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
        <w:rPr>
          <w:b/>
          <w:color w:val="FF0000"/>
        </w:rPr>
        <w:t>Unlicensed version. Please register @ templater.info</w:t>
      </w:r>
    </w:p>
    <w:p w14:paraId="189647F4" w14:textId="48758DD9" w:rsidR="00524BB6" w:rsidRDefault="00905A2C" w:rsidP="00BE3E85">
      <w:pPr>
        <w:pBdr>
          <w:top w:val="single" w:sz="36" w:space="12" w:color="0000FF"/>
        </w:pBdr>
        <w:spacing w:line="276" w:lineRule="auto"/>
        <w:jc w:val="center"/>
        <w:rPr>
          <w:rFonts w:cs="Arial"/>
          <w:b/>
          <w:color w:val="0000FF"/>
          <w:sz w:val="40"/>
          <w:szCs w:val="40"/>
        </w:rPr>
      </w:pPr>
      <w:bookmarkStart w:id="0" w:name="_Toc510896916"/>
      <w:r>
        <w:rPr>
          <w:rFonts w:cs="Arial"/>
          <w:b/>
          <w:color w:val="0000FF"/>
          <w:sz w:val="40"/>
          <w:szCs w:val="40"/>
        </w:rPr>
        <w:t>CÔNG TY CP DỊCH VỤ CÔNG NGHỆ TIN HỌC HPT</w:t>
      </w:r>
    </w:p>
    <w:p w14:paraId="58531DBA" w14:textId="66F02F84" w:rsidR="00524BB6" w:rsidRDefault="00905A2C" w:rsidP="00524BB6">
      <w:pPr>
        <w:spacing w:line="276" w:lineRule="auto"/>
        <w:jc w:val="center"/>
        <w:rPr>
          <w:b/>
          <w:color w:val="0000FF"/>
          <w:sz w:val="28"/>
          <w:szCs w:val="28"/>
        </w:rPr>
      </w:pPr>
      <w:r>
        <w:rPr>
          <w:b/>
          <w:color w:val="0000FF"/>
          <w:sz w:val="28"/>
          <w:szCs w:val="28"/>
        </w:rPr>
        <w:t>TRUNG TÂM AN TOÀN THÔNG TIN</w:t>
      </w:r>
    </w:p>
    <w:p w14:paraId="07A84A5B" w14:textId="77777777" w:rsidR="00524BB6" w:rsidRDefault="00524BB6" w:rsidP="00524BB6">
      <w:pPr>
        <w:spacing w:line="276" w:lineRule="auto"/>
        <w:jc w:val="center"/>
        <w:rPr>
          <w:b/>
          <w:color w:val="0000FF"/>
          <w:sz w:val="28"/>
          <w:szCs w:val="28"/>
        </w:rPr>
      </w:pPr>
      <w:r>
        <w:rPr>
          <w:b/>
          <w:color w:val="0000FF"/>
          <w:sz w:val="28"/>
          <w:szCs w:val="28"/>
        </w:rPr>
        <w:t>Website: www.hpt.vn</w:t>
      </w:r>
    </w:p>
    <w:p w14:paraId="5E393A1B" w14:textId="77777777" w:rsidR="00524BB6" w:rsidRDefault="00524BB6" w:rsidP="00524BB6">
      <w:pPr>
        <w:spacing w:line="276" w:lineRule="auto"/>
        <w:jc w:val="center"/>
        <w:rPr>
          <w:b/>
          <w:color w:val="0000FF"/>
          <w:sz w:val="28"/>
          <w:szCs w:val="28"/>
        </w:rPr>
      </w:pPr>
      <w:r>
        <w:rPr>
          <w:b/>
          <w:color w:val="0000FF"/>
          <w:sz w:val="28"/>
          <w:szCs w:val="28"/>
        </w:rPr>
        <w:t>---o0o---</w:t>
      </w:r>
    </w:p>
    <w:p w14:paraId="767CC524" w14:textId="575A4B37" w:rsidR="00524BB6" w:rsidRPr="00CA3B72" w:rsidRDefault="00905A2C" w:rsidP="00524BB6">
      <w:pPr>
        <w:pBdr>
          <w:bottom w:val="single" w:sz="36" w:space="12" w:color="0000FF"/>
        </w:pBdr>
        <w:jc w:val="center"/>
        <w:rPr>
          <w:color w:val="0000FF"/>
          <w:sz w:val="36"/>
          <w:szCs w:val="52"/>
        </w:rPr>
      </w:pPr>
      <w:r>
        <w:rPr>
          <w:color w:val="0000FF"/>
          <w:sz w:val="36"/>
          <w:szCs w:val="52"/>
        </w:rPr>
        <w:t>BÁO CÁO KIỂM THỬ XÂM NHẬP</w:t>
      </w:r>
    </w:p>
    <w:p w14:paraId="07B66624" w14:textId="77777777" w:rsidR="00263B49" w:rsidRDefault="00263B49" w:rsidP="00524BB6">
      <w:pPr>
        <w:jc w:val="both"/>
        <w:rPr>
          <w:b/>
          <w:color w:val="0000FF"/>
          <w:sz w:val="28"/>
          <w:szCs w:val="28"/>
        </w:rPr>
      </w:pPr>
    </w:p>
    <w:p w14:paraId="6F800AC2" w14:textId="77777777" w:rsidR="00524BB6" w:rsidRDefault="00524BB6" w:rsidP="00524BB6">
      <w:pPr>
        <w:jc w:val="center"/>
        <w:rPr>
          <w:b/>
          <w:color w:val="0000FF"/>
          <w:sz w:val="28"/>
          <w:szCs w:val="28"/>
        </w:rPr>
      </w:pPr>
      <w:r>
        <w:rPr>
          <w:b/>
          <w:noProof/>
          <w:color w:val="0000FF"/>
          <w:sz w:val="28"/>
          <w:szCs w:val="28"/>
        </w:rPr>
        <w:drawing>
          <wp:inline distT="0" distB="0" distL="0" distR="0" wp14:anchorId="40D99D18" wp14:editId="776C7077">
            <wp:extent cx="2222031" cy="116153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PT-chat-luong-ca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5493" cy="1184249"/>
                    </a:xfrm>
                    <a:prstGeom prst="rect">
                      <a:avLst/>
                    </a:prstGeom>
                  </pic:spPr>
                </pic:pic>
              </a:graphicData>
            </a:graphic>
          </wp:inline>
        </w:drawing>
      </w:r>
    </w:p>
    <w:p w14:paraId="70BAB369" w14:textId="77777777" w:rsidR="00263B49" w:rsidRDefault="00263B49" w:rsidP="00524BB6">
      <w:pPr>
        <w:jc w:val="both"/>
        <w:rPr>
          <w:b/>
          <w:color w:val="0000FF"/>
          <w:sz w:val="28"/>
          <w:szCs w:val="28"/>
        </w:rPr>
      </w:pPr>
    </w:p>
    <w:p w14:paraId="1E80D325" w14:textId="094BDD23" w:rsidR="00524BB6" w:rsidRDefault="00503A30" w:rsidP="00524BB6">
      <w:pPr>
        <w:jc w:val="both"/>
        <w:rPr>
          <w:b/>
          <w:color w:val="0000FF"/>
          <w:sz w:val="28"/>
          <w:szCs w:val="28"/>
        </w:rPr>
      </w:pPr>
      <w:r w:rsidRPr="00A45A10">
        <w:rPr>
          <w:b/>
          <w:noProof/>
          <w:color w:val="0000FF"/>
          <w:sz w:val="28"/>
          <w:szCs w:val="28"/>
        </w:rPr>
        <w:drawing>
          <wp:inline distT="0" distB="0" distL="0" distR="0" wp14:anchorId="3E6F4216" wp14:editId="0ADBC8C4">
            <wp:extent cx="5941695" cy="1631120"/>
            <wp:effectExtent l="0" t="0" r="1905" b="0"/>
            <wp:docPr id="9" name="Picture 9" descr="A computer mouse and key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mouse and keyboar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1695" cy="1631120"/>
                    </a:xfrm>
                    <a:prstGeom prst="rect">
                      <a:avLst/>
                    </a:prstGeom>
                  </pic:spPr>
                </pic:pic>
              </a:graphicData>
            </a:graphic>
          </wp:inline>
        </w:drawing>
      </w:r>
    </w:p>
    <w:p w14:paraId="2236BB36" w14:textId="49A4A638" w:rsidR="00524BB6" w:rsidRDefault="00524BB6" w:rsidP="00524BB6">
      <w:pPr>
        <w:jc w:val="both"/>
        <w:rPr>
          <w:b/>
          <w:color w:val="0000FF"/>
          <w:sz w:val="28"/>
          <w:szCs w:val="28"/>
        </w:rPr>
      </w:pPr>
    </w:p>
    <w:p w14:paraId="4C898630" w14:textId="75A106D6" w:rsidR="007E1EB5" w:rsidRDefault="007E1EB5" w:rsidP="00524BB6">
      <w:pPr>
        <w:jc w:val="both"/>
        <w:rPr>
          <w:b/>
          <w:color w:val="0000FF"/>
          <w:sz w:val="28"/>
          <w:szCs w:val="28"/>
        </w:rPr>
      </w:pPr>
    </w:p>
    <w:p w14:paraId="28B8C928" w14:textId="70931B54" w:rsidR="00524BB6" w:rsidRDefault="00783370" w:rsidP="00524BB6">
      <w:pPr>
        <w:pBdr>
          <w:bottom w:val="single" w:sz="36" w:space="12" w:color="0000FF"/>
        </w:pBdr>
        <w:jc w:val="center"/>
        <w:rPr>
          <w:b/>
          <w:color w:val="0000FF"/>
          <w:sz w:val="40"/>
          <w:szCs w:val="56"/>
        </w:rPr>
      </w:pPr>
      <w:r>
        <w:rPr>
          <w:b/>
          <w:color w:val="0000FF"/>
          <w:sz w:val="40"/>
          <w:szCs w:val="56"/>
        </w:rPr>
        <w:t>BÁO CÁO ĐÁNH GIÁ ỨNG DỤNG WEB</w:t>
      </w:r>
    </w:p>
    <w:p w14:paraId="568C498B" w14:textId="77777777" w:rsidR="00905A2C" w:rsidRPr="00905A2C" w:rsidRDefault="00905A2C" w:rsidP="00524BB6">
      <w:pPr>
        <w:pBdr>
          <w:bottom w:val="single" w:sz="36" w:space="12" w:color="0000FF"/>
        </w:pBdr>
        <w:jc w:val="center"/>
        <w:rPr>
          <w:b/>
          <w:color w:val="0000FF"/>
          <w:sz w:val="36"/>
          <w:szCs w:val="52"/>
        </w:rPr>
      </w:pPr>
    </w:p>
    <w:p w14:paraId="1612C3FF" w14:textId="15B9FD16" w:rsidR="00E80ABE" w:rsidRDefault="00E80ABE" w:rsidP="00524BB6">
      <w:pPr>
        <w:pBdr>
          <w:bottom w:val="single" w:sz="36" w:space="12" w:color="0000FF"/>
        </w:pBdr>
        <w:jc w:val="center"/>
        <w:rPr>
          <w:color w:val="0000FF"/>
          <w:sz w:val="28"/>
          <w:szCs w:val="28"/>
        </w:rPr>
      </w:pPr>
    </w:p>
    <w:p w14:paraId="1B2F035F" w14:textId="77777777" w:rsidR="00263B49" w:rsidRPr="007E1EB5" w:rsidRDefault="00263B49" w:rsidP="00524BB6">
      <w:pPr>
        <w:pBdr>
          <w:bottom w:val="single" w:sz="36" w:space="12" w:color="0000FF"/>
        </w:pBdr>
        <w:jc w:val="center"/>
        <w:rPr>
          <w:color w:val="0000FF"/>
          <w:sz w:val="28"/>
          <w:szCs w:val="28"/>
        </w:rPr>
      </w:pPr>
    </w:p>
    <w:p w14:paraId="157385BE" w14:textId="30E89DA3" w:rsidR="00524BB6" w:rsidRDefault="00F82AB1" w:rsidP="00524BB6">
      <w:pPr>
        <w:pBdr>
          <w:bottom w:val="single" w:sz="36" w:space="12" w:color="0000FF"/>
        </w:pBdr>
        <w:jc w:val="center"/>
        <w:rPr>
          <w:b/>
          <w:color w:val="0000FF"/>
          <w:sz w:val="40"/>
          <w:szCs w:val="40"/>
        </w:rPr>
      </w:pPr>
      <w:r>
        <w:rPr>
          <w:b/>
          <w:color w:val="0000FF"/>
          <w:sz w:val="40"/>
          <w:szCs w:val="40"/>
        </w:rPr>
        <w:t>KHÁCH HÀNG</w:t>
      </w:r>
      <w:r w:rsidR="00D11ABF">
        <w:rPr>
          <w:b/>
          <w:color w:val="0000FF"/>
          <w:sz w:val="40"/>
          <w:szCs w:val="40"/>
        </w:rPr>
        <w:t xml:space="preserve">: </w:t>
      </w:r>
    </w:p>
    <w:p w14:paraId="66F441E4" w14:textId="77777777" w:rsidR="00905A2C" w:rsidRPr="00905A2C" w:rsidRDefault="00905A2C" w:rsidP="00524BB6">
      <w:pPr>
        <w:pBdr>
          <w:bottom w:val="single" w:sz="36" w:space="12" w:color="0000FF"/>
        </w:pBdr>
        <w:jc w:val="center"/>
        <w:rPr>
          <w:b/>
          <w:color w:val="0000FF"/>
          <w:sz w:val="28"/>
          <w:szCs w:val="28"/>
        </w:rPr>
      </w:pPr>
    </w:p>
    <w:p w14:paraId="754CFD75" w14:textId="77777777" w:rsidR="00524BB6" w:rsidRDefault="00524BB6" w:rsidP="00524BB6">
      <w:pPr>
        <w:rPr>
          <w:b/>
          <w:color w:val="0000FF"/>
          <w:u w:val="single"/>
        </w:rPr>
      </w:pPr>
    </w:p>
    <w:p w14:paraId="2ED393B6" w14:textId="30B93154" w:rsidR="00E07C4D" w:rsidRPr="008435E4" w:rsidRDefault="00A22DDB" w:rsidP="001C787C">
      <w:pPr>
        <w:pBdr>
          <w:bottom w:val="single" w:sz="24" w:space="9" w:color="0000FF"/>
        </w:pBdr>
        <w:jc w:val="center"/>
        <w:rPr>
          <w:rFonts w:cs="Arial"/>
          <w:b/>
          <w:color w:val="0000FF"/>
          <w:sz w:val="32"/>
          <w:szCs w:val="32"/>
        </w:rPr>
      </w:pPr>
      <w:r>
        <w:rPr>
          <w:rFonts w:cs="Arial"/>
          <w:b/>
          <w:color w:val="0000FF"/>
          <w:sz w:val="32"/>
          <w:szCs w:val="32"/>
        </w:rPr>
        <w:lastRenderedPageBreak/>
        <w:t>MỤC LỤC</w:t>
      </w:r>
    </w:p>
    <w:p w14:paraId="3D57C617" w14:textId="73E485D9" w:rsidR="00A7529F" w:rsidRDefault="00CF6C25">
      <w:pPr>
        <w:pStyle w:val="TOC1"/>
        <w:rPr>
          <w:rFonts w:asciiTheme="minorHAnsi" w:eastAsiaTheme="minorEastAsia" w:hAnsiTheme="minorHAnsi" w:cstheme="minorBidi"/>
          <w:b w:val="0"/>
          <w:bCs w:val="0"/>
          <w:caps w:val="0"/>
          <w:noProof/>
          <w:color w:val="auto"/>
          <w:lang/>
        </w:rPr>
      </w:pPr>
      <w:r>
        <w:rPr>
          <w:lang w:val="vi-VN"/>
        </w:rPr>
        <w:fldChar w:fldCharType="begin"/>
      </w:r>
      <w:r>
        <w:rPr>
          <w:lang w:val="vi-VN"/>
        </w:rPr>
        <w:instrText xml:space="preserve"> TOC \o "1-3" \h \z \u </w:instrText>
      </w:r>
      <w:r>
        <w:rPr>
          <w:lang w:val="vi-VN"/>
        </w:rPr>
        <w:fldChar w:fldCharType="separate"/>
      </w:r>
      <w:hyperlink w:anchor="_Toc65225081" w:history="1">
        <w:r w:rsidR="00A7529F" w:rsidRPr="00003741">
          <w:rPr>
            <w:rStyle w:val="Hyperlink"/>
            <w:noProof/>
          </w:rPr>
          <w:t>1.</w:t>
        </w:r>
        <w:r w:rsidR="00A7529F">
          <w:rPr>
            <w:rFonts w:asciiTheme="minorHAnsi" w:eastAsiaTheme="minorEastAsia" w:hAnsiTheme="minorHAnsi" w:cstheme="minorBidi"/>
            <w:b w:val="0"/>
            <w:bCs w:val="0"/>
            <w:caps w:val="0"/>
            <w:noProof/>
            <w:color w:val="auto"/>
            <w:lang/>
          </w:rPr>
          <w:tab/>
        </w:r>
        <w:r w:rsidR="00A7529F" w:rsidRPr="00003741">
          <w:rPr>
            <w:rStyle w:val="Hyperlink"/>
            <w:noProof/>
          </w:rPr>
          <w:t>THÔNG TIN TÓM LƯỢC</w:t>
        </w:r>
        <w:r w:rsidR="00A7529F">
          <w:rPr>
            <w:noProof/>
            <w:webHidden/>
          </w:rPr>
          <w:tab/>
        </w:r>
        <w:r w:rsidR="00A7529F">
          <w:rPr>
            <w:noProof/>
            <w:webHidden/>
          </w:rPr>
          <w:fldChar w:fldCharType="begin"/>
        </w:r>
        <w:r w:rsidR="00A7529F">
          <w:rPr>
            <w:noProof/>
            <w:webHidden/>
          </w:rPr>
          <w:instrText xml:space="preserve"> PAGEREF _Toc65225081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6B5724D6" w14:textId="5E1E3EFD" w:rsidR="00A7529F" w:rsidRDefault="002B3E06">
      <w:pPr>
        <w:pStyle w:val="TOC2"/>
        <w:rPr>
          <w:rFonts w:asciiTheme="minorHAnsi" w:eastAsiaTheme="minorEastAsia" w:hAnsiTheme="minorHAnsi" w:cstheme="minorBidi"/>
          <w:iCs w:val="0"/>
          <w:caps w:val="0"/>
          <w:noProof/>
          <w:sz w:val="24"/>
          <w:szCs w:val="24"/>
          <w:lang/>
        </w:rPr>
      </w:pPr>
      <w:hyperlink w:anchor="_Toc65225082" w:history="1">
        <w:r w:rsidR="00A7529F" w:rsidRPr="00003741">
          <w:rPr>
            <w:rStyle w:val="Hyperlink"/>
            <w:noProof/>
          </w:rPr>
          <w:t>1.1.</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PHIÊN BẢN TÀI LIỆU</w:t>
        </w:r>
        <w:r w:rsidR="00A7529F">
          <w:rPr>
            <w:noProof/>
            <w:webHidden/>
          </w:rPr>
          <w:tab/>
        </w:r>
        <w:r w:rsidR="00A7529F">
          <w:rPr>
            <w:noProof/>
            <w:webHidden/>
          </w:rPr>
          <w:fldChar w:fldCharType="begin"/>
        </w:r>
        <w:r w:rsidR="00A7529F">
          <w:rPr>
            <w:noProof/>
            <w:webHidden/>
          </w:rPr>
          <w:instrText xml:space="preserve"> PAGEREF _Toc65225082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092D26B3" w14:textId="6AEDDDDC" w:rsidR="00A7529F" w:rsidRDefault="002B3E06">
      <w:pPr>
        <w:pStyle w:val="TOC2"/>
        <w:rPr>
          <w:rFonts w:asciiTheme="minorHAnsi" w:eastAsiaTheme="minorEastAsia" w:hAnsiTheme="minorHAnsi" w:cstheme="minorBidi"/>
          <w:iCs w:val="0"/>
          <w:caps w:val="0"/>
          <w:noProof/>
          <w:sz w:val="24"/>
          <w:szCs w:val="24"/>
          <w:lang/>
        </w:rPr>
      </w:pPr>
      <w:hyperlink w:anchor="_Toc65225083" w:history="1">
        <w:r w:rsidR="00A7529F" w:rsidRPr="00003741">
          <w:rPr>
            <w:rStyle w:val="Hyperlink"/>
            <w:noProof/>
          </w:rPr>
          <w:t>1.2.</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THỜI GIAN THỰC HIỆN</w:t>
        </w:r>
        <w:r w:rsidR="00A7529F">
          <w:rPr>
            <w:noProof/>
            <w:webHidden/>
          </w:rPr>
          <w:tab/>
        </w:r>
        <w:r w:rsidR="00A7529F">
          <w:rPr>
            <w:noProof/>
            <w:webHidden/>
          </w:rPr>
          <w:fldChar w:fldCharType="begin"/>
        </w:r>
        <w:r w:rsidR="00A7529F">
          <w:rPr>
            <w:noProof/>
            <w:webHidden/>
          </w:rPr>
          <w:instrText xml:space="preserve"> PAGEREF _Toc65225083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2432455F" w14:textId="33E6D557" w:rsidR="00A7529F" w:rsidRDefault="002B3E06">
      <w:pPr>
        <w:pStyle w:val="TOC2"/>
        <w:rPr>
          <w:rFonts w:asciiTheme="minorHAnsi" w:eastAsiaTheme="minorEastAsia" w:hAnsiTheme="minorHAnsi" w:cstheme="minorBidi"/>
          <w:iCs w:val="0"/>
          <w:caps w:val="0"/>
          <w:noProof/>
          <w:sz w:val="24"/>
          <w:szCs w:val="24"/>
          <w:lang/>
        </w:rPr>
      </w:pPr>
      <w:hyperlink w:anchor="_Toc65225084" w:history="1">
        <w:r w:rsidR="00A7529F" w:rsidRPr="00003741">
          <w:rPr>
            <w:rStyle w:val="Hyperlink"/>
            <w:noProof/>
          </w:rPr>
          <w:t>1.3.</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NHÂN SỰ TRIỂN KHAI</w:t>
        </w:r>
        <w:r w:rsidR="00A7529F">
          <w:rPr>
            <w:noProof/>
            <w:webHidden/>
          </w:rPr>
          <w:tab/>
        </w:r>
        <w:r w:rsidR="00A7529F">
          <w:rPr>
            <w:noProof/>
            <w:webHidden/>
          </w:rPr>
          <w:fldChar w:fldCharType="begin"/>
        </w:r>
        <w:r w:rsidR="00A7529F">
          <w:rPr>
            <w:noProof/>
            <w:webHidden/>
          </w:rPr>
          <w:instrText xml:space="preserve"> PAGEREF _Toc65225084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379C04A9" w14:textId="54C83A63" w:rsidR="00A7529F" w:rsidRDefault="002B3E06">
      <w:pPr>
        <w:pStyle w:val="TOC2"/>
        <w:rPr>
          <w:rFonts w:asciiTheme="minorHAnsi" w:eastAsiaTheme="minorEastAsia" w:hAnsiTheme="minorHAnsi" w:cstheme="minorBidi"/>
          <w:iCs w:val="0"/>
          <w:caps w:val="0"/>
          <w:noProof/>
          <w:sz w:val="24"/>
          <w:szCs w:val="24"/>
          <w:lang/>
        </w:rPr>
      </w:pPr>
      <w:hyperlink w:anchor="_Toc65225085" w:history="1">
        <w:r w:rsidR="00A7529F" w:rsidRPr="00003741">
          <w:rPr>
            <w:rStyle w:val="Hyperlink"/>
            <w:noProof/>
          </w:rPr>
          <w:t>1.4.</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MỤC ĐÍCH ĐÁNH GIÁ</w:t>
        </w:r>
        <w:r w:rsidR="00A7529F">
          <w:rPr>
            <w:noProof/>
            <w:webHidden/>
          </w:rPr>
          <w:tab/>
        </w:r>
        <w:r w:rsidR="00A7529F">
          <w:rPr>
            <w:noProof/>
            <w:webHidden/>
          </w:rPr>
          <w:fldChar w:fldCharType="begin"/>
        </w:r>
        <w:r w:rsidR="00A7529F">
          <w:rPr>
            <w:noProof/>
            <w:webHidden/>
          </w:rPr>
          <w:instrText xml:space="preserve"> PAGEREF _Toc65225085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776B953E" w14:textId="16E476D6" w:rsidR="00A7529F" w:rsidRDefault="002B3E06">
      <w:pPr>
        <w:pStyle w:val="TOC2"/>
        <w:rPr>
          <w:rFonts w:asciiTheme="minorHAnsi" w:eastAsiaTheme="minorEastAsia" w:hAnsiTheme="minorHAnsi" w:cstheme="minorBidi"/>
          <w:iCs w:val="0"/>
          <w:caps w:val="0"/>
          <w:noProof/>
          <w:sz w:val="24"/>
          <w:szCs w:val="24"/>
          <w:lang/>
        </w:rPr>
      </w:pPr>
      <w:hyperlink w:anchor="_Toc65225086" w:history="1">
        <w:r w:rsidR="00A7529F" w:rsidRPr="00003741">
          <w:rPr>
            <w:rStyle w:val="Hyperlink"/>
            <w:noProof/>
          </w:rPr>
          <w:t>1.5.</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PHẠM VI TRIỂN KHAI</w:t>
        </w:r>
        <w:r w:rsidR="00A7529F">
          <w:rPr>
            <w:noProof/>
            <w:webHidden/>
          </w:rPr>
          <w:tab/>
        </w:r>
        <w:r w:rsidR="00A7529F">
          <w:rPr>
            <w:noProof/>
            <w:webHidden/>
          </w:rPr>
          <w:fldChar w:fldCharType="begin"/>
        </w:r>
        <w:r w:rsidR="00A7529F">
          <w:rPr>
            <w:noProof/>
            <w:webHidden/>
          </w:rPr>
          <w:instrText xml:space="preserve"> PAGEREF _Toc65225086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75496128" w14:textId="36FA06F8" w:rsidR="00A7529F" w:rsidRDefault="002B3E06">
      <w:pPr>
        <w:pStyle w:val="TOC2"/>
        <w:rPr>
          <w:rFonts w:asciiTheme="minorHAnsi" w:eastAsiaTheme="minorEastAsia" w:hAnsiTheme="minorHAnsi" w:cstheme="minorBidi"/>
          <w:iCs w:val="0"/>
          <w:caps w:val="0"/>
          <w:noProof/>
          <w:sz w:val="24"/>
          <w:szCs w:val="24"/>
          <w:lang/>
        </w:rPr>
      </w:pPr>
      <w:hyperlink w:anchor="_Toc65225087" w:history="1">
        <w:r w:rsidR="00A7529F" w:rsidRPr="00003741">
          <w:rPr>
            <w:rStyle w:val="Hyperlink"/>
            <w:noProof/>
          </w:rPr>
          <w:t>1.6.</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TIÊU CHUẨN ĐÁNH GIÁ</w:t>
        </w:r>
        <w:r w:rsidR="00A7529F">
          <w:rPr>
            <w:noProof/>
            <w:webHidden/>
          </w:rPr>
          <w:tab/>
        </w:r>
        <w:r w:rsidR="00A7529F">
          <w:rPr>
            <w:noProof/>
            <w:webHidden/>
          </w:rPr>
          <w:fldChar w:fldCharType="begin"/>
        </w:r>
        <w:r w:rsidR="00A7529F">
          <w:rPr>
            <w:noProof/>
            <w:webHidden/>
          </w:rPr>
          <w:instrText xml:space="preserve"> PAGEREF _Toc65225087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1B2142A1" w14:textId="32445753" w:rsidR="00A7529F" w:rsidRDefault="002B3E06">
      <w:pPr>
        <w:pStyle w:val="TOC2"/>
        <w:rPr>
          <w:rFonts w:asciiTheme="minorHAnsi" w:eastAsiaTheme="minorEastAsia" w:hAnsiTheme="minorHAnsi" w:cstheme="minorBidi"/>
          <w:iCs w:val="0"/>
          <w:caps w:val="0"/>
          <w:noProof/>
          <w:sz w:val="24"/>
          <w:szCs w:val="24"/>
          <w:lang/>
        </w:rPr>
      </w:pPr>
      <w:hyperlink w:anchor="_Toc65225088" w:history="1">
        <w:r w:rsidR="00A7529F" w:rsidRPr="00003741">
          <w:rPr>
            <w:rStyle w:val="Hyperlink"/>
            <w:noProof/>
          </w:rPr>
          <w:t>1.7.</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KẾT QUẢ TÓM LƯỢC</w:t>
        </w:r>
        <w:r w:rsidR="00A7529F">
          <w:rPr>
            <w:noProof/>
            <w:webHidden/>
          </w:rPr>
          <w:tab/>
        </w:r>
        <w:r w:rsidR="00A7529F">
          <w:rPr>
            <w:noProof/>
            <w:webHidden/>
          </w:rPr>
          <w:fldChar w:fldCharType="begin"/>
        </w:r>
        <w:r w:rsidR="00A7529F">
          <w:rPr>
            <w:noProof/>
            <w:webHidden/>
          </w:rPr>
          <w:instrText xml:space="preserve"> PAGEREF _Toc65225088 \h </w:instrText>
        </w:r>
        <w:r w:rsidR="00A7529F">
          <w:rPr>
            <w:noProof/>
            <w:webHidden/>
          </w:rPr>
        </w:r>
        <w:r w:rsidR="00A7529F">
          <w:rPr>
            <w:noProof/>
            <w:webHidden/>
          </w:rPr>
          <w:fldChar w:fldCharType="separate"/>
        </w:r>
        <w:r w:rsidR="00A7529F">
          <w:rPr>
            <w:noProof/>
            <w:webHidden/>
          </w:rPr>
          <w:t>2</w:t>
        </w:r>
        <w:r w:rsidR="00A7529F">
          <w:rPr>
            <w:noProof/>
            <w:webHidden/>
          </w:rPr>
          <w:fldChar w:fldCharType="end"/>
        </w:r>
      </w:hyperlink>
    </w:p>
    <w:p w14:paraId="6605E125" w14:textId="721C1E95" w:rsidR="00A7529F" w:rsidRDefault="002B3E06">
      <w:pPr>
        <w:pStyle w:val="TOC2"/>
        <w:rPr>
          <w:rFonts w:asciiTheme="minorHAnsi" w:eastAsiaTheme="minorEastAsia" w:hAnsiTheme="minorHAnsi" w:cstheme="minorBidi"/>
          <w:iCs w:val="0"/>
          <w:caps w:val="0"/>
          <w:noProof/>
          <w:sz w:val="24"/>
          <w:szCs w:val="24"/>
          <w:lang/>
        </w:rPr>
      </w:pPr>
      <w:hyperlink w:anchor="_Toc65225089" w:history="1">
        <w:r w:rsidR="00A7529F" w:rsidRPr="00003741">
          <w:rPr>
            <w:rStyle w:val="Hyperlink"/>
            <w:noProof/>
          </w:rPr>
          <w:t>1.8.</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CÁC KHUYẾN NGHỊ</w:t>
        </w:r>
        <w:r w:rsidR="00A7529F">
          <w:rPr>
            <w:noProof/>
            <w:webHidden/>
          </w:rPr>
          <w:tab/>
        </w:r>
        <w:r w:rsidR="00A7529F">
          <w:rPr>
            <w:noProof/>
            <w:webHidden/>
          </w:rPr>
          <w:fldChar w:fldCharType="begin"/>
        </w:r>
        <w:r w:rsidR="00A7529F">
          <w:rPr>
            <w:noProof/>
            <w:webHidden/>
          </w:rPr>
          <w:instrText xml:space="preserve"> PAGEREF _Toc65225089 \h </w:instrText>
        </w:r>
        <w:r w:rsidR="00A7529F">
          <w:rPr>
            <w:noProof/>
            <w:webHidden/>
          </w:rPr>
        </w:r>
        <w:r w:rsidR="00A7529F">
          <w:rPr>
            <w:noProof/>
            <w:webHidden/>
          </w:rPr>
          <w:fldChar w:fldCharType="separate"/>
        </w:r>
        <w:r w:rsidR="00A7529F">
          <w:rPr>
            <w:noProof/>
            <w:webHidden/>
          </w:rPr>
          <w:t>2</w:t>
        </w:r>
        <w:r w:rsidR="00A7529F">
          <w:rPr>
            <w:noProof/>
            <w:webHidden/>
          </w:rPr>
          <w:fldChar w:fldCharType="end"/>
        </w:r>
      </w:hyperlink>
    </w:p>
    <w:p w14:paraId="0A9B2D4C" w14:textId="4F732BC1" w:rsidR="00A7529F" w:rsidRDefault="002B3E06">
      <w:pPr>
        <w:pStyle w:val="TOC1"/>
        <w:rPr>
          <w:rFonts w:asciiTheme="minorHAnsi" w:eastAsiaTheme="minorEastAsia" w:hAnsiTheme="minorHAnsi" w:cstheme="minorBidi"/>
          <w:b w:val="0"/>
          <w:bCs w:val="0"/>
          <w:caps w:val="0"/>
          <w:noProof/>
          <w:color w:val="auto"/>
          <w:lang/>
        </w:rPr>
      </w:pPr>
      <w:hyperlink w:anchor="_Toc65225090" w:history="1">
        <w:r w:rsidR="00A7529F" w:rsidRPr="00003741">
          <w:rPr>
            <w:rStyle w:val="Hyperlink"/>
            <w:noProof/>
          </w:rPr>
          <w:t>2.</w:t>
        </w:r>
        <w:r w:rsidR="00A7529F">
          <w:rPr>
            <w:rFonts w:asciiTheme="minorHAnsi" w:eastAsiaTheme="minorEastAsia" w:hAnsiTheme="minorHAnsi" w:cstheme="minorBidi"/>
            <w:b w:val="0"/>
            <w:bCs w:val="0"/>
            <w:caps w:val="0"/>
            <w:noProof/>
            <w:color w:val="auto"/>
            <w:lang/>
          </w:rPr>
          <w:tab/>
        </w:r>
        <w:r w:rsidR="00A7529F" w:rsidRPr="00003741">
          <w:rPr>
            <w:rStyle w:val="Hyperlink"/>
            <w:noProof/>
          </w:rPr>
          <w:t>CHI TIẾT CÁC LỖ HỔNG ỨNG DỤNG WEB</w:t>
        </w:r>
        <w:r w:rsidR="00A7529F">
          <w:rPr>
            <w:noProof/>
            <w:webHidden/>
          </w:rPr>
          <w:tab/>
        </w:r>
        <w:r w:rsidR="00A7529F">
          <w:rPr>
            <w:noProof/>
            <w:webHidden/>
          </w:rPr>
          <w:fldChar w:fldCharType="begin"/>
        </w:r>
        <w:r w:rsidR="00A7529F">
          <w:rPr>
            <w:noProof/>
            <w:webHidden/>
          </w:rPr>
          <w:instrText xml:space="preserve"> PAGEREF _Toc65225090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7E2582D0" w14:textId="13E6EDE2" w:rsidR="00A7529F" w:rsidRDefault="002B3E06">
      <w:pPr>
        <w:pStyle w:val="TOC2"/>
        <w:rPr>
          <w:rFonts w:asciiTheme="minorHAnsi" w:eastAsiaTheme="minorEastAsia" w:hAnsiTheme="minorHAnsi" w:cstheme="minorBidi"/>
          <w:iCs w:val="0"/>
          <w:caps w:val="0"/>
          <w:noProof/>
          <w:sz w:val="24"/>
          <w:szCs w:val="24"/>
          <w:lang/>
        </w:rPr>
      </w:pPr>
      <w:hyperlink w:anchor="_Toc65225091" w:history="1">
        <w:r w:rsidR="00A7529F" w:rsidRPr="00003741">
          <w:rPr>
            <w:rStyle w:val="Hyperlink"/>
            <w:noProof/>
          </w:rPr>
          <w:t>2.1.</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RỦI RO MỨC NGHIÊM TRỌNG</w:t>
        </w:r>
        <w:r w:rsidR="00A7529F">
          <w:rPr>
            <w:noProof/>
            <w:webHidden/>
          </w:rPr>
          <w:tab/>
        </w:r>
        <w:r w:rsidR="00A7529F">
          <w:rPr>
            <w:noProof/>
            <w:webHidden/>
          </w:rPr>
          <w:fldChar w:fldCharType="begin"/>
        </w:r>
        <w:r w:rsidR="00A7529F">
          <w:rPr>
            <w:noProof/>
            <w:webHidden/>
          </w:rPr>
          <w:instrText xml:space="preserve"> PAGEREF _Toc65225091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00186D56" w14:textId="28F625D4" w:rsidR="00A7529F" w:rsidRDefault="002B3E06">
      <w:pPr>
        <w:pStyle w:val="TOC3"/>
        <w:rPr>
          <w:rFonts w:asciiTheme="minorHAnsi" w:eastAsiaTheme="minorEastAsia" w:hAnsiTheme="minorHAnsi" w:cstheme="minorBidi"/>
          <w:lang/>
        </w:rPr>
      </w:pPr>
      <w:hyperlink w:anchor="_Toc65225092" w:history="1">
        <w:r w:rsidR="00A7529F" w:rsidRPr="00003741">
          <w:rPr>
            <w:rStyle w:val="Hyperlink"/>
          </w:rPr>
          <w:t>2.1.1.</w:t>
        </w:r>
        <w:r w:rsidR="00A7529F">
          <w:rPr>
            <w:rFonts w:asciiTheme="minorHAnsi" w:eastAsiaTheme="minorEastAsia" w:hAnsiTheme="minorHAnsi" w:cstheme="minorBidi"/>
            <w:lang/>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_Toc65225092 \h </w:instrText>
        </w:r>
        <w:r w:rsidR="00A7529F">
          <w:rPr>
            <w:webHidden/>
          </w:rPr>
        </w:r>
        <w:r w:rsidR="00A7529F">
          <w:rPr>
            <w:webHidden/>
          </w:rPr>
          <w:fldChar w:fldCharType="separate"/>
        </w:r>
        <w:r w:rsidR="00A7529F">
          <w:rPr>
            <w:webHidden/>
          </w:rPr>
          <w:t>3</w:t>
        </w:r>
        <w:r w:rsidR="00A7529F">
          <w:rPr>
            <w:webHidden/>
          </w:rPr>
          <w:fldChar w:fldCharType="end"/>
        </w:r>
      </w:hyperlink>
    </w:p>
    <w:p w14:paraId="442734D0" w14:textId="5C32B9BB" w:rsidR="00A7529F" w:rsidRDefault="002B3E06">
      <w:pPr>
        <w:pStyle w:val="TOC2"/>
        <w:rPr>
          <w:rFonts w:asciiTheme="minorHAnsi" w:eastAsiaTheme="minorEastAsia" w:hAnsiTheme="minorHAnsi" w:cstheme="minorBidi"/>
          <w:iCs w:val="0"/>
          <w:caps w:val="0"/>
          <w:noProof/>
          <w:sz w:val="24"/>
          <w:szCs w:val="24"/>
          <w:lang/>
        </w:rPr>
      </w:pPr>
      <w:hyperlink w:anchor="_Toc65225093" w:history="1">
        <w:r w:rsidR="00A7529F" w:rsidRPr="00003741">
          <w:rPr>
            <w:rStyle w:val="Hyperlink"/>
            <w:noProof/>
          </w:rPr>
          <w:t>2.2.</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RỦI RO MỨC CAO</w:t>
        </w:r>
        <w:r w:rsidR="00A7529F">
          <w:rPr>
            <w:noProof/>
            <w:webHidden/>
          </w:rPr>
          <w:tab/>
        </w:r>
        <w:r w:rsidR="00A7529F">
          <w:rPr>
            <w:noProof/>
            <w:webHidden/>
          </w:rPr>
          <w:fldChar w:fldCharType="begin"/>
        </w:r>
        <w:r w:rsidR="00A7529F">
          <w:rPr>
            <w:noProof/>
            <w:webHidden/>
          </w:rPr>
          <w:instrText xml:space="preserve"> PAGEREF _Toc65225093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2F21EEB9" w14:textId="05F492B5" w:rsidR="00A7529F" w:rsidRDefault="002B3E06">
      <w:pPr>
        <w:pStyle w:val="TOC3"/>
        <w:rPr>
          <w:rFonts w:asciiTheme="minorHAnsi" w:eastAsiaTheme="minorEastAsia" w:hAnsiTheme="minorHAnsi" w:cstheme="minorBidi"/>
          <w:lang/>
        </w:rPr>
      </w:pPr>
      <w:hyperlink w:anchor="_Toc65225094" w:history="1">
        <w:r w:rsidR="00A7529F" w:rsidRPr="00003741">
          <w:rPr>
            <w:rStyle w:val="Hyperlink"/>
          </w:rPr>
          <w:t>2.2.1.</w:t>
        </w:r>
        <w:r w:rsidR="00A7529F">
          <w:rPr>
            <w:rFonts w:asciiTheme="minorHAnsi" w:eastAsiaTheme="minorEastAsia" w:hAnsiTheme="minorHAnsi" w:cstheme="minorBidi"/>
            <w:lang/>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_Toc65225094 \h </w:instrText>
        </w:r>
        <w:r w:rsidR="00A7529F">
          <w:rPr>
            <w:webHidden/>
          </w:rPr>
        </w:r>
        <w:r w:rsidR="00A7529F">
          <w:rPr>
            <w:webHidden/>
          </w:rPr>
          <w:fldChar w:fldCharType="separate"/>
        </w:r>
        <w:r w:rsidR="00A7529F">
          <w:rPr>
            <w:webHidden/>
          </w:rPr>
          <w:t>3</w:t>
        </w:r>
        <w:r w:rsidR="00A7529F">
          <w:rPr>
            <w:webHidden/>
          </w:rPr>
          <w:fldChar w:fldCharType="end"/>
        </w:r>
      </w:hyperlink>
    </w:p>
    <w:p w14:paraId="43D00A8B" w14:textId="0EA101F0" w:rsidR="00A7529F" w:rsidRDefault="002B3E06">
      <w:pPr>
        <w:pStyle w:val="TOC2"/>
        <w:rPr>
          <w:rFonts w:asciiTheme="minorHAnsi" w:eastAsiaTheme="minorEastAsia" w:hAnsiTheme="minorHAnsi" w:cstheme="minorBidi"/>
          <w:iCs w:val="0"/>
          <w:caps w:val="0"/>
          <w:noProof/>
          <w:sz w:val="24"/>
          <w:szCs w:val="24"/>
          <w:lang/>
        </w:rPr>
      </w:pPr>
      <w:hyperlink w:anchor="_Toc65225095" w:history="1">
        <w:r w:rsidR="00A7529F" w:rsidRPr="00003741">
          <w:rPr>
            <w:rStyle w:val="Hyperlink"/>
            <w:noProof/>
          </w:rPr>
          <w:t>2.3.</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RỦI RO MỨC TRUNG BÌNH</w:t>
        </w:r>
        <w:r w:rsidR="00A7529F">
          <w:rPr>
            <w:noProof/>
            <w:webHidden/>
          </w:rPr>
          <w:tab/>
        </w:r>
        <w:r w:rsidR="00A7529F">
          <w:rPr>
            <w:noProof/>
            <w:webHidden/>
          </w:rPr>
          <w:fldChar w:fldCharType="begin"/>
        </w:r>
        <w:r w:rsidR="00A7529F">
          <w:rPr>
            <w:noProof/>
            <w:webHidden/>
          </w:rPr>
          <w:instrText xml:space="preserve"> PAGEREF _Toc65225095 \h </w:instrText>
        </w:r>
        <w:r w:rsidR="00A7529F">
          <w:rPr>
            <w:noProof/>
            <w:webHidden/>
          </w:rPr>
        </w:r>
        <w:r w:rsidR="00A7529F">
          <w:rPr>
            <w:noProof/>
            <w:webHidden/>
          </w:rPr>
          <w:fldChar w:fldCharType="separate"/>
        </w:r>
        <w:r w:rsidR="00A7529F">
          <w:rPr>
            <w:noProof/>
            <w:webHidden/>
          </w:rPr>
          <w:t>4</w:t>
        </w:r>
        <w:r w:rsidR="00A7529F">
          <w:rPr>
            <w:noProof/>
            <w:webHidden/>
          </w:rPr>
          <w:fldChar w:fldCharType="end"/>
        </w:r>
      </w:hyperlink>
    </w:p>
    <w:p w14:paraId="1F316072" w14:textId="5BA1606C" w:rsidR="00A7529F" w:rsidRDefault="002B3E06">
      <w:pPr>
        <w:pStyle w:val="TOC3"/>
        <w:rPr>
          <w:rFonts w:asciiTheme="minorHAnsi" w:eastAsiaTheme="minorEastAsia" w:hAnsiTheme="minorHAnsi" w:cstheme="minorBidi"/>
          <w:lang/>
        </w:rPr>
      </w:pPr>
      <w:hyperlink w:anchor="_Toc65225096" w:history="1">
        <w:r w:rsidR="00A7529F" w:rsidRPr="00003741">
          <w:rPr>
            <w:rStyle w:val="Hyperlink"/>
          </w:rPr>
          <w:t>2.3.1.</w:t>
        </w:r>
        <w:r w:rsidR="00A7529F">
          <w:rPr>
            <w:rFonts w:asciiTheme="minorHAnsi" w:eastAsiaTheme="minorEastAsia" w:hAnsiTheme="minorHAnsi" w:cstheme="minorBidi"/>
            <w:lang/>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_Toc65225096 \h </w:instrText>
        </w:r>
        <w:r w:rsidR="00A7529F">
          <w:rPr>
            <w:webHidden/>
          </w:rPr>
        </w:r>
        <w:r w:rsidR="00A7529F">
          <w:rPr>
            <w:webHidden/>
          </w:rPr>
          <w:fldChar w:fldCharType="separate"/>
        </w:r>
        <w:r w:rsidR="00A7529F">
          <w:rPr>
            <w:webHidden/>
          </w:rPr>
          <w:t>4</w:t>
        </w:r>
        <w:r w:rsidR="00A7529F">
          <w:rPr>
            <w:webHidden/>
          </w:rPr>
          <w:fldChar w:fldCharType="end"/>
        </w:r>
      </w:hyperlink>
    </w:p>
    <w:p w14:paraId="444DC91C" w14:textId="2EB13156" w:rsidR="00A7529F" w:rsidRDefault="002B3E06">
      <w:pPr>
        <w:pStyle w:val="TOC2"/>
        <w:rPr>
          <w:rFonts w:asciiTheme="minorHAnsi" w:eastAsiaTheme="minorEastAsia" w:hAnsiTheme="minorHAnsi" w:cstheme="minorBidi"/>
          <w:iCs w:val="0"/>
          <w:caps w:val="0"/>
          <w:noProof/>
          <w:sz w:val="24"/>
          <w:szCs w:val="24"/>
          <w:lang/>
        </w:rPr>
      </w:pPr>
      <w:hyperlink w:anchor="_Toc65225097" w:history="1">
        <w:r w:rsidR="00A7529F" w:rsidRPr="00003741">
          <w:rPr>
            <w:rStyle w:val="Hyperlink"/>
            <w:noProof/>
          </w:rPr>
          <w:t>2.4.</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RỦI RO MỨC THẤP</w:t>
        </w:r>
        <w:r w:rsidR="00A7529F">
          <w:rPr>
            <w:noProof/>
            <w:webHidden/>
          </w:rPr>
          <w:tab/>
        </w:r>
        <w:r w:rsidR="00A7529F">
          <w:rPr>
            <w:noProof/>
            <w:webHidden/>
          </w:rPr>
          <w:fldChar w:fldCharType="begin"/>
        </w:r>
        <w:r w:rsidR="00A7529F">
          <w:rPr>
            <w:noProof/>
            <w:webHidden/>
          </w:rPr>
          <w:instrText xml:space="preserve"> PAGEREF _Toc65225097 \h </w:instrText>
        </w:r>
        <w:r w:rsidR="00A7529F">
          <w:rPr>
            <w:noProof/>
            <w:webHidden/>
          </w:rPr>
        </w:r>
        <w:r w:rsidR="00A7529F">
          <w:rPr>
            <w:noProof/>
            <w:webHidden/>
          </w:rPr>
          <w:fldChar w:fldCharType="separate"/>
        </w:r>
        <w:r w:rsidR="00A7529F">
          <w:rPr>
            <w:noProof/>
            <w:webHidden/>
          </w:rPr>
          <w:t>5</w:t>
        </w:r>
        <w:r w:rsidR="00A7529F">
          <w:rPr>
            <w:noProof/>
            <w:webHidden/>
          </w:rPr>
          <w:fldChar w:fldCharType="end"/>
        </w:r>
      </w:hyperlink>
    </w:p>
    <w:p w14:paraId="77290CE3" w14:textId="740FFDF8" w:rsidR="00A7529F" w:rsidRDefault="002B3E06">
      <w:pPr>
        <w:pStyle w:val="TOC3"/>
        <w:rPr>
          <w:rFonts w:asciiTheme="minorHAnsi" w:eastAsiaTheme="minorEastAsia" w:hAnsiTheme="minorHAnsi" w:cstheme="minorBidi"/>
          <w:lang/>
        </w:rPr>
      </w:pPr>
      <w:hyperlink w:anchor="_Toc65225098" w:history="1">
        <w:r w:rsidR="00A7529F" w:rsidRPr="00003741">
          <w:rPr>
            <w:rStyle w:val="Hyperlink"/>
          </w:rPr>
          <w:t>2.4.1.</w:t>
        </w:r>
        <w:r w:rsidR="00A7529F">
          <w:rPr>
            <w:rFonts w:asciiTheme="minorHAnsi" w:eastAsiaTheme="minorEastAsia" w:hAnsiTheme="minorHAnsi" w:cstheme="minorBidi"/>
            <w:lang/>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_Toc65225098 \h </w:instrText>
        </w:r>
        <w:r w:rsidR="00A7529F">
          <w:rPr>
            <w:webHidden/>
          </w:rPr>
        </w:r>
        <w:r w:rsidR="00A7529F">
          <w:rPr>
            <w:webHidden/>
          </w:rPr>
          <w:fldChar w:fldCharType="separate"/>
        </w:r>
        <w:r w:rsidR="00A7529F">
          <w:rPr>
            <w:webHidden/>
          </w:rPr>
          <w:t>5</w:t>
        </w:r>
        <w:r w:rsidR="00A7529F">
          <w:rPr>
            <w:webHidden/>
          </w:rPr>
          <w:fldChar w:fldCharType="end"/>
        </w:r>
      </w:hyperlink>
    </w:p>
    <w:p w14:paraId="7CE058DF" w14:textId="07518397" w:rsidR="00A7529F" w:rsidRDefault="002B3E06">
      <w:pPr>
        <w:pStyle w:val="TOC1"/>
        <w:rPr>
          <w:rFonts w:asciiTheme="minorHAnsi" w:eastAsiaTheme="minorEastAsia" w:hAnsiTheme="minorHAnsi" w:cstheme="minorBidi"/>
          <w:b w:val="0"/>
          <w:bCs w:val="0"/>
          <w:caps w:val="0"/>
          <w:noProof/>
          <w:color w:val="auto"/>
          <w:lang/>
        </w:rPr>
      </w:pPr>
      <w:hyperlink w:anchor="_Toc65225099" w:history="1">
        <w:r w:rsidR="00A7529F" w:rsidRPr="00003741">
          <w:rPr>
            <w:rStyle w:val="Hyperlink"/>
            <w:noProof/>
          </w:rPr>
          <w:t>3.</w:t>
        </w:r>
        <w:r w:rsidR="00A7529F">
          <w:rPr>
            <w:rFonts w:asciiTheme="minorHAnsi" w:eastAsiaTheme="minorEastAsia" w:hAnsiTheme="minorHAnsi" w:cstheme="minorBidi"/>
            <w:b w:val="0"/>
            <w:bCs w:val="0"/>
            <w:caps w:val="0"/>
            <w:noProof/>
            <w:color w:val="auto"/>
            <w:lang/>
          </w:rPr>
          <w:tab/>
        </w:r>
        <w:r w:rsidR="00A7529F" w:rsidRPr="00003741">
          <w:rPr>
            <w:rStyle w:val="Hyperlink"/>
            <w:noProof/>
          </w:rPr>
          <w:t>PHẦN MỞ RỘNG A: THÔNG TIN ĐÁNH GIÁ</w:t>
        </w:r>
        <w:r w:rsidR="00A7529F">
          <w:rPr>
            <w:noProof/>
            <w:webHidden/>
          </w:rPr>
          <w:tab/>
        </w:r>
        <w:r w:rsidR="00A7529F">
          <w:rPr>
            <w:noProof/>
            <w:webHidden/>
          </w:rPr>
          <w:fldChar w:fldCharType="begin"/>
        </w:r>
        <w:r w:rsidR="00A7529F">
          <w:rPr>
            <w:noProof/>
            <w:webHidden/>
          </w:rPr>
          <w:instrText xml:space="preserve"> PAGEREF _Toc65225099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45BE5F51" w14:textId="2C1DF719" w:rsidR="00A7529F" w:rsidRDefault="002B3E06">
      <w:pPr>
        <w:pStyle w:val="TOC2"/>
        <w:rPr>
          <w:rFonts w:asciiTheme="minorHAnsi" w:eastAsiaTheme="minorEastAsia" w:hAnsiTheme="minorHAnsi" w:cstheme="minorBidi"/>
          <w:iCs w:val="0"/>
          <w:caps w:val="0"/>
          <w:noProof/>
          <w:sz w:val="24"/>
          <w:szCs w:val="24"/>
          <w:lang/>
        </w:rPr>
      </w:pPr>
      <w:hyperlink w:anchor="_Toc65225100" w:history="1">
        <w:r w:rsidR="00A7529F" w:rsidRPr="00003741">
          <w:rPr>
            <w:rStyle w:val="Hyperlink"/>
            <w:noProof/>
          </w:rPr>
          <w:t>3.1.</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IP THỰC HIỆN ĐÁNH GIÁ</w:t>
        </w:r>
        <w:r w:rsidR="00A7529F">
          <w:rPr>
            <w:noProof/>
            <w:webHidden/>
          </w:rPr>
          <w:tab/>
        </w:r>
        <w:r w:rsidR="00A7529F">
          <w:rPr>
            <w:noProof/>
            <w:webHidden/>
          </w:rPr>
          <w:fldChar w:fldCharType="begin"/>
        </w:r>
        <w:r w:rsidR="00A7529F">
          <w:rPr>
            <w:noProof/>
            <w:webHidden/>
          </w:rPr>
          <w:instrText xml:space="preserve"> PAGEREF _Toc65225100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335B8D74" w14:textId="18809D3F" w:rsidR="00A7529F" w:rsidRDefault="002B3E06">
      <w:pPr>
        <w:pStyle w:val="TOC2"/>
        <w:rPr>
          <w:rFonts w:asciiTheme="minorHAnsi" w:eastAsiaTheme="minorEastAsia" w:hAnsiTheme="minorHAnsi" w:cstheme="minorBidi"/>
          <w:iCs w:val="0"/>
          <w:caps w:val="0"/>
          <w:noProof/>
          <w:sz w:val="24"/>
          <w:szCs w:val="24"/>
          <w:lang/>
        </w:rPr>
      </w:pPr>
      <w:hyperlink w:anchor="_Toc65225101" w:history="1">
        <w:r w:rsidR="00A7529F" w:rsidRPr="00003741">
          <w:rPr>
            <w:rStyle w:val="Hyperlink"/>
            <w:noProof/>
          </w:rPr>
          <w:t>3.2.</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CÔNG CỤ THỰC HIỆN</w:t>
        </w:r>
        <w:r w:rsidR="00A7529F">
          <w:rPr>
            <w:noProof/>
            <w:webHidden/>
          </w:rPr>
          <w:tab/>
        </w:r>
        <w:r w:rsidR="00A7529F">
          <w:rPr>
            <w:noProof/>
            <w:webHidden/>
          </w:rPr>
          <w:fldChar w:fldCharType="begin"/>
        </w:r>
        <w:r w:rsidR="00A7529F">
          <w:rPr>
            <w:noProof/>
            <w:webHidden/>
          </w:rPr>
          <w:instrText xml:space="preserve"> PAGEREF _Toc65225101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5A4E6B9D" w14:textId="3E95977C" w:rsidR="00A7529F" w:rsidRDefault="002B3E06">
      <w:pPr>
        <w:pStyle w:val="TOC2"/>
        <w:rPr>
          <w:rFonts w:asciiTheme="minorHAnsi" w:eastAsiaTheme="minorEastAsia" w:hAnsiTheme="minorHAnsi" w:cstheme="minorBidi"/>
          <w:iCs w:val="0"/>
          <w:caps w:val="0"/>
          <w:noProof/>
          <w:sz w:val="24"/>
          <w:szCs w:val="24"/>
          <w:lang/>
        </w:rPr>
      </w:pPr>
      <w:hyperlink w:anchor="_Toc65225102" w:history="1">
        <w:r w:rsidR="00A7529F" w:rsidRPr="00003741">
          <w:rPr>
            <w:rStyle w:val="Hyperlink"/>
            <w:noProof/>
          </w:rPr>
          <w:t>3.3.</w:t>
        </w:r>
        <w:r w:rsidR="00A7529F">
          <w:rPr>
            <w:rFonts w:asciiTheme="minorHAnsi" w:eastAsiaTheme="minorEastAsia" w:hAnsiTheme="minorHAnsi" w:cstheme="minorBidi"/>
            <w:iCs w:val="0"/>
            <w:caps w:val="0"/>
            <w:noProof/>
            <w:sz w:val="24"/>
            <w:szCs w:val="24"/>
            <w:lang/>
          </w:rPr>
          <w:tab/>
        </w:r>
        <w:r w:rsidR="00A7529F" w:rsidRPr="00003741">
          <w:rPr>
            <w:rStyle w:val="Hyperlink"/>
            <w:noProof/>
          </w:rPr>
          <w:t>DANH SÁCH TESTCASE THEO OWASP TOP 10</w:t>
        </w:r>
        <w:r w:rsidR="00A7529F">
          <w:rPr>
            <w:noProof/>
            <w:webHidden/>
          </w:rPr>
          <w:tab/>
        </w:r>
        <w:r w:rsidR="00A7529F">
          <w:rPr>
            <w:noProof/>
            <w:webHidden/>
          </w:rPr>
          <w:fldChar w:fldCharType="begin"/>
        </w:r>
        <w:r w:rsidR="00A7529F">
          <w:rPr>
            <w:noProof/>
            <w:webHidden/>
          </w:rPr>
          <w:instrText xml:space="preserve"> PAGEREF _Toc65225102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0D834306" w14:textId="38646FAB" w:rsidR="00A7529F" w:rsidRDefault="002B3E06">
      <w:pPr>
        <w:pStyle w:val="TOC1"/>
        <w:rPr>
          <w:rFonts w:asciiTheme="minorHAnsi" w:eastAsiaTheme="minorEastAsia" w:hAnsiTheme="minorHAnsi" w:cstheme="minorBidi"/>
          <w:b w:val="0"/>
          <w:bCs w:val="0"/>
          <w:caps w:val="0"/>
          <w:noProof/>
          <w:color w:val="auto"/>
          <w:lang/>
        </w:rPr>
      </w:pPr>
      <w:hyperlink w:anchor="_Toc65225103" w:history="1">
        <w:r w:rsidR="00A7529F" w:rsidRPr="00003741">
          <w:rPr>
            <w:rStyle w:val="Hyperlink"/>
            <w:noProof/>
          </w:rPr>
          <w:t>4.</w:t>
        </w:r>
        <w:r w:rsidR="00A7529F">
          <w:rPr>
            <w:rFonts w:asciiTheme="minorHAnsi" w:eastAsiaTheme="minorEastAsia" w:hAnsiTheme="minorHAnsi" w:cstheme="minorBidi"/>
            <w:b w:val="0"/>
            <w:bCs w:val="0"/>
            <w:caps w:val="0"/>
            <w:noProof/>
            <w:color w:val="auto"/>
            <w:lang/>
          </w:rPr>
          <w:tab/>
        </w:r>
        <w:r w:rsidR="00A7529F" w:rsidRPr="00003741">
          <w:rPr>
            <w:rStyle w:val="Hyperlink"/>
            <w:noProof/>
          </w:rPr>
          <w:t>PHẦN MỞ RỘNG B: PHÂN LOẠI RỦI RO</w:t>
        </w:r>
        <w:r w:rsidR="00A7529F">
          <w:rPr>
            <w:noProof/>
            <w:webHidden/>
          </w:rPr>
          <w:tab/>
        </w:r>
        <w:r w:rsidR="00A7529F">
          <w:rPr>
            <w:noProof/>
            <w:webHidden/>
          </w:rPr>
          <w:fldChar w:fldCharType="begin"/>
        </w:r>
        <w:r w:rsidR="00A7529F">
          <w:rPr>
            <w:noProof/>
            <w:webHidden/>
          </w:rPr>
          <w:instrText xml:space="preserve"> PAGEREF _Toc65225103 \h </w:instrText>
        </w:r>
        <w:r w:rsidR="00A7529F">
          <w:rPr>
            <w:noProof/>
            <w:webHidden/>
          </w:rPr>
        </w:r>
        <w:r w:rsidR="00A7529F">
          <w:rPr>
            <w:noProof/>
            <w:webHidden/>
          </w:rPr>
          <w:fldChar w:fldCharType="separate"/>
        </w:r>
        <w:r w:rsidR="00A7529F">
          <w:rPr>
            <w:noProof/>
            <w:webHidden/>
          </w:rPr>
          <w:t>13</w:t>
        </w:r>
        <w:r w:rsidR="00A7529F">
          <w:rPr>
            <w:noProof/>
            <w:webHidden/>
          </w:rPr>
          <w:fldChar w:fldCharType="end"/>
        </w:r>
      </w:hyperlink>
    </w:p>
    <w:p w14:paraId="10E969C9" w14:textId="7FAF009D" w:rsidR="00763348" w:rsidRDefault="00CF6C25" w:rsidP="007F7FEB">
      <w:pPr>
        <w:jc w:val="both"/>
        <w:rPr>
          <w:lang w:val="vi-VN"/>
        </w:rPr>
      </w:pPr>
      <w:r>
        <w:rPr>
          <w:b/>
          <w:bCs/>
          <w:caps/>
          <w:color w:val="0000FF"/>
          <w:lang w:val="vi-VN"/>
        </w:rPr>
        <w:fldChar w:fldCharType="end"/>
      </w:r>
    </w:p>
    <w:p w14:paraId="77DD6FCA" w14:textId="5DCAA173" w:rsidR="009903C9" w:rsidRDefault="009903C9" w:rsidP="00AE4AEE">
      <w:pPr>
        <w:tabs>
          <w:tab w:val="left" w:pos="6005"/>
        </w:tabs>
        <w:rPr>
          <w:lang w:val="vi-VN"/>
        </w:rPr>
        <w:sectPr w:rsidR="009903C9" w:rsidSect="00BE3E85">
          <w:footerReference w:type="first" r:id="rId10"/>
          <w:pgSz w:w="12240" w:h="15840"/>
          <w:pgMar w:top="1134" w:right="1134" w:bottom="1134" w:left="1418" w:header="567" w:footer="567" w:gutter="0"/>
          <w:pgNumType w:start="1"/>
          <w:cols w:space="720"/>
          <w:docGrid w:linePitch="360"/>
        </w:sectPr>
      </w:pPr>
    </w:p>
    <w:p w14:paraId="2DA33D98" w14:textId="77777777" w:rsidR="00D23E3F" w:rsidRPr="00193939" w:rsidRDefault="00D23E3F" w:rsidP="00402607">
      <w:pPr>
        <w:pStyle w:val="Heading1"/>
      </w:pPr>
      <w:bookmarkStart w:id="1" w:name="_Toc16064914"/>
      <w:bookmarkStart w:id="2" w:name="_Toc65225081"/>
      <w:bookmarkStart w:id="3" w:name="_Toc251942033"/>
      <w:bookmarkEnd w:id="0"/>
      <w:r w:rsidRPr="00193939">
        <w:lastRenderedPageBreak/>
        <w:t>THÔNG TIN TÓM LƯỢC</w:t>
      </w:r>
      <w:bookmarkEnd w:id="1"/>
      <w:bookmarkEnd w:id="2"/>
    </w:p>
    <w:p w14:paraId="6A7EAF02" w14:textId="75D9526D" w:rsidR="00D23E3F" w:rsidRPr="00193939" w:rsidRDefault="00725097" w:rsidP="00D23E3F">
      <w:pPr>
        <w:spacing w:line="360" w:lineRule="auto"/>
        <w:jc w:val="both"/>
      </w:pPr>
      <w:r w:rsidRPr="0096220C">
        <w:t>Báo cáo được chia làm nhiều phần bao gồm: báo cáo tổng quát, báo cáo chi tiết lỗ hổng trên ứng dụng</w:t>
      </w:r>
    </w:p>
    <w:p w14:paraId="190CC1CF" w14:textId="77777777" w:rsidR="00D23E3F" w:rsidRPr="00193939" w:rsidRDefault="00D23E3F" w:rsidP="00D23E3F">
      <w:pPr>
        <w:pStyle w:val="Heading2"/>
        <w:rPr>
          <w:rFonts w:cs="Times New Roman"/>
        </w:rPr>
      </w:pPr>
      <w:bookmarkStart w:id="4" w:name="_Toc517798987"/>
      <w:bookmarkStart w:id="5" w:name="_Toc16064915"/>
      <w:bookmarkStart w:id="6" w:name="_Toc65225082"/>
      <w:r w:rsidRPr="00193939">
        <w:rPr>
          <w:rFonts w:cs="Times New Roman"/>
          <w:caps w:val="0"/>
        </w:rPr>
        <w:t>PHIÊN BẢN TÀI LIỆU</w:t>
      </w:r>
      <w:bookmarkEnd w:id="4"/>
      <w:bookmarkEnd w:id="5"/>
      <w:bookmarkEnd w:id="6"/>
    </w:p>
    <w:tbl>
      <w:tblPr>
        <w:tblStyle w:val="GridTable4-Accent11"/>
        <w:tblW w:w="0" w:type="auto"/>
        <w:tblLayout w:type="fixed"/>
        <w:tblLook w:val="04A0" w:firstRow="1" w:lastRow="0" w:firstColumn="1" w:lastColumn="0" w:noHBand="0" w:noVBand="1"/>
      </w:tblPr>
      <w:tblGrid>
        <w:gridCol w:w="764"/>
        <w:gridCol w:w="2307"/>
        <w:gridCol w:w="1677"/>
        <w:gridCol w:w="1679"/>
        <w:gridCol w:w="2920"/>
      </w:tblGrid>
      <w:tr w:rsidR="00D23E3F" w:rsidRPr="00193939" w14:paraId="4C196844" w14:textId="77777777" w:rsidTr="0017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none" w:sz="0" w:space="0" w:color="auto"/>
              <w:left w:val="none" w:sz="0" w:space="0" w:color="auto"/>
              <w:bottom w:val="none" w:sz="0" w:space="0" w:color="auto"/>
              <w:right w:val="none" w:sz="0" w:space="0" w:color="auto"/>
            </w:tcBorders>
          </w:tcPr>
          <w:p w14:paraId="1973F320" w14:textId="2282831B" w:rsidR="00D23E3F" w:rsidRPr="00193939" w:rsidRDefault="009E558F" w:rsidP="009E558F">
            <w:pPr>
              <w:jc w:val="center"/>
            </w:pPr>
            <w:r w:rsidRPr="00193939">
              <w:t>STT</w:t>
            </w:r>
          </w:p>
        </w:tc>
        <w:tc>
          <w:tcPr>
            <w:tcW w:w="2307" w:type="dxa"/>
            <w:tcBorders>
              <w:top w:val="none" w:sz="0" w:space="0" w:color="auto"/>
              <w:left w:val="none" w:sz="0" w:space="0" w:color="auto"/>
              <w:bottom w:val="none" w:sz="0" w:space="0" w:color="auto"/>
              <w:right w:val="none" w:sz="0" w:space="0" w:color="auto"/>
            </w:tcBorders>
          </w:tcPr>
          <w:p w14:paraId="1042CCB3" w14:textId="1F32439D"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NGÀY CẬP NHẬT</w:t>
            </w:r>
          </w:p>
        </w:tc>
        <w:tc>
          <w:tcPr>
            <w:tcW w:w="1677" w:type="dxa"/>
            <w:tcBorders>
              <w:top w:val="none" w:sz="0" w:space="0" w:color="auto"/>
              <w:left w:val="none" w:sz="0" w:space="0" w:color="auto"/>
              <w:bottom w:val="none" w:sz="0" w:space="0" w:color="auto"/>
              <w:right w:val="none" w:sz="0" w:space="0" w:color="auto"/>
            </w:tcBorders>
          </w:tcPr>
          <w:p w14:paraId="6DB399BC" w14:textId="70402FD6"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PHIÊN BẢN</w:t>
            </w:r>
          </w:p>
        </w:tc>
        <w:tc>
          <w:tcPr>
            <w:tcW w:w="1679" w:type="dxa"/>
            <w:tcBorders>
              <w:top w:val="none" w:sz="0" w:space="0" w:color="auto"/>
              <w:left w:val="none" w:sz="0" w:space="0" w:color="auto"/>
              <w:bottom w:val="none" w:sz="0" w:space="0" w:color="auto"/>
              <w:right w:val="none" w:sz="0" w:space="0" w:color="auto"/>
            </w:tcBorders>
          </w:tcPr>
          <w:p w14:paraId="1E1DAFAB" w14:textId="3D6B34E9"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LOẠI</w:t>
            </w:r>
          </w:p>
        </w:tc>
        <w:tc>
          <w:tcPr>
            <w:tcW w:w="2920" w:type="dxa"/>
            <w:tcBorders>
              <w:top w:val="none" w:sz="0" w:space="0" w:color="auto"/>
              <w:left w:val="none" w:sz="0" w:space="0" w:color="auto"/>
              <w:bottom w:val="none" w:sz="0" w:space="0" w:color="auto"/>
              <w:right w:val="none" w:sz="0" w:space="0" w:color="auto"/>
            </w:tcBorders>
          </w:tcPr>
          <w:p w14:paraId="73E8FC06" w14:textId="3CFC1067"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NGƯỜI CẬP NHẬT</w:t>
            </w:r>
          </w:p>
        </w:tc>
      </w:tr>
      <w:tr w:rsidR="00D23E3F" w:rsidRPr="00193939" w14:paraId="527DE8DB" w14:textId="77777777" w:rsidTr="001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05C1DCBC" w14:textId="77777777" w:rsidR="00D23E3F" w:rsidRPr="00193939" w:rsidRDefault="00D23E3F" w:rsidP="00D23E3F">
            <w:pPr>
              <w:jc w:val="center"/>
              <w:rPr>
                <w:b w:val="0"/>
              </w:rPr>
            </w:pPr>
            <w:r w:rsidRPr="00193939">
              <w:rPr>
                <w:b w:val="0"/>
              </w:rPr>
              <w:t>1</w:t>
            </w:r>
          </w:p>
        </w:tc>
        <w:tc>
          <w:tcPr>
            <w:tcW w:w="2307" w:type="dxa"/>
          </w:tcPr>
          <w:p w14:paraId="793DDE94" w14:textId="023549B0"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p>
        </w:tc>
        <w:tc>
          <w:tcPr>
            <w:tcW w:w="1677" w:type="dxa"/>
          </w:tcPr>
          <w:p w14:paraId="5590BC24" w14:textId="77777777"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r w:rsidRPr="00193939">
              <w:t>V.1.0</w:t>
            </w:r>
          </w:p>
        </w:tc>
        <w:tc>
          <w:tcPr>
            <w:tcW w:w="1679" w:type="dxa"/>
          </w:tcPr>
          <w:p w14:paraId="2C8E8BF8" w14:textId="77777777"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r w:rsidRPr="00193939">
              <w:t>Draft</w:t>
            </w:r>
          </w:p>
        </w:tc>
        <w:tc>
          <w:tcPr>
            <w:tcW w:w="2920" w:type="dxa"/>
          </w:tcPr>
          <w:p w14:paraId="739C693B" w14:textId="4C88F273"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p>
        </w:tc>
      </w:tr>
      <w:tr w:rsidR="00D23E3F" w:rsidRPr="00193939" w14:paraId="17143E4C" w14:textId="77777777" w:rsidTr="001734E8">
        <w:tc>
          <w:tcPr>
            <w:cnfStyle w:val="001000000000" w:firstRow="0" w:lastRow="0" w:firstColumn="1" w:lastColumn="0" w:oddVBand="0" w:evenVBand="0" w:oddHBand="0" w:evenHBand="0" w:firstRowFirstColumn="0" w:firstRowLastColumn="0" w:lastRowFirstColumn="0" w:lastRowLastColumn="0"/>
            <w:tcW w:w="764" w:type="dxa"/>
          </w:tcPr>
          <w:p w14:paraId="435AED1B" w14:textId="77777777" w:rsidR="00D23E3F" w:rsidRPr="00193939" w:rsidRDefault="00D23E3F" w:rsidP="00D23E3F">
            <w:pPr>
              <w:jc w:val="center"/>
              <w:rPr>
                <w:b w:val="0"/>
              </w:rPr>
            </w:pPr>
            <w:r w:rsidRPr="00193939">
              <w:rPr>
                <w:b w:val="0"/>
              </w:rPr>
              <w:t>2</w:t>
            </w:r>
          </w:p>
        </w:tc>
        <w:tc>
          <w:tcPr>
            <w:tcW w:w="2307" w:type="dxa"/>
          </w:tcPr>
          <w:p w14:paraId="1246EC98" w14:textId="515888E7"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p>
        </w:tc>
        <w:tc>
          <w:tcPr>
            <w:tcW w:w="1677" w:type="dxa"/>
          </w:tcPr>
          <w:p w14:paraId="45EF3725" w14:textId="77777777"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r w:rsidRPr="00193939">
              <w:t>V.1.1</w:t>
            </w:r>
          </w:p>
        </w:tc>
        <w:tc>
          <w:tcPr>
            <w:tcW w:w="1679" w:type="dxa"/>
          </w:tcPr>
          <w:p w14:paraId="05235B90" w14:textId="77777777"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r w:rsidRPr="00193939">
              <w:t>Final</w:t>
            </w:r>
          </w:p>
        </w:tc>
        <w:tc>
          <w:tcPr>
            <w:tcW w:w="2920" w:type="dxa"/>
          </w:tcPr>
          <w:p w14:paraId="387C63FA" w14:textId="3CC9FFEB"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p>
        </w:tc>
      </w:tr>
    </w:tbl>
    <w:p w14:paraId="595DE13B" w14:textId="77777777" w:rsidR="00D23E3F" w:rsidRPr="00193939" w:rsidRDefault="00D23E3F" w:rsidP="00D23E3F">
      <w:pPr>
        <w:pStyle w:val="Heading2"/>
        <w:rPr>
          <w:rFonts w:cs="Times New Roman"/>
        </w:rPr>
      </w:pPr>
      <w:bookmarkStart w:id="7" w:name="_Toc517798989"/>
      <w:bookmarkStart w:id="8" w:name="_Toc16064916"/>
      <w:bookmarkStart w:id="9" w:name="_Toc65225083"/>
      <w:r w:rsidRPr="00193939">
        <w:rPr>
          <w:rFonts w:cs="Times New Roman"/>
          <w:caps w:val="0"/>
        </w:rPr>
        <w:t>THỜI GIAN THỰC HIỆN</w:t>
      </w:r>
      <w:bookmarkEnd w:id="7"/>
      <w:bookmarkEnd w:id="8"/>
      <w:bookmarkEnd w:id="9"/>
    </w:p>
    <w:p w14:paraId="0196808F" w14:textId="1CF99483" w:rsidR="00D23E3F" w:rsidRPr="00193939" w:rsidRDefault="00D23E3F" w:rsidP="00D23E3F">
      <w:pPr>
        <w:pStyle w:val="ListParagraph"/>
        <w:numPr>
          <w:ilvl w:val="0"/>
          <w:numId w:val="14"/>
        </w:numPr>
      </w:pPr>
      <w:r w:rsidRPr="00193939">
        <w:t>Đánh giá bảo mật ứng dụng</w:t>
      </w:r>
      <w:r w:rsidR="006C2CBC">
        <w:t>:</w:t>
      </w:r>
      <w:r w:rsidR="001D21B4">
        <w:t xml:space="preserve"> </w:t>
      </w:r>
    </w:p>
    <w:p w14:paraId="63B1BD28" w14:textId="77777777" w:rsidR="00D23E3F" w:rsidRPr="00193939" w:rsidRDefault="00D23E3F" w:rsidP="00D23E3F">
      <w:pPr>
        <w:pStyle w:val="Heading2"/>
        <w:rPr>
          <w:rFonts w:cs="Times New Roman"/>
        </w:rPr>
      </w:pPr>
      <w:bookmarkStart w:id="10" w:name="_Toc517798990"/>
      <w:bookmarkStart w:id="11" w:name="_Toc16064917"/>
      <w:bookmarkStart w:id="12" w:name="_Toc65225084"/>
      <w:r w:rsidRPr="00193939">
        <w:rPr>
          <w:rFonts w:cs="Times New Roman"/>
          <w:caps w:val="0"/>
        </w:rPr>
        <w:t>NHÂN SỰ TRIỂN KHAI</w:t>
      </w:r>
      <w:bookmarkEnd w:id="10"/>
      <w:bookmarkEnd w:id="11"/>
      <w:bookmarkEnd w:id="12"/>
    </w:p>
    <w:tbl>
      <w:tblPr>
        <w:tblStyle w:val="GridTable4-Accent11"/>
        <w:tblW w:w="0" w:type="auto"/>
        <w:tblLayout w:type="fixed"/>
        <w:tblLook w:val="04A0" w:firstRow="1" w:lastRow="0" w:firstColumn="1" w:lastColumn="0" w:noHBand="0" w:noVBand="1"/>
      </w:tblPr>
      <w:tblGrid>
        <w:gridCol w:w="736"/>
        <w:gridCol w:w="4960"/>
        <w:gridCol w:w="3651"/>
      </w:tblGrid>
      <w:tr w:rsidR="00D23E3F" w:rsidRPr="00193939" w14:paraId="63C525F8" w14:textId="77777777" w:rsidTr="0017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34B28FF1" w14:textId="313DC902" w:rsidR="00D23E3F" w:rsidRPr="009E558F" w:rsidRDefault="009E558F" w:rsidP="00D23E3F">
            <w:pPr>
              <w:jc w:val="center"/>
              <w:rPr>
                <w:bCs w:val="0"/>
              </w:rPr>
            </w:pPr>
            <w:r w:rsidRPr="009E558F">
              <w:rPr>
                <w:bCs w:val="0"/>
              </w:rPr>
              <w:t>STT</w:t>
            </w:r>
          </w:p>
        </w:tc>
        <w:tc>
          <w:tcPr>
            <w:tcW w:w="4960" w:type="dxa"/>
          </w:tcPr>
          <w:p w14:paraId="4148D410" w14:textId="216F4019" w:rsidR="00D23E3F" w:rsidRPr="009E558F" w:rsidRDefault="009E558F" w:rsidP="00D23E3F">
            <w:pPr>
              <w:jc w:val="center"/>
              <w:cnfStyle w:val="100000000000" w:firstRow="1" w:lastRow="0" w:firstColumn="0" w:lastColumn="0" w:oddVBand="0" w:evenVBand="0" w:oddHBand="0" w:evenHBand="0" w:firstRowFirstColumn="0" w:firstRowLastColumn="0" w:lastRowFirstColumn="0" w:lastRowLastColumn="0"/>
              <w:rPr>
                <w:bCs w:val="0"/>
              </w:rPr>
            </w:pPr>
            <w:r w:rsidRPr="009E558F">
              <w:rPr>
                <w:bCs w:val="0"/>
              </w:rPr>
              <w:t>TÊN NHÂN SỰ</w:t>
            </w:r>
          </w:p>
        </w:tc>
        <w:tc>
          <w:tcPr>
            <w:tcW w:w="3651" w:type="dxa"/>
          </w:tcPr>
          <w:p w14:paraId="21FC368B" w14:textId="5A5899B2" w:rsidR="00D23E3F" w:rsidRPr="009E558F" w:rsidRDefault="00C24455" w:rsidP="00D23E3F">
            <w:pPr>
              <w:jc w:val="center"/>
              <w:cnfStyle w:val="100000000000" w:firstRow="1" w:lastRow="0" w:firstColumn="0" w:lastColumn="0" w:oddVBand="0" w:evenVBand="0" w:oddHBand="0" w:evenHBand="0" w:firstRowFirstColumn="0" w:firstRowLastColumn="0" w:lastRowFirstColumn="0" w:lastRowLastColumn="0"/>
              <w:rPr>
                <w:bCs w:val="0"/>
              </w:rPr>
            </w:pPr>
            <w:r>
              <w:rPr>
                <w:bCs w:val="0"/>
              </w:rPr>
              <w:t>VAI TRÒ</w:t>
            </w:r>
          </w:p>
        </w:tc>
      </w:tr>
      <w:tr w:rsidR="00D23E3F" w:rsidRPr="00193939" w14:paraId="7A2F7DFB" w14:textId="77777777" w:rsidTr="001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1D4E9322" w14:textId="77777777" w:rsidR="00D23E3F" w:rsidRPr="00193939" w:rsidRDefault="00D23E3F" w:rsidP="00D23E3F">
            <w:pPr>
              <w:jc w:val="center"/>
              <w:rPr>
                <w:b w:val="0"/>
              </w:rPr>
            </w:pPr>
            <w:r w:rsidRPr="00193939">
              <w:rPr>
                <w:b w:val="0"/>
              </w:rPr>
              <w:t>1</w:t>
            </w:r>
          </w:p>
        </w:tc>
        <w:tc>
          <w:tcPr>
            <w:tcW w:w="4960" w:type="dxa"/>
          </w:tcPr>
          <w:p w14:paraId="6A6F3260" w14:textId="1CF92739"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p>
        </w:tc>
        <w:tc>
          <w:tcPr>
            <w:tcW w:w="3651" w:type="dxa"/>
          </w:tcPr>
          <w:p w14:paraId="46EC8177" w14:textId="387C8B4F"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p>
        </w:tc>
      </w:tr>
      <w:tr w:rsidR="00D23E3F" w:rsidRPr="00193939" w14:paraId="3C2F91CE" w14:textId="77777777" w:rsidTr="001734E8">
        <w:tc>
          <w:tcPr>
            <w:cnfStyle w:val="001000000000" w:firstRow="0" w:lastRow="0" w:firstColumn="1" w:lastColumn="0" w:oddVBand="0" w:evenVBand="0" w:oddHBand="0" w:evenHBand="0" w:firstRowFirstColumn="0" w:firstRowLastColumn="0" w:lastRowFirstColumn="0" w:lastRowLastColumn="0"/>
            <w:tcW w:w="736" w:type="dxa"/>
          </w:tcPr>
          <w:p w14:paraId="0B00F887" w14:textId="77777777" w:rsidR="00D23E3F" w:rsidRPr="00193939" w:rsidRDefault="00D23E3F" w:rsidP="00D23E3F">
            <w:pPr>
              <w:jc w:val="center"/>
              <w:rPr>
                <w:b w:val="0"/>
                <w:bCs w:val="0"/>
              </w:rPr>
            </w:pPr>
            <w:r w:rsidRPr="00193939">
              <w:rPr>
                <w:b w:val="0"/>
                <w:bCs w:val="0"/>
              </w:rPr>
              <w:t>2</w:t>
            </w:r>
          </w:p>
        </w:tc>
        <w:tc>
          <w:tcPr>
            <w:tcW w:w="4960" w:type="dxa"/>
          </w:tcPr>
          <w:p w14:paraId="3F4B0DB6" w14:textId="6701D85C"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p>
        </w:tc>
        <w:tc>
          <w:tcPr>
            <w:tcW w:w="3651" w:type="dxa"/>
          </w:tcPr>
          <w:p w14:paraId="3D59E193" w14:textId="1D62812A"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p>
        </w:tc>
      </w:tr>
      <w:tr w:rsidR="00D23E3F" w:rsidRPr="00193939" w14:paraId="5653CA10" w14:textId="77777777" w:rsidTr="001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07F957AB" w14:textId="77777777" w:rsidR="00D23E3F" w:rsidRPr="00193939" w:rsidRDefault="00D23E3F" w:rsidP="00D23E3F">
            <w:pPr>
              <w:jc w:val="center"/>
              <w:rPr>
                <w:b w:val="0"/>
                <w:bCs w:val="0"/>
              </w:rPr>
            </w:pPr>
            <w:r w:rsidRPr="00193939">
              <w:rPr>
                <w:b w:val="0"/>
                <w:bCs w:val="0"/>
              </w:rPr>
              <w:t>3</w:t>
            </w:r>
          </w:p>
        </w:tc>
        <w:tc>
          <w:tcPr>
            <w:tcW w:w="4960" w:type="dxa"/>
          </w:tcPr>
          <w:p w14:paraId="03A4E7B5" w14:textId="50674267"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p>
        </w:tc>
        <w:tc>
          <w:tcPr>
            <w:tcW w:w="3651" w:type="dxa"/>
          </w:tcPr>
          <w:p w14:paraId="6859C126" w14:textId="4CD632CA" w:rsidR="00D23E3F" w:rsidRPr="00193939" w:rsidRDefault="00D23E3F" w:rsidP="00D23E3F">
            <w:pPr>
              <w:cnfStyle w:val="000000100000" w:firstRow="0" w:lastRow="0" w:firstColumn="0" w:lastColumn="0" w:oddVBand="0" w:evenVBand="0" w:oddHBand="1" w:evenHBand="0" w:firstRowFirstColumn="0" w:firstRowLastColumn="0" w:lastRowFirstColumn="0" w:lastRowLastColumn="0"/>
            </w:pPr>
          </w:p>
        </w:tc>
      </w:tr>
      <w:tr w:rsidR="00D23E3F" w:rsidRPr="00193939" w14:paraId="2ED296FA" w14:textId="77777777" w:rsidTr="001734E8">
        <w:tc>
          <w:tcPr>
            <w:cnfStyle w:val="001000000000" w:firstRow="0" w:lastRow="0" w:firstColumn="1" w:lastColumn="0" w:oddVBand="0" w:evenVBand="0" w:oddHBand="0" w:evenHBand="0" w:firstRowFirstColumn="0" w:firstRowLastColumn="0" w:lastRowFirstColumn="0" w:lastRowLastColumn="0"/>
            <w:tcW w:w="736" w:type="dxa"/>
          </w:tcPr>
          <w:p w14:paraId="677B99EF" w14:textId="77777777" w:rsidR="00D23E3F" w:rsidRPr="00193939" w:rsidRDefault="00D23E3F" w:rsidP="00D23E3F">
            <w:pPr>
              <w:jc w:val="center"/>
              <w:rPr>
                <w:b w:val="0"/>
                <w:bCs w:val="0"/>
              </w:rPr>
            </w:pPr>
            <w:r w:rsidRPr="00193939">
              <w:rPr>
                <w:b w:val="0"/>
                <w:bCs w:val="0"/>
              </w:rPr>
              <w:t>4</w:t>
            </w:r>
          </w:p>
        </w:tc>
        <w:tc>
          <w:tcPr>
            <w:tcW w:w="4960" w:type="dxa"/>
          </w:tcPr>
          <w:p w14:paraId="0BCD42AA" w14:textId="437B7B94"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p>
        </w:tc>
        <w:tc>
          <w:tcPr>
            <w:tcW w:w="3651" w:type="dxa"/>
          </w:tcPr>
          <w:p w14:paraId="5C832941" w14:textId="246B4D26" w:rsidR="00D23E3F" w:rsidRPr="00193939" w:rsidRDefault="00D23E3F" w:rsidP="00D23E3F">
            <w:pPr>
              <w:cnfStyle w:val="000000000000" w:firstRow="0" w:lastRow="0" w:firstColumn="0" w:lastColumn="0" w:oddVBand="0" w:evenVBand="0" w:oddHBand="0" w:evenHBand="0" w:firstRowFirstColumn="0" w:firstRowLastColumn="0" w:lastRowFirstColumn="0" w:lastRowLastColumn="0"/>
            </w:pPr>
          </w:p>
        </w:tc>
      </w:tr>
    </w:tbl>
    <w:p w14:paraId="12A32F42" w14:textId="77777777" w:rsidR="00F846D9" w:rsidRDefault="00F846D9" w:rsidP="00F846D9">
      <w:pPr>
        <w:pStyle w:val="Heading2"/>
        <w:rPr>
          <w:rFonts w:cs="Times New Roman"/>
        </w:rPr>
      </w:pPr>
      <w:bookmarkStart w:id="13" w:name="_Toc24897927"/>
      <w:bookmarkStart w:id="14" w:name="_Toc65225085"/>
      <w:bookmarkStart w:id="15" w:name="_Toc16064918"/>
      <w:r>
        <w:rPr>
          <w:rFonts w:cs="Times New Roman"/>
        </w:rPr>
        <w:t>MỤC ĐÍCH ĐÁNH GIÁ</w:t>
      </w:r>
      <w:bookmarkEnd w:id="13"/>
      <w:bookmarkEnd w:id="14"/>
    </w:p>
    <w:p w14:paraId="1958C4AE" w14:textId="77777777" w:rsidR="00F846D9" w:rsidRDefault="00F846D9" w:rsidP="00F846D9">
      <w:pPr>
        <w:pStyle w:val="ListParagraph"/>
        <w:numPr>
          <w:ilvl w:val="0"/>
          <w:numId w:val="14"/>
        </w:numPr>
      </w:pPr>
      <w:r>
        <w:t>Kiểm tra bảo mật ứng dụng web.</w:t>
      </w:r>
    </w:p>
    <w:p w14:paraId="7D7E088C" w14:textId="77777777" w:rsidR="00F846D9" w:rsidRPr="00D24D27" w:rsidRDefault="00F846D9" w:rsidP="00F846D9">
      <w:pPr>
        <w:pStyle w:val="ListParagraph"/>
        <w:numPr>
          <w:ilvl w:val="0"/>
          <w:numId w:val="14"/>
        </w:numPr>
      </w:pPr>
      <w:r>
        <w:t>Phát hiện sớm các lỗi bảo mật trên ứng dụng web giúp kịp thời ngăn chặn sự can thiệp khai thác các lỗi này từ bên ngoài.</w:t>
      </w:r>
    </w:p>
    <w:p w14:paraId="5FF6D208" w14:textId="3C983A16" w:rsidR="00D23E3F" w:rsidRPr="00193939" w:rsidRDefault="00D23E3F" w:rsidP="00D23E3F">
      <w:pPr>
        <w:pStyle w:val="Heading2"/>
        <w:rPr>
          <w:rFonts w:cs="Times New Roman"/>
        </w:rPr>
      </w:pPr>
      <w:bookmarkStart w:id="16" w:name="_Toc65225086"/>
      <w:r w:rsidRPr="00193939">
        <w:rPr>
          <w:rFonts w:cs="Times New Roman"/>
          <w:caps w:val="0"/>
        </w:rPr>
        <w:t>PHẠM VI TRIỂN KHAI</w:t>
      </w:r>
      <w:bookmarkEnd w:id="15"/>
      <w:bookmarkEnd w:id="16"/>
    </w:p>
    <w:p w14:paraId="1AE45540" w14:textId="7340AF42" w:rsidR="00D23E3F" w:rsidRPr="00193939" w:rsidRDefault="00D23E3F" w:rsidP="00D23E3F">
      <w:pPr>
        <w:numPr>
          <w:ilvl w:val="0"/>
          <w:numId w:val="33"/>
        </w:numPr>
        <w:jc w:val="both"/>
      </w:pPr>
      <w:r w:rsidRPr="00193939">
        <w:t xml:space="preserve">Tên ứng dụng: </w:t>
      </w:r>
    </w:p>
    <w:p w14:paraId="44A731A5" w14:textId="139076A8" w:rsidR="00D23E3F" w:rsidRPr="00193939" w:rsidRDefault="00D23E3F" w:rsidP="00D23E3F">
      <w:pPr>
        <w:numPr>
          <w:ilvl w:val="0"/>
          <w:numId w:val="33"/>
        </w:numPr>
        <w:jc w:val="both"/>
      </w:pPr>
      <w:r w:rsidRPr="00193939">
        <w:t xml:space="preserve">Địa chỉ: </w:t>
      </w:r>
    </w:p>
    <w:p w14:paraId="5D286606" w14:textId="77777777" w:rsidR="00D23E3F" w:rsidRPr="00193939" w:rsidRDefault="00D23E3F" w:rsidP="00D23E3F">
      <w:pPr>
        <w:numPr>
          <w:ilvl w:val="0"/>
          <w:numId w:val="33"/>
        </w:numPr>
        <w:jc w:val="both"/>
      </w:pPr>
      <w:r w:rsidRPr="00193939">
        <w:t xml:space="preserve">Phương thức thực hiện: </w:t>
      </w:r>
    </w:p>
    <w:p w14:paraId="71DEE146" w14:textId="77777777" w:rsidR="00D23E3F" w:rsidRPr="00193939" w:rsidRDefault="00D23E3F" w:rsidP="00D23E3F">
      <w:pPr>
        <w:pStyle w:val="ListParagraph"/>
        <w:numPr>
          <w:ilvl w:val="0"/>
          <w:numId w:val="34"/>
        </w:numPr>
        <w:jc w:val="both"/>
      </w:pPr>
      <w:r w:rsidRPr="00193939">
        <w:t>Kiểm thử xâm nhập Blackbox: kiểm thử xâm nhập ứng dụng từ phía ngoài với các tài khoản như người dùng bình thường</w:t>
      </w:r>
    </w:p>
    <w:p w14:paraId="0E752641" w14:textId="77777777" w:rsidR="00D23E3F" w:rsidRPr="00193939" w:rsidRDefault="00D23E3F" w:rsidP="00D23E3F">
      <w:pPr>
        <w:pStyle w:val="ListParagraph"/>
        <w:numPr>
          <w:ilvl w:val="0"/>
          <w:numId w:val="34"/>
        </w:numPr>
        <w:jc w:val="both"/>
      </w:pPr>
      <w:r w:rsidRPr="00193939">
        <w:t>Đội đánh giá được Whitelist IP trên tường lửa ứng dụng (WAF) để kiểm tra đầy đủ các nhóm lỗ hổng</w:t>
      </w:r>
    </w:p>
    <w:p w14:paraId="3F494DC6" w14:textId="7E8BDE1E" w:rsidR="00D23E3F" w:rsidRPr="00193939" w:rsidRDefault="00E74205" w:rsidP="00D23E3F">
      <w:pPr>
        <w:jc w:val="center"/>
      </w:pPr>
      <w:r>
        <w:rPr>
          <w:noProof/>
        </w:rPr>
        <w:t>&lt;Hình ảnh ứng dụng&gt;</w:t>
      </w:r>
    </w:p>
    <w:p w14:paraId="7A398DAD" w14:textId="77777777" w:rsidR="00D23E3F" w:rsidRPr="00193939" w:rsidRDefault="00D23E3F" w:rsidP="00D23E3F">
      <w:pPr>
        <w:pStyle w:val="Heading2"/>
        <w:rPr>
          <w:rFonts w:cs="Times New Roman"/>
        </w:rPr>
      </w:pPr>
      <w:bookmarkStart w:id="17" w:name="_Toc16064919"/>
      <w:bookmarkStart w:id="18" w:name="_Toc65225087"/>
      <w:r w:rsidRPr="00193939">
        <w:rPr>
          <w:rFonts w:cs="Times New Roman"/>
          <w:caps w:val="0"/>
        </w:rPr>
        <w:t>TIÊU CHUẨN ĐÁNH GIÁ</w:t>
      </w:r>
      <w:bookmarkEnd w:id="17"/>
      <w:bookmarkEnd w:id="18"/>
    </w:p>
    <w:p w14:paraId="0CFD2381" w14:textId="77777777" w:rsidR="00D23E3F" w:rsidRPr="00193939" w:rsidRDefault="00D23E3F" w:rsidP="00D23E3F">
      <w:pPr>
        <w:spacing w:line="360" w:lineRule="auto"/>
        <w:jc w:val="both"/>
      </w:pPr>
      <w:r w:rsidRPr="00193939">
        <w:t>Kiểm thử xâm nhập theo tiêu chuẩn OWASP Web Top 10 đối với các ứng dụng Web nhằm tìm ra lỗ hổng bảo mật.  Danh sách các nhóm đánh giá (phân nhóm Testcase theo OWASP).</w:t>
      </w:r>
    </w:p>
    <w:p w14:paraId="6647D6DD" w14:textId="77777777" w:rsidR="00D23E3F" w:rsidRPr="00193939" w:rsidRDefault="00D23E3F" w:rsidP="00D23E3F">
      <w:pPr>
        <w:pStyle w:val="ListParagraph"/>
        <w:numPr>
          <w:ilvl w:val="0"/>
          <w:numId w:val="35"/>
        </w:numPr>
        <w:spacing w:line="360" w:lineRule="auto"/>
      </w:pPr>
      <w:r w:rsidRPr="00193939">
        <w:t>A1 Injection</w:t>
      </w:r>
    </w:p>
    <w:p w14:paraId="6D0AD5AB" w14:textId="77777777" w:rsidR="00D23E3F" w:rsidRPr="00193939" w:rsidRDefault="00D23E3F" w:rsidP="00D23E3F">
      <w:pPr>
        <w:pStyle w:val="ListParagraph"/>
        <w:numPr>
          <w:ilvl w:val="0"/>
          <w:numId w:val="35"/>
        </w:numPr>
        <w:spacing w:line="360" w:lineRule="auto"/>
      </w:pPr>
      <w:r w:rsidRPr="00193939">
        <w:lastRenderedPageBreak/>
        <w:t>A2 Broken Authentication and Session Management</w:t>
      </w:r>
    </w:p>
    <w:p w14:paraId="53B3E4DA" w14:textId="77777777" w:rsidR="00D23E3F" w:rsidRPr="00193939" w:rsidRDefault="00D23E3F" w:rsidP="00D23E3F">
      <w:pPr>
        <w:pStyle w:val="ListParagraph"/>
        <w:numPr>
          <w:ilvl w:val="0"/>
          <w:numId w:val="35"/>
        </w:numPr>
        <w:spacing w:line="360" w:lineRule="auto"/>
      </w:pPr>
      <w:r w:rsidRPr="00193939">
        <w:t>A3 Cross-Site Scripting (XSS)</w:t>
      </w:r>
    </w:p>
    <w:p w14:paraId="375F500B" w14:textId="77777777" w:rsidR="00D23E3F" w:rsidRPr="00193939" w:rsidRDefault="00D23E3F" w:rsidP="00D23E3F">
      <w:pPr>
        <w:pStyle w:val="ListParagraph"/>
        <w:numPr>
          <w:ilvl w:val="0"/>
          <w:numId w:val="35"/>
        </w:numPr>
        <w:spacing w:line="360" w:lineRule="auto"/>
      </w:pPr>
      <w:r w:rsidRPr="00193939">
        <w:t>A4 Insecure Direct Object References</w:t>
      </w:r>
    </w:p>
    <w:p w14:paraId="5E8E8F75" w14:textId="77777777" w:rsidR="00D23E3F" w:rsidRPr="00193939" w:rsidRDefault="00D23E3F" w:rsidP="00D23E3F">
      <w:pPr>
        <w:pStyle w:val="ListParagraph"/>
        <w:numPr>
          <w:ilvl w:val="0"/>
          <w:numId w:val="35"/>
        </w:numPr>
        <w:spacing w:line="360" w:lineRule="auto"/>
      </w:pPr>
      <w:r w:rsidRPr="00193939">
        <w:t>A5 Security Misconfiguration</w:t>
      </w:r>
    </w:p>
    <w:p w14:paraId="1E227710" w14:textId="77777777" w:rsidR="00D23E3F" w:rsidRPr="00193939" w:rsidRDefault="00D23E3F" w:rsidP="00D23E3F">
      <w:pPr>
        <w:pStyle w:val="ListParagraph"/>
        <w:numPr>
          <w:ilvl w:val="0"/>
          <w:numId w:val="35"/>
        </w:numPr>
        <w:spacing w:line="360" w:lineRule="auto"/>
      </w:pPr>
      <w:r w:rsidRPr="00193939">
        <w:t>A6 Sensitive Data Exposure</w:t>
      </w:r>
    </w:p>
    <w:p w14:paraId="2B3E6872" w14:textId="77777777" w:rsidR="00D23E3F" w:rsidRPr="00193939" w:rsidRDefault="00D23E3F" w:rsidP="00D23E3F">
      <w:pPr>
        <w:pStyle w:val="ListParagraph"/>
        <w:numPr>
          <w:ilvl w:val="0"/>
          <w:numId w:val="35"/>
        </w:numPr>
        <w:spacing w:line="360" w:lineRule="auto"/>
      </w:pPr>
      <w:r w:rsidRPr="00193939">
        <w:t>A7 Missing Function Level Access Control</w:t>
      </w:r>
    </w:p>
    <w:p w14:paraId="1439A9C5" w14:textId="77777777" w:rsidR="00D23E3F" w:rsidRPr="00193939" w:rsidRDefault="00D23E3F" w:rsidP="00D23E3F">
      <w:pPr>
        <w:pStyle w:val="ListParagraph"/>
        <w:numPr>
          <w:ilvl w:val="0"/>
          <w:numId w:val="35"/>
        </w:numPr>
        <w:spacing w:line="360" w:lineRule="auto"/>
      </w:pPr>
      <w:r w:rsidRPr="00193939">
        <w:t>A8 Cross-Site Request Forgery (CSRF)</w:t>
      </w:r>
    </w:p>
    <w:p w14:paraId="0332A191" w14:textId="77777777" w:rsidR="00D23E3F" w:rsidRPr="00193939" w:rsidRDefault="00D23E3F" w:rsidP="00D23E3F">
      <w:pPr>
        <w:pStyle w:val="ListParagraph"/>
        <w:numPr>
          <w:ilvl w:val="0"/>
          <w:numId w:val="35"/>
        </w:numPr>
        <w:spacing w:line="360" w:lineRule="auto"/>
      </w:pPr>
      <w:r w:rsidRPr="00193939">
        <w:t>A9 Using Components with Known Vulnerabilities</w:t>
      </w:r>
    </w:p>
    <w:p w14:paraId="6F456A23" w14:textId="648E88CD" w:rsidR="0016403F" w:rsidRDefault="00D23E3F" w:rsidP="006B73D8">
      <w:pPr>
        <w:pStyle w:val="ListParagraph"/>
        <w:numPr>
          <w:ilvl w:val="0"/>
          <w:numId w:val="35"/>
        </w:numPr>
        <w:spacing w:line="360" w:lineRule="auto"/>
      </w:pPr>
      <w:r w:rsidRPr="00193939">
        <w:t>A10 Unvalidated Redirects and Forwards</w:t>
      </w:r>
    </w:p>
    <w:p w14:paraId="3DF2E121" w14:textId="77777777" w:rsidR="00D23E3F" w:rsidRPr="00193939" w:rsidRDefault="00D23E3F" w:rsidP="00D23E3F">
      <w:pPr>
        <w:pStyle w:val="Heading2"/>
        <w:rPr>
          <w:rFonts w:cs="Times New Roman"/>
          <w:caps w:val="0"/>
        </w:rPr>
      </w:pPr>
      <w:bookmarkStart w:id="19" w:name="_Toc16064921"/>
      <w:bookmarkStart w:id="20" w:name="_Toc65225088"/>
      <w:r w:rsidRPr="00193939">
        <w:rPr>
          <w:rFonts w:cs="Times New Roman"/>
          <w:caps w:val="0"/>
        </w:rPr>
        <w:t>KẾT QUẢ TÓM LƯỢC</w:t>
      </w:r>
      <w:bookmarkEnd w:id="19"/>
      <w:bookmarkEnd w:id="20"/>
    </w:p>
    <w:p w14:paraId="29B3945E" w14:textId="2ED5EEB0" w:rsidR="00D23E3F" w:rsidRPr="00193939" w:rsidRDefault="00D23E3F" w:rsidP="00D23E3F">
      <w:r w:rsidRPr="00193939">
        <w:t xml:space="preserve">Dưới đây là </w:t>
      </w:r>
      <w:r w:rsidR="00132092">
        <w:t xml:space="preserve">biểu đồ thống kê </w:t>
      </w:r>
      <w:r w:rsidRPr="00193939">
        <w:t>các lỗ hổng theo từng cấp độ nghiêm trọng của ứng dụng</w:t>
      </w:r>
      <w:r w:rsidR="00132092">
        <w:t>:</w:t>
      </w:r>
    </w:p>
    <w:p w14:paraId="105D6050" w14:textId="074057C7" w:rsidR="00D23E3F" w:rsidRPr="004A61ED" w:rsidRDefault="00D23E3F" w:rsidP="005B5AA5">
      <w:pPr>
        <w:jc w:val="center"/>
        <w:rPr>
          <w:rStyle w:val="PlaceholderText"/>
          <w:color w:val="FFFFFF" w:themeColor="background1"/>
        </w:rPr>
      </w:pPr>
      <w:r w:rsidRPr="001775E8">
        <w:rPr>
          <w:noProof/>
          <w:color w:val="C00000"/>
          <w:shd w:val="clear" w:color="auto" w:fill="7030A0"/>
        </w:rPr>
        <w:drawing>
          <wp:inline distT="0" distB="0" distL="0" distR="0" wp14:anchorId="5B88AEB9" wp14:editId="469E501F">
            <wp:extent cx="5940000" cy="3060000"/>
            <wp:effectExtent l="0" t="0" r="16510" b="1397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0EFEB4" w14:textId="3EC58FBF" w:rsidR="00D23E3F" w:rsidRPr="00193939" w:rsidRDefault="00D23E3F" w:rsidP="00D23E3F">
      <w:r w:rsidRPr="00193939">
        <w:t>Danh sách các lỗ hổng tìm thấy trong quá trình đánh giá ứng dụng:</w:t>
      </w:r>
    </w:p>
    <w:tbl>
      <w:tblPr>
        <w:tblStyle w:val="GridTable4-Accent1"/>
        <w:tblW w:w="0" w:type="auto"/>
        <w:tblLayout w:type="fixed"/>
        <w:tblLook w:val="04A0" w:firstRow="1" w:lastRow="0" w:firstColumn="1" w:lastColumn="0" w:noHBand="0" w:noVBand="1"/>
      </w:tblPr>
      <w:tblGrid>
        <w:gridCol w:w="1803"/>
        <w:gridCol w:w="1756"/>
        <w:gridCol w:w="5788"/>
      </w:tblGrid>
      <w:tr w:rsidR="003926E6" w:rsidRPr="004A61ED" w14:paraId="4F7682BD" w14:textId="77777777" w:rsidTr="00597E95">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803" w:type="dxa"/>
            <w:hideMark/>
          </w:tcPr>
          <w:p w14:paraId="5C7D7165" w14:textId="5D26865A" w:rsidR="003926E6" w:rsidRPr="00071B0F" w:rsidRDefault="003926E6" w:rsidP="00CD01E3">
            <w:pPr>
              <w:jc w:val="center"/>
              <w:rPr>
                <w:rStyle w:val="PlaceholderText"/>
                <w:color w:val="FFFFFF" w:themeColor="background1"/>
              </w:rPr>
            </w:pPr>
            <w:r>
              <w:rPr>
                <w:rStyle w:val="PlaceholderText"/>
                <w:color w:val="FFFFFF" w:themeColor="background1"/>
              </w:rPr>
              <w:t>STT</w:t>
            </w:r>
          </w:p>
        </w:tc>
        <w:tc>
          <w:tcPr>
            <w:tcW w:w="1756" w:type="dxa"/>
          </w:tcPr>
          <w:p w14:paraId="53740662" w14:textId="69A75476" w:rsidR="003926E6" w:rsidRPr="00071B0F" w:rsidRDefault="003926E6" w:rsidP="00CD01E3">
            <w:pPr>
              <w:jc w:val="center"/>
              <w:cnfStyle w:val="100000000000" w:firstRow="1" w:lastRow="0" w:firstColumn="0" w:lastColumn="0" w:oddVBand="0" w:evenVBand="0" w:oddHBand="0" w:evenHBand="0" w:firstRowFirstColumn="0" w:firstRowLastColumn="0" w:lastRowFirstColumn="0" w:lastRowLastColumn="0"/>
              <w:rPr>
                <w:rStyle w:val="PlaceholderText"/>
                <w:color w:val="FFFFFF" w:themeColor="background1"/>
              </w:rPr>
            </w:pPr>
            <w:r>
              <w:rPr>
                <w:rStyle w:val="PlaceholderText"/>
                <w:color w:val="FFFFFF" w:themeColor="background1"/>
              </w:rPr>
              <w:t>MỨC ĐỘ</w:t>
            </w:r>
          </w:p>
        </w:tc>
        <w:tc>
          <w:tcPr>
            <w:tcW w:w="5788" w:type="dxa"/>
          </w:tcPr>
          <w:p w14:paraId="2525BD83" w14:textId="34A6EF5D" w:rsidR="003926E6" w:rsidRPr="00071B0F" w:rsidRDefault="003926E6" w:rsidP="00CD01E3">
            <w:pPr>
              <w:jc w:val="center"/>
              <w:cnfStyle w:val="100000000000" w:firstRow="1" w:lastRow="0" w:firstColumn="0" w:lastColumn="0" w:oddVBand="0" w:evenVBand="0" w:oddHBand="0" w:evenHBand="0" w:firstRowFirstColumn="0" w:firstRowLastColumn="0" w:lastRowFirstColumn="0" w:lastRowLastColumn="0"/>
              <w:rPr>
                <w:rStyle w:val="PlaceholderText"/>
                <w:color w:val="FFFFFF" w:themeColor="background1"/>
              </w:rPr>
            </w:pPr>
            <w:r>
              <w:rPr>
                <w:rStyle w:val="PlaceholderText"/>
                <w:color w:val="FFFFFF" w:themeColor="background1"/>
              </w:rPr>
              <w:t>TÊN LỖ HỔNG</w:t>
            </w:r>
          </w:p>
        </w:tc>
      </w:tr>
      <w:tr w:rsidR="003926E6" w:rsidRPr="004A61ED" w14:paraId="1B1CAF52" w14:textId="77777777" w:rsidTr="00597E95">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803" w:type="dxa"/>
          </w:tcPr>
          <w:p w14:paraId="1082793C" w14:textId="1EF28536" w:rsidR="003926E6" w:rsidRPr="004A61ED" w:rsidRDefault="003926E6" w:rsidP="00D23E3F">
            <w:pPr>
              <w:spacing w:line="480" w:lineRule="auto"/>
              <w:rPr>
                <w:bCs w:val="0"/>
                <w:sz w:val="21"/>
              </w:rPr>
            </w:pPr>
            <w:r w:rsidRPr="004A61ED">
              <w:rPr>
                <w:bCs w:val="0"/>
                <w:sz w:val="21"/>
              </w:rPr>
              <w:t>DUMMYVALUE</w:t>
            </w:r>
          </w:p>
        </w:tc>
        <w:tc>
          <w:tcPr>
            <w:tcW w:w="1756" w:type="dxa"/>
          </w:tcPr>
          <w:p w14:paraId="7871ADD6" w14:textId="1B246069" w:rsidR="003926E6" w:rsidRPr="004A61ED" w:rsidRDefault="003926E6" w:rsidP="00D23E3F">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4A61ED">
              <w:rPr>
                <w:sz w:val="21"/>
              </w:rPr>
              <w:t>DUMMYVALUE</w:t>
            </w:r>
          </w:p>
        </w:tc>
        <w:tc>
          <w:tcPr>
            <w:tcW w:w="5788" w:type="dxa"/>
          </w:tcPr>
          <w:p w14:paraId="3C26F00A" w14:textId="1CB2AD95" w:rsidR="003926E6" w:rsidRPr="004A61ED" w:rsidRDefault="003926E6" w:rsidP="00D23E3F">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4A61ED">
              <w:rPr>
                <w:sz w:val="21"/>
              </w:rPr>
              <w:t>DUMMYVALUE</w:t>
            </w:r>
          </w:p>
        </w:tc>
      </w:tr>
    </w:tbl>
    <w:p w14:paraId="276DE6CA" w14:textId="39962583" w:rsidR="003034EE" w:rsidRDefault="003034EE" w:rsidP="003034EE">
      <w:pPr>
        <w:pStyle w:val="Heading2"/>
      </w:pPr>
      <w:bookmarkStart w:id="21" w:name="_Toc65225089"/>
      <w:bookmarkEnd w:id="3"/>
      <w:r>
        <w:t>CÁC KHUYẾN NGHỊ</w:t>
      </w:r>
      <w:bookmarkEnd w:id="21"/>
    </w:p>
    <w:p w14:paraId="5401EE27" w14:textId="4AD6E897" w:rsidR="00AA4B48" w:rsidRDefault="00AA4B48" w:rsidP="00AA4B48">
      <w:r>
        <w:t>Trong quá trình thực hiện đánh giá/kiểm thử xâm nhập ứng dụng</w:t>
      </w:r>
      <w:r w:rsidR="00CD01E3">
        <w:t>,</w:t>
      </w:r>
      <w:r>
        <w:t xml:space="preserve"> </w:t>
      </w:r>
      <w:r w:rsidR="00CD01E3">
        <w:t>c</w:t>
      </w:r>
      <w:r>
        <w:t>húng tôi có một số tổng hợp/nhận xét:</w:t>
      </w:r>
    </w:p>
    <w:p w14:paraId="691A1F63" w14:textId="4E3662EE" w:rsidR="00AA4B48" w:rsidRDefault="00AA4B48" w:rsidP="00AA4B48">
      <w:pPr>
        <w:pStyle w:val="ListParagraph"/>
        <w:numPr>
          <w:ilvl w:val="0"/>
          <w:numId w:val="16"/>
        </w:numPr>
        <w:spacing w:before="0"/>
      </w:pPr>
    </w:p>
    <w:p w14:paraId="5FAD7D00" w14:textId="2323973E" w:rsidR="00363892" w:rsidRPr="00A64A75" w:rsidRDefault="007D5C10" w:rsidP="00C32A40">
      <w:pPr>
        <w:pStyle w:val="Heading1"/>
      </w:pPr>
      <w:bookmarkStart w:id="22" w:name="_Toc65225090"/>
      <w:r>
        <w:rPr>
          <w:caps w:val="0"/>
        </w:rPr>
        <w:lastRenderedPageBreak/>
        <w:t>CHI TIẾT CÁC LỖ HỔNG ỨNG DỤNG WEB</w:t>
      </w:r>
      <w:bookmarkEnd w:id="22"/>
    </w:p>
    <w:p w14:paraId="1DA15DF7" w14:textId="3F60516C" w:rsidR="00363892" w:rsidRPr="00A85694" w:rsidRDefault="007D5C10" w:rsidP="007476B7">
      <w:pPr>
        <w:pStyle w:val="Heading2"/>
      </w:pPr>
      <w:bookmarkStart w:id="23" w:name="_Toc65225091"/>
      <w:r>
        <w:t>DANH SÁCH RỦI RO MỨC NGHIÊM TRỌNG</w:t>
      </w:r>
      <w:bookmarkEnd w:id="23"/>
    </w:p>
    <w:p w14:paraId="398CB95F" w14:textId="3CFF7E64" w:rsidR="006D295D" w:rsidRPr="004A61ED" w:rsidRDefault="000C43C6" w:rsidP="006D295D">
      <w:pPr>
        <w:pStyle w:val="Heading3"/>
        <w:rPr>
          <w:rFonts w:cs="Times New Roman"/>
        </w:rPr>
      </w:pPr>
      <w:bookmarkStart w:id="24" w:name="_Toc251942038"/>
      <w:bookmarkStart w:id="25" w:name="_Toc489262701"/>
      <w:bookmarkStart w:id="26" w:name="_Toc388900474"/>
      <w:bookmarkStart w:id="27" w:name="_Toc380434432"/>
      <w:bookmarkStart w:id="28" w:name="_Toc381298021"/>
      <w:bookmarkStart w:id="29" w:name="_Toc402015777"/>
      <w:bookmarkStart w:id="30" w:name="_Toc65225092"/>
      <w:r>
        <w:rPr>
          <w:rFonts w:cs="Times New Roman"/>
          <w:caps w:val="0"/>
        </w:rPr>
        <w:t>ISSUE</w:t>
      </w:r>
      <w:bookmarkEnd w:id="25"/>
      <w:bookmarkEnd w:id="26"/>
      <w:bookmarkEnd w:id="27"/>
      <w:bookmarkEnd w:id="28"/>
      <w:bookmarkEnd w:id="29"/>
      <w:bookmarkEnd w:id="30"/>
    </w:p>
    <w:tbl>
      <w:tblPr>
        <w:tblStyle w:val="TableGrid"/>
        <w:tblW w:w="5000" w:type="pct"/>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2104"/>
        <w:gridCol w:w="2231"/>
        <w:gridCol w:w="2434"/>
        <w:gridCol w:w="2542"/>
      </w:tblGrid>
      <w:tr w:rsidR="008A5F72" w:rsidRPr="00CD473A" w14:paraId="3720242C" w14:textId="77777777" w:rsidTr="00CF47BE">
        <w:tc>
          <w:tcPr>
            <w:tcW w:w="5000" w:type="pct"/>
            <w:gridSpan w:val="4"/>
            <w:shd w:val="clear" w:color="auto" w:fill="00B0F0"/>
            <w:vAlign w:val="center"/>
          </w:tcPr>
          <w:p w14:paraId="5B3C65F4" w14:textId="58023299" w:rsidR="008A5F72" w:rsidRPr="00CD473A" w:rsidRDefault="008A5F72" w:rsidP="00D96DC5">
            <w:pPr>
              <w:jc w:val="center"/>
              <w:rPr>
                <w:rStyle w:val="topiclinefirst"/>
                <w:b/>
                <w:color w:val="FFFFFF" w:themeColor="background1"/>
              </w:rPr>
            </w:pPr>
            <w:bookmarkStart w:id="31" w:name="_Hlk24319444"/>
            <w:r>
              <w:rPr>
                <w:rStyle w:val="topiclinefirst"/>
                <w:b/>
                <w:color w:val="FFFFFF" w:themeColor="background1"/>
              </w:rPr>
              <w:t>THÔNG TIN LỖ HỔNG</w:t>
            </w:r>
          </w:p>
        </w:tc>
      </w:tr>
      <w:tr w:rsidR="008A5F72" w:rsidRPr="00AD346C" w14:paraId="683B3485" w14:textId="77777777" w:rsidTr="00CF47BE">
        <w:tc>
          <w:tcPr>
            <w:tcW w:w="1130" w:type="pct"/>
            <w:vAlign w:val="center"/>
          </w:tcPr>
          <w:p w14:paraId="6718805A" w14:textId="77777777" w:rsidR="008A5F72" w:rsidRPr="00AD346C" w:rsidRDefault="008A5F72" w:rsidP="00D96DC5">
            <w:pPr>
              <w:rPr>
                <w:rFonts w:ascii="Times New Roman sans-serif" w:hAnsi="Times New Roman sans-serif"/>
                <w:b/>
                <w:color w:val="000000"/>
              </w:rPr>
            </w:pPr>
            <w:r w:rsidRPr="00AD346C">
              <w:rPr>
                <w:rFonts w:ascii="Times New Roman sans-serif" w:hAnsi="Times New Roman sans-serif"/>
                <w:b/>
                <w:color w:val="000000"/>
              </w:rPr>
              <w:t>NHÓM LỖI</w:t>
            </w:r>
          </w:p>
        </w:tc>
        <w:tc>
          <w:tcPr>
            <w:tcW w:w="3870" w:type="pct"/>
            <w:gridSpan w:val="3"/>
            <w:vAlign w:val="center"/>
          </w:tcPr>
          <w:p w14:paraId="3200EAC4" w14:textId="0F11E0B2" w:rsidR="008A5F72" w:rsidRPr="00AD346C" w:rsidRDefault="001B4815" w:rsidP="00D96DC5">
            <w:pPr>
              <w:rPr>
                <w:rFonts w:ascii="Times New Roman sans-serif" w:hAnsi="Times New Roman sans-serif"/>
                <w:b/>
                <w:color w:val="000000"/>
              </w:rPr>
            </w:pPr>
            <w:r>
              <w:rPr>
                <w:rFonts w:ascii="Times New Roman sans-serif" w:hAnsi="Times New Roman sans-serif"/>
                <w:b/>
                <w:color w:val="000000"/>
              </w:rPr>
              <w:t>DUMMYVALUE</w:t>
            </w:r>
          </w:p>
        </w:tc>
      </w:tr>
      <w:tr w:rsidR="009049DF" w:rsidRPr="00AD346C" w14:paraId="5C745E9F" w14:textId="77777777" w:rsidTr="00CF47BE">
        <w:tc>
          <w:tcPr>
            <w:tcW w:w="1130" w:type="pct"/>
            <w:vAlign w:val="center"/>
          </w:tcPr>
          <w:p w14:paraId="5FBC8235" w14:textId="0A0838D6" w:rsidR="009049DF" w:rsidRPr="00AD346C" w:rsidRDefault="009049DF" w:rsidP="00D96DC5">
            <w:pPr>
              <w:rPr>
                <w:rFonts w:ascii="Times New Roman sans-serif" w:hAnsi="Times New Roman sans-serif"/>
                <w:b/>
                <w:color w:val="000000"/>
              </w:rPr>
            </w:pPr>
            <w:r>
              <w:rPr>
                <w:rFonts w:ascii="Times New Roman sans-serif" w:hAnsi="Times New Roman sans-serif"/>
                <w:b/>
                <w:color w:val="000000"/>
              </w:rPr>
              <w:t>MÔ TẢ</w:t>
            </w:r>
          </w:p>
        </w:tc>
        <w:tc>
          <w:tcPr>
            <w:tcW w:w="3870" w:type="pct"/>
            <w:gridSpan w:val="3"/>
            <w:vAlign w:val="center"/>
          </w:tcPr>
          <w:p w14:paraId="5DDC0338" w14:textId="6D717E88" w:rsidR="009049DF" w:rsidRPr="009049DF" w:rsidRDefault="009049DF" w:rsidP="00D96DC5">
            <w:pPr>
              <w:rPr>
                <w:rFonts w:ascii="Times New Roman sans-serif" w:hAnsi="Times New Roman sans-serif"/>
                <w:bCs/>
                <w:color w:val="000000"/>
              </w:rPr>
            </w:pPr>
            <w:r>
              <w:rPr>
                <w:rFonts w:ascii="Times New Roman sans-serif" w:hAnsi="Times New Roman sans-serif"/>
                <w:bCs/>
                <w:color w:val="000000"/>
              </w:rPr>
              <w:t>DummyValue</w:t>
            </w:r>
          </w:p>
        </w:tc>
      </w:tr>
      <w:tr w:rsidR="008A5F72" w:rsidRPr="00AD346C" w14:paraId="3497B92D" w14:textId="77777777" w:rsidTr="00CF47BE">
        <w:trPr>
          <w:trHeight w:val="477"/>
        </w:trPr>
        <w:tc>
          <w:tcPr>
            <w:tcW w:w="1130" w:type="pct"/>
            <w:vAlign w:val="center"/>
          </w:tcPr>
          <w:p w14:paraId="425AD1EB" w14:textId="77777777" w:rsidR="008A5F72" w:rsidRPr="00AD346C" w:rsidRDefault="008A5F72" w:rsidP="00D96DC5">
            <w:pPr>
              <w:rPr>
                <w:rFonts w:ascii="Times New Roman sans-serif" w:hAnsi="Times New Roman sans-serif"/>
                <w:b/>
                <w:color w:val="000000"/>
              </w:rPr>
            </w:pPr>
            <w:r w:rsidRPr="00AD346C">
              <w:rPr>
                <w:rFonts w:ascii="Times New Roman sans-serif" w:hAnsi="Times New Roman sans-serif"/>
                <w:b/>
                <w:color w:val="000000"/>
              </w:rPr>
              <w:t>MỨC ĐỘ</w:t>
            </w:r>
          </w:p>
        </w:tc>
        <w:tc>
          <w:tcPr>
            <w:tcW w:w="3870" w:type="pct"/>
            <w:gridSpan w:val="3"/>
            <w:shd w:val="clear" w:color="auto" w:fill="FFC0CB"/>
            <w:vAlign w:val="center"/>
          </w:tcPr>
          <w:p w14:paraId="31340B06" w14:textId="77777777" w:rsidR="008A5F72" w:rsidRPr="00AD346C" w:rsidRDefault="008A5F72" w:rsidP="00D96DC5">
            <w:pPr>
              <w:jc w:val="center"/>
              <w:rPr>
                <w:b/>
                <w:noProof/>
                <w:color w:val="333333"/>
                <w:sz w:val="23"/>
                <w:szCs w:val="23"/>
              </w:rPr>
            </w:pPr>
            <w:r>
              <w:rPr>
                <w:b/>
              </w:rPr>
              <w:t>NGHIÊM TRỌNG</w:t>
            </w:r>
          </w:p>
        </w:tc>
      </w:tr>
      <w:tr w:rsidR="008A5F72" w:rsidRPr="00AD346C" w14:paraId="095D15EF" w14:textId="77777777" w:rsidTr="00CF47BE">
        <w:tc>
          <w:tcPr>
            <w:tcW w:w="1130" w:type="pct"/>
            <w:vAlign w:val="center"/>
          </w:tcPr>
          <w:p w14:paraId="3BA7BE94" w14:textId="77777777" w:rsidR="008A5F72" w:rsidRPr="00AD346C" w:rsidRDefault="008A5F72" w:rsidP="00D96DC5">
            <w:pPr>
              <w:rPr>
                <w:rFonts w:ascii="Times New Roman sans-serif" w:hAnsi="Times New Roman sans-serif"/>
                <w:b/>
                <w:color w:val="000000"/>
              </w:rPr>
            </w:pPr>
            <w:r w:rsidRPr="00AD346C">
              <w:rPr>
                <w:rFonts w:ascii="Times New Roman sans-serif" w:hAnsi="Times New Roman sans-serif"/>
                <w:b/>
                <w:color w:val="000000"/>
              </w:rPr>
              <w:t>ẢNH HƯỞNG</w:t>
            </w:r>
          </w:p>
        </w:tc>
        <w:tc>
          <w:tcPr>
            <w:tcW w:w="1198" w:type="pct"/>
            <w:shd w:val="clear" w:color="auto" w:fill="FF0000"/>
            <w:vAlign w:val="center"/>
          </w:tcPr>
          <w:p w14:paraId="2D46F554" w14:textId="77777777" w:rsidR="008A5F72" w:rsidRPr="00AD346C" w:rsidRDefault="008A5F72" w:rsidP="00D96DC5">
            <w:pPr>
              <w:jc w:val="center"/>
              <w:rPr>
                <w:b/>
              </w:rPr>
            </w:pPr>
            <w:r>
              <w:rPr>
                <w:b/>
              </w:rPr>
              <w:t>CAO</w:t>
            </w:r>
          </w:p>
        </w:tc>
        <w:tc>
          <w:tcPr>
            <w:tcW w:w="1307" w:type="pct"/>
            <w:vAlign w:val="center"/>
          </w:tcPr>
          <w:p w14:paraId="163E6EE3" w14:textId="77777777" w:rsidR="008A5F72" w:rsidRPr="00AD346C" w:rsidRDefault="008A5F72" w:rsidP="00D96DC5">
            <w:pPr>
              <w:rPr>
                <w:rFonts w:ascii="Times New Roman sans-serif" w:hAnsi="Times New Roman sans-serif"/>
                <w:b/>
                <w:color w:val="000000"/>
              </w:rPr>
            </w:pPr>
            <w:r w:rsidRPr="00AD346C">
              <w:rPr>
                <w:rFonts w:ascii="Times New Roman sans-serif" w:hAnsi="Times New Roman sans-serif"/>
                <w:b/>
                <w:color w:val="000000"/>
              </w:rPr>
              <w:t>KHẢ NĂNG</w:t>
            </w:r>
          </w:p>
        </w:tc>
        <w:tc>
          <w:tcPr>
            <w:tcW w:w="1365" w:type="pct"/>
            <w:tcBorders>
              <w:bottom w:val="single" w:sz="4" w:space="0" w:color="auto"/>
            </w:tcBorders>
            <w:shd w:val="clear" w:color="auto" w:fill="FF0000"/>
            <w:vAlign w:val="center"/>
          </w:tcPr>
          <w:p w14:paraId="7430A5FF" w14:textId="77777777" w:rsidR="008A5F72" w:rsidRPr="00AD346C" w:rsidRDefault="008A5F72" w:rsidP="00D96DC5">
            <w:pPr>
              <w:jc w:val="center"/>
              <w:rPr>
                <w:b/>
              </w:rPr>
            </w:pPr>
            <w:r>
              <w:rPr>
                <w:b/>
              </w:rPr>
              <w:t>CAO</w:t>
            </w:r>
          </w:p>
        </w:tc>
      </w:tr>
      <w:tr w:rsidR="008A5F72" w:rsidRPr="00E472C1" w14:paraId="22151A57" w14:textId="77777777" w:rsidTr="00CF47BE">
        <w:tc>
          <w:tcPr>
            <w:tcW w:w="1130" w:type="pct"/>
            <w:vAlign w:val="center"/>
          </w:tcPr>
          <w:p w14:paraId="531F33AF" w14:textId="77777777" w:rsidR="008A5F72" w:rsidRPr="00AD346C" w:rsidRDefault="008A5F72" w:rsidP="00D96DC5">
            <w:pPr>
              <w:rPr>
                <w:rFonts w:ascii="Times New Roman sans-serif" w:hAnsi="Times New Roman sans-serif"/>
                <w:b/>
                <w:color w:val="000000"/>
              </w:rPr>
            </w:pPr>
            <w:r w:rsidRPr="00AD346C">
              <w:rPr>
                <w:rFonts w:ascii="Times New Roman sans-serif" w:hAnsi="Times New Roman sans-serif"/>
                <w:b/>
                <w:color w:val="000000"/>
              </w:rPr>
              <w:t>KHUYẾN NGHỊ</w:t>
            </w:r>
          </w:p>
        </w:tc>
        <w:tc>
          <w:tcPr>
            <w:tcW w:w="3870" w:type="pct"/>
            <w:gridSpan w:val="3"/>
            <w:vAlign w:val="center"/>
          </w:tcPr>
          <w:p w14:paraId="6F0EB3D0" w14:textId="68D1947E" w:rsidR="008A5F72" w:rsidRPr="00E472C1" w:rsidRDefault="002F79FE" w:rsidP="00D96DC5">
            <w:pPr>
              <w:rPr>
                <w:rFonts w:ascii="Times New Roman sans-serif" w:hAnsi="Times New Roman sans-serif"/>
                <w:color w:val="000000"/>
              </w:rPr>
            </w:pPr>
            <w:r>
              <w:rPr>
                <w:rFonts w:ascii="Times New Roman sans-serif" w:hAnsi="Times New Roman sans-serif"/>
                <w:color w:val="000000"/>
              </w:rPr>
              <w:t>DummyValue</w:t>
            </w:r>
          </w:p>
        </w:tc>
      </w:tr>
      <w:tr w:rsidR="008A5F72" w14:paraId="52E4A137" w14:textId="77777777" w:rsidTr="00CF47BE">
        <w:tc>
          <w:tcPr>
            <w:tcW w:w="1130" w:type="pct"/>
            <w:vAlign w:val="center"/>
          </w:tcPr>
          <w:p w14:paraId="1EA0451D" w14:textId="77777777" w:rsidR="008A5F72" w:rsidRPr="00AD346C" w:rsidRDefault="008A5F72" w:rsidP="00D96DC5">
            <w:pPr>
              <w:rPr>
                <w:rFonts w:ascii="Times New Roman sans-serif" w:hAnsi="Times New Roman sans-serif"/>
                <w:b/>
                <w:color w:val="000000"/>
              </w:rPr>
            </w:pPr>
            <w:r w:rsidRPr="00AD346C">
              <w:rPr>
                <w:rFonts w:ascii="Times New Roman sans-serif" w:hAnsi="Times New Roman sans-serif"/>
                <w:b/>
                <w:color w:val="000000"/>
              </w:rPr>
              <w:t>THAM CHIẾU</w:t>
            </w:r>
          </w:p>
        </w:tc>
        <w:tc>
          <w:tcPr>
            <w:tcW w:w="3870" w:type="pct"/>
            <w:gridSpan w:val="3"/>
            <w:vAlign w:val="center"/>
          </w:tcPr>
          <w:p w14:paraId="05882448" w14:textId="79F282D0" w:rsidR="008A5F72" w:rsidRDefault="009B6222" w:rsidP="00D96DC5">
            <w:pPr>
              <w:rPr>
                <w:rFonts w:ascii="Times New Roman sans-serif" w:hAnsi="Times New Roman sans-serif"/>
                <w:color w:val="000000"/>
              </w:rPr>
            </w:pPr>
            <w:r>
              <w:t>DummyValue</w:t>
            </w:r>
          </w:p>
        </w:tc>
      </w:tr>
      <w:tr w:rsidR="008A5F72" w:rsidRPr="00CD473A" w14:paraId="15E38854" w14:textId="77777777" w:rsidTr="00CF47BE">
        <w:tc>
          <w:tcPr>
            <w:tcW w:w="5000" w:type="pct"/>
            <w:gridSpan w:val="4"/>
            <w:shd w:val="clear" w:color="auto" w:fill="00B0F0"/>
            <w:vAlign w:val="center"/>
          </w:tcPr>
          <w:p w14:paraId="2809AAA0" w14:textId="77777777" w:rsidR="008A5F72" w:rsidRPr="00CD473A" w:rsidRDefault="008A5F72" w:rsidP="00D96DC5">
            <w:pPr>
              <w:jc w:val="center"/>
              <w:rPr>
                <w:rStyle w:val="topiclinefirst"/>
                <w:b/>
                <w:color w:val="FFFFFF" w:themeColor="background1"/>
              </w:rPr>
            </w:pPr>
            <w:r>
              <w:rPr>
                <w:rStyle w:val="topiclinefirst"/>
                <w:b/>
                <w:color w:val="FFFFFF" w:themeColor="background1"/>
              </w:rPr>
              <w:t>CHI TIẾT LỖ HỔNG</w:t>
            </w:r>
          </w:p>
        </w:tc>
      </w:tr>
      <w:tr w:rsidR="008A5F72" w:rsidRPr="00E472C1" w14:paraId="671C1C85" w14:textId="77777777" w:rsidTr="00CF47BE">
        <w:tc>
          <w:tcPr>
            <w:tcW w:w="1130" w:type="pct"/>
            <w:shd w:val="clear" w:color="auto" w:fill="FFFFFF" w:themeFill="background1"/>
            <w:vAlign w:val="center"/>
          </w:tcPr>
          <w:p w14:paraId="54F1CDF0" w14:textId="77777777" w:rsidR="008A5F72" w:rsidRPr="00E472C1" w:rsidRDefault="008A5F72" w:rsidP="00D96DC5">
            <w:pPr>
              <w:rPr>
                <w:rStyle w:val="topiclinefirst"/>
                <w:b/>
              </w:rPr>
            </w:pPr>
            <w:r>
              <w:rPr>
                <w:rStyle w:val="topiclinefirst"/>
                <w:b/>
              </w:rPr>
              <w:t>CHỨC NĂNG</w:t>
            </w:r>
          </w:p>
        </w:tc>
        <w:tc>
          <w:tcPr>
            <w:tcW w:w="3870" w:type="pct"/>
            <w:gridSpan w:val="3"/>
            <w:shd w:val="clear" w:color="auto" w:fill="FFFFFF" w:themeFill="background1"/>
            <w:vAlign w:val="center"/>
          </w:tcPr>
          <w:p w14:paraId="5B765EB5" w14:textId="15BC4F4F" w:rsidR="008A5F72" w:rsidRPr="00E472C1" w:rsidRDefault="009B6222" w:rsidP="00D96DC5">
            <w:pPr>
              <w:rPr>
                <w:rStyle w:val="topiclinefirst"/>
              </w:rPr>
            </w:pPr>
            <w:r>
              <w:rPr>
                <w:rStyle w:val="topiclinefirst"/>
              </w:rPr>
              <w:t>DummyValue</w:t>
            </w:r>
          </w:p>
        </w:tc>
      </w:tr>
      <w:tr w:rsidR="00756F46" w:rsidRPr="00E472C1" w14:paraId="7577C141" w14:textId="77777777" w:rsidTr="00CF47BE">
        <w:tc>
          <w:tcPr>
            <w:tcW w:w="1130" w:type="pct"/>
            <w:vAlign w:val="center"/>
          </w:tcPr>
          <w:p w14:paraId="3C7F0132" w14:textId="1D30077C" w:rsidR="00756F46" w:rsidRPr="00194265" w:rsidRDefault="00756F46" w:rsidP="00756F46">
            <w:pPr>
              <w:rPr>
                <w:rStyle w:val="topiclinefirst"/>
                <w:b/>
              </w:rPr>
            </w:pPr>
            <w:r>
              <w:rPr>
                <w:rStyle w:val="topiclinefirst"/>
                <w:b/>
              </w:rPr>
              <w:t>LIÊN KẾT ẢNH HƯỞNG</w:t>
            </w:r>
          </w:p>
        </w:tc>
        <w:tc>
          <w:tcPr>
            <w:tcW w:w="3870" w:type="pct"/>
            <w:gridSpan w:val="3"/>
            <w:vAlign w:val="center"/>
          </w:tcPr>
          <w:p w14:paraId="6F5D9DB3" w14:textId="29CC4C18" w:rsidR="00756F46" w:rsidRPr="00E472C1" w:rsidRDefault="00756F46" w:rsidP="00756F46">
            <w:pPr>
              <w:rPr>
                <w:rStyle w:val="topiclinefirst"/>
              </w:rPr>
            </w:pPr>
            <w:r>
              <w:rPr>
                <w:rStyle w:val="topiclinefirst"/>
              </w:rPr>
              <w:t>DummyValue</w:t>
            </w:r>
          </w:p>
        </w:tc>
      </w:tr>
      <w:tr w:rsidR="00756F46" w14:paraId="0C843077" w14:textId="77777777" w:rsidTr="00CF47BE">
        <w:tc>
          <w:tcPr>
            <w:tcW w:w="1130" w:type="pct"/>
            <w:vAlign w:val="center"/>
          </w:tcPr>
          <w:p w14:paraId="0D0EB546" w14:textId="77777777" w:rsidR="00756F46" w:rsidRPr="00194265" w:rsidRDefault="00756F46" w:rsidP="00756F46">
            <w:pPr>
              <w:rPr>
                <w:rStyle w:val="topiclinefirst"/>
                <w:b/>
              </w:rPr>
            </w:pPr>
            <w:r>
              <w:rPr>
                <w:rStyle w:val="topiclinefirst"/>
                <w:b/>
              </w:rPr>
              <w:t>THAM SỐ</w:t>
            </w:r>
          </w:p>
        </w:tc>
        <w:tc>
          <w:tcPr>
            <w:tcW w:w="3870" w:type="pct"/>
            <w:gridSpan w:val="3"/>
            <w:vAlign w:val="center"/>
          </w:tcPr>
          <w:p w14:paraId="084CFCA0" w14:textId="59ED32CD" w:rsidR="00756F46" w:rsidRDefault="00756F46" w:rsidP="00756F46">
            <w:pPr>
              <w:rPr>
                <w:rStyle w:val="topiclinefirst"/>
              </w:rPr>
            </w:pPr>
            <w:r>
              <w:rPr>
                <w:rStyle w:val="topiclinefirst"/>
              </w:rPr>
              <w:t>DummyValue</w:t>
            </w:r>
          </w:p>
        </w:tc>
      </w:tr>
      <w:tr w:rsidR="00756F46" w:rsidRPr="00E472C1" w14:paraId="015272E0" w14:textId="77777777" w:rsidTr="00CF47BE">
        <w:tc>
          <w:tcPr>
            <w:tcW w:w="1130" w:type="pct"/>
            <w:vAlign w:val="center"/>
          </w:tcPr>
          <w:p w14:paraId="4643EA65" w14:textId="77777777" w:rsidR="00756F46" w:rsidRPr="00194265" w:rsidRDefault="00756F46" w:rsidP="00756F46">
            <w:pPr>
              <w:rPr>
                <w:rStyle w:val="topiclinefirst"/>
                <w:b/>
              </w:rPr>
            </w:pPr>
            <w:r>
              <w:rPr>
                <w:rStyle w:val="topiclinefirst"/>
                <w:b/>
              </w:rPr>
              <w:t>ĐIỀU KIỆN</w:t>
            </w:r>
          </w:p>
        </w:tc>
        <w:tc>
          <w:tcPr>
            <w:tcW w:w="3870" w:type="pct"/>
            <w:gridSpan w:val="3"/>
            <w:vAlign w:val="center"/>
          </w:tcPr>
          <w:p w14:paraId="36840221" w14:textId="03FBF4FC" w:rsidR="00756F46" w:rsidRPr="00E472C1" w:rsidRDefault="00756F46" w:rsidP="00756F46">
            <w:pPr>
              <w:rPr>
                <w:rStyle w:val="topiclinefirst"/>
              </w:rPr>
            </w:pPr>
            <w:r>
              <w:rPr>
                <w:rStyle w:val="topiclinefirst"/>
              </w:rPr>
              <w:t>DummyValue</w:t>
            </w:r>
          </w:p>
        </w:tc>
      </w:tr>
      <w:tr w:rsidR="00756F46" w:rsidRPr="005C4D3F" w14:paraId="234EDF4C" w14:textId="77777777" w:rsidTr="00CF47BE">
        <w:tc>
          <w:tcPr>
            <w:tcW w:w="1130" w:type="pct"/>
            <w:vAlign w:val="center"/>
          </w:tcPr>
          <w:p w14:paraId="5FD27257" w14:textId="77777777" w:rsidR="00756F46" w:rsidRPr="005C4D3F" w:rsidRDefault="00756F46" w:rsidP="00756F46">
            <w:pPr>
              <w:rPr>
                <w:rStyle w:val="topiclinefirst"/>
                <w:b/>
                <w:bCs/>
              </w:rPr>
            </w:pPr>
            <w:r w:rsidRPr="005C4D3F">
              <w:rPr>
                <w:rStyle w:val="topiclinefirst"/>
                <w:b/>
                <w:bCs/>
              </w:rPr>
              <w:t>REQUEST</w:t>
            </w:r>
          </w:p>
        </w:tc>
        <w:tc>
          <w:tcPr>
            <w:tcW w:w="3870" w:type="pct"/>
            <w:gridSpan w:val="3"/>
            <w:vAlign w:val="center"/>
          </w:tcPr>
          <w:p w14:paraId="54E2FE9E" w14:textId="723B1646" w:rsidR="00756F46" w:rsidRPr="005C4D3F" w:rsidRDefault="00756F46" w:rsidP="00756F46">
            <w:pPr>
              <w:rPr>
                <w:rStyle w:val="topiclinefirst"/>
              </w:rPr>
            </w:pPr>
            <w:r>
              <w:rPr>
                <w:rStyle w:val="topiclinefirst"/>
              </w:rPr>
              <w:t>DummyValue</w:t>
            </w:r>
          </w:p>
        </w:tc>
      </w:tr>
      <w:tr w:rsidR="00756F46" w:rsidRPr="005C4D3F" w14:paraId="76D7CAB9" w14:textId="77777777" w:rsidTr="00CF47BE">
        <w:tc>
          <w:tcPr>
            <w:tcW w:w="1130" w:type="pct"/>
            <w:vAlign w:val="center"/>
          </w:tcPr>
          <w:p w14:paraId="08EB95EA" w14:textId="77777777" w:rsidR="00756F46" w:rsidRPr="005C4D3F" w:rsidRDefault="00756F46" w:rsidP="00756F46">
            <w:pPr>
              <w:rPr>
                <w:rStyle w:val="topiclinefirst"/>
                <w:b/>
                <w:bCs/>
              </w:rPr>
            </w:pPr>
            <w:r>
              <w:rPr>
                <w:rStyle w:val="topiclinefirst"/>
                <w:b/>
                <w:bCs/>
              </w:rPr>
              <w:t>RESPONSE</w:t>
            </w:r>
          </w:p>
        </w:tc>
        <w:tc>
          <w:tcPr>
            <w:tcW w:w="3870" w:type="pct"/>
            <w:gridSpan w:val="3"/>
            <w:vAlign w:val="center"/>
          </w:tcPr>
          <w:p w14:paraId="1FAACF1A" w14:textId="2B19695B" w:rsidR="00756F46" w:rsidRPr="00B64E42" w:rsidRDefault="00756F46" w:rsidP="00756F46">
            <w:pPr>
              <w:rPr>
                <w:rStyle w:val="topiclinefirst"/>
              </w:rPr>
            </w:pPr>
            <w:r>
              <w:rPr>
                <w:rStyle w:val="topiclinefirst"/>
              </w:rPr>
              <w:t>DummyValue</w:t>
            </w:r>
          </w:p>
        </w:tc>
      </w:tr>
      <w:tr w:rsidR="0088604B" w:rsidRPr="005C4D3F" w14:paraId="61B5A798" w14:textId="77777777" w:rsidTr="0088604B">
        <w:tc>
          <w:tcPr>
            <w:tcW w:w="5000" w:type="pct"/>
            <w:gridSpan w:val="4"/>
            <w:vAlign w:val="center"/>
          </w:tcPr>
          <w:p w14:paraId="2F78744A" w14:textId="77777777" w:rsidR="0088604B" w:rsidRDefault="0088604B" w:rsidP="00756F46">
            <w:pPr>
              <w:rPr>
                <w:rStyle w:val="topiclinefirst"/>
                <w:b/>
                <w:bCs/>
              </w:rPr>
            </w:pPr>
            <w:r>
              <w:rPr>
                <w:rStyle w:val="topiclinefirst"/>
                <w:b/>
                <w:bCs/>
              </w:rPr>
              <w:t>HÌNH ẢNH:</w:t>
            </w:r>
          </w:p>
          <w:p w14:paraId="7BED8288" w14:textId="32C7A101" w:rsidR="0088604B" w:rsidRPr="0088604B" w:rsidRDefault="0088604B" w:rsidP="00756F46">
            <w:pPr>
              <w:rPr>
                <w:rStyle w:val="topiclinefirst"/>
              </w:rPr>
            </w:pPr>
          </w:p>
        </w:tc>
      </w:tr>
      <w:bookmarkEnd w:id="31"/>
    </w:tbl>
    <w:p w14:paraId="3A9597BB" w14:textId="7EBB057C" w:rsidR="006D295D" w:rsidRPr="004A61ED" w:rsidRDefault="006D295D" w:rsidP="006D295D"/>
    <w:p w14:paraId="28C57F1B" w14:textId="1A551605" w:rsidR="00363892" w:rsidRPr="00215E54" w:rsidRDefault="007D5C10" w:rsidP="006D295D">
      <w:pPr>
        <w:pStyle w:val="Heading2"/>
        <w:rPr>
          <w:rStyle w:val="topiclinefirst"/>
        </w:rPr>
      </w:pPr>
      <w:bookmarkStart w:id="32" w:name="_Toc65225093"/>
      <w:r>
        <w:rPr>
          <w:rStyle w:val="topiclinefirst"/>
          <w:caps w:val="0"/>
        </w:rPr>
        <w:t>DANH SÁCH RỦI RO MỨC CAO</w:t>
      </w:r>
      <w:bookmarkEnd w:id="32"/>
    </w:p>
    <w:p w14:paraId="0D89F0E8" w14:textId="4619D16A" w:rsidR="00B37F76" w:rsidRPr="004A61ED" w:rsidRDefault="000C43C6" w:rsidP="00B37F76">
      <w:pPr>
        <w:pStyle w:val="Heading3"/>
        <w:rPr>
          <w:rFonts w:cs="Times New Roman"/>
        </w:rPr>
      </w:pPr>
      <w:bookmarkStart w:id="33" w:name="_Toc65225094"/>
      <w:r>
        <w:rPr>
          <w:rFonts w:cs="Times New Roman"/>
          <w:caps w:val="0"/>
        </w:rPr>
        <w:t>ISSUE</w:t>
      </w:r>
      <w:bookmarkEnd w:id="33"/>
    </w:p>
    <w:tbl>
      <w:tblPr>
        <w:tblStyle w:val="TableGrid"/>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4A0" w:firstRow="1" w:lastRow="0" w:firstColumn="1" w:lastColumn="0" w:noHBand="0" w:noVBand="1"/>
      </w:tblPr>
      <w:tblGrid>
        <w:gridCol w:w="2104"/>
        <w:gridCol w:w="2291"/>
        <w:gridCol w:w="2467"/>
        <w:gridCol w:w="2449"/>
      </w:tblGrid>
      <w:tr w:rsidR="0086360C" w:rsidRPr="00CD473A" w14:paraId="1F1A75C4" w14:textId="77777777" w:rsidTr="0088604B">
        <w:tc>
          <w:tcPr>
            <w:tcW w:w="9311" w:type="dxa"/>
            <w:gridSpan w:val="4"/>
            <w:shd w:val="clear" w:color="auto" w:fill="00B0F0"/>
            <w:vAlign w:val="center"/>
          </w:tcPr>
          <w:p w14:paraId="53347933" w14:textId="0530C015" w:rsidR="0086360C" w:rsidRPr="00CD473A" w:rsidRDefault="0086360C" w:rsidP="006704A6">
            <w:pPr>
              <w:jc w:val="center"/>
              <w:rPr>
                <w:rStyle w:val="topiclinefirst"/>
                <w:b/>
                <w:color w:val="FFFFFF" w:themeColor="background1"/>
              </w:rPr>
            </w:pPr>
            <w:r>
              <w:rPr>
                <w:rStyle w:val="topiclinefirst"/>
                <w:b/>
                <w:color w:val="FFFFFF" w:themeColor="background1"/>
              </w:rPr>
              <w:t>THÔNG TIN LỖ HỔNG</w:t>
            </w:r>
          </w:p>
        </w:tc>
      </w:tr>
      <w:tr w:rsidR="0086360C" w:rsidRPr="00AD346C" w14:paraId="03D6F2EE" w14:textId="77777777" w:rsidTr="0088604B">
        <w:tc>
          <w:tcPr>
            <w:tcW w:w="2104" w:type="dxa"/>
            <w:vAlign w:val="center"/>
          </w:tcPr>
          <w:p w14:paraId="5524AAAE" w14:textId="77777777" w:rsidR="0086360C" w:rsidRPr="00AD346C" w:rsidRDefault="0086360C" w:rsidP="006704A6">
            <w:pPr>
              <w:rPr>
                <w:rFonts w:ascii="Times New Roman sans-serif" w:hAnsi="Times New Roman sans-serif"/>
                <w:b/>
                <w:color w:val="000000"/>
              </w:rPr>
            </w:pPr>
            <w:r w:rsidRPr="00AD346C">
              <w:rPr>
                <w:rFonts w:ascii="Times New Roman sans-serif" w:hAnsi="Times New Roman sans-serif"/>
                <w:b/>
                <w:color w:val="000000"/>
              </w:rPr>
              <w:t>NHÓM LỖI</w:t>
            </w:r>
          </w:p>
        </w:tc>
        <w:tc>
          <w:tcPr>
            <w:tcW w:w="7207" w:type="dxa"/>
            <w:gridSpan w:val="3"/>
            <w:vAlign w:val="center"/>
          </w:tcPr>
          <w:p w14:paraId="7AB4C42D" w14:textId="0D0B1502" w:rsidR="0086360C" w:rsidRPr="00AD346C" w:rsidRDefault="00F419CF" w:rsidP="006704A6">
            <w:pPr>
              <w:rPr>
                <w:rFonts w:ascii="Times New Roman sans-serif" w:hAnsi="Times New Roman sans-serif"/>
                <w:b/>
                <w:color w:val="000000"/>
              </w:rPr>
            </w:pPr>
            <w:r>
              <w:rPr>
                <w:rFonts w:ascii="Times New Roman sans-serif" w:hAnsi="Times New Roman sans-serif"/>
                <w:b/>
                <w:color w:val="000000"/>
              </w:rPr>
              <w:t>DUMMYVALUE</w:t>
            </w:r>
          </w:p>
        </w:tc>
      </w:tr>
      <w:tr w:rsidR="0086360C" w:rsidRPr="009049DF" w14:paraId="6D92B15E" w14:textId="77777777" w:rsidTr="0088604B">
        <w:tc>
          <w:tcPr>
            <w:tcW w:w="2104" w:type="dxa"/>
            <w:vAlign w:val="center"/>
          </w:tcPr>
          <w:p w14:paraId="68323C3F" w14:textId="77777777" w:rsidR="0086360C" w:rsidRPr="00AD346C" w:rsidRDefault="0086360C" w:rsidP="006704A6">
            <w:pPr>
              <w:rPr>
                <w:rFonts w:ascii="Times New Roman sans-serif" w:hAnsi="Times New Roman sans-serif"/>
                <w:b/>
                <w:color w:val="000000"/>
              </w:rPr>
            </w:pPr>
            <w:r>
              <w:rPr>
                <w:rFonts w:ascii="Times New Roman sans-serif" w:hAnsi="Times New Roman sans-serif"/>
                <w:b/>
                <w:color w:val="000000"/>
              </w:rPr>
              <w:t>MÔ TẢ</w:t>
            </w:r>
          </w:p>
        </w:tc>
        <w:tc>
          <w:tcPr>
            <w:tcW w:w="7207" w:type="dxa"/>
            <w:gridSpan w:val="3"/>
            <w:vAlign w:val="center"/>
          </w:tcPr>
          <w:p w14:paraId="6A3E2808" w14:textId="77777777" w:rsidR="0086360C" w:rsidRPr="009049DF" w:rsidRDefault="0086360C" w:rsidP="006704A6">
            <w:pPr>
              <w:rPr>
                <w:rFonts w:ascii="Times New Roman sans-serif" w:hAnsi="Times New Roman sans-serif"/>
                <w:bCs/>
                <w:color w:val="000000"/>
              </w:rPr>
            </w:pPr>
            <w:r>
              <w:rPr>
                <w:rFonts w:ascii="Times New Roman sans-serif" w:hAnsi="Times New Roman sans-serif"/>
                <w:bCs/>
                <w:color w:val="000000"/>
              </w:rPr>
              <w:t>DummyValue</w:t>
            </w:r>
          </w:p>
        </w:tc>
      </w:tr>
      <w:tr w:rsidR="0086360C" w:rsidRPr="00AD346C" w14:paraId="778C08C9" w14:textId="77777777" w:rsidTr="0088604B">
        <w:trPr>
          <w:trHeight w:val="477"/>
        </w:trPr>
        <w:tc>
          <w:tcPr>
            <w:tcW w:w="2104" w:type="dxa"/>
            <w:vAlign w:val="center"/>
          </w:tcPr>
          <w:p w14:paraId="2FAB43A8" w14:textId="77777777" w:rsidR="0086360C" w:rsidRPr="00AD346C" w:rsidRDefault="0086360C" w:rsidP="006704A6">
            <w:pPr>
              <w:rPr>
                <w:rFonts w:ascii="Times New Roman sans-serif" w:hAnsi="Times New Roman sans-serif"/>
                <w:b/>
                <w:color w:val="000000"/>
              </w:rPr>
            </w:pPr>
            <w:r w:rsidRPr="00AD346C">
              <w:rPr>
                <w:rFonts w:ascii="Times New Roman sans-serif" w:hAnsi="Times New Roman sans-serif"/>
                <w:b/>
                <w:color w:val="000000"/>
              </w:rPr>
              <w:t>MỨC ĐỘ</w:t>
            </w:r>
          </w:p>
        </w:tc>
        <w:tc>
          <w:tcPr>
            <w:tcW w:w="7207" w:type="dxa"/>
            <w:gridSpan w:val="3"/>
            <w:shd w:val="clear" w:color="auto" w:fill="FF0000"/>
            <w:vAlign w:val="center"/>
          </w:tcPr>
          <w:p w14:paraId="584F5C12" w14:textId="5E570AD1" w:rsidR="0086360C" w:rsidRPr="00AD346C" w:rsidRDefault="00AC1CF2" w:rsidP="006704A6">
            <w:pPr>
              <w:jc w:val="center"/>
              <w:rPr>
                <w:b/>
                <w:noProof/>
                <w:color w:val="333333"/>
                <w:sz w:val="23"/>
                <w:szCs w:val="23"/>
              </w:rPr>
            </w:pPr>
            <w:r>
              <w:rPr>
                <w:b/>
              </w:rPr>
              <w:t>CAO</w:t>
            </w:r>
          </w:p>
        </w:tc>
      </w:tr>
      <w:tr w:rsidR="0086360C" w:rsidRPr="00AD346C" w14:paraId="3A0DAF85" w14:textId="77777777" w:rsidTr="0088604B">
        <w:tc>
          <w:tcPr>
            <w:tcW w:w="2104" w:type="dxa"/>
            <w:vAlign w:val="center"/>
          </w:tcPr>
          <w:p w14:paraId="5239F696" w14:textId="77777777" w:rsidR="0086360C" w:rsidRPr="00AD346C" w:rsidRDefault="0086360C" w:rsidP="006704A6">
            <w:pPr>
              <w:rPr>
                <w:rFonts w:ascii="Times New Roman sans-serif" w:hAnsi="Times New Roman sans-serif"/>
                <w:b/>
                <w:color w:val="000000"/>
              </w:rPr>
            </w:pPr>
            <w:r w:rsidRPr="00AD346C">
              <w:rPr>
                <w:rFonts w:ascii="Times New Roman sans-serif" w:hAnsi="Times New Roman sans-serif"/>
                <w:b/>
                <w:color w:val="000000"/>
              </w:rPr>
              <w:t>ẢNH HƯỞNG</w:t>
            </w:r>
          </w:p>
        </w:tc>
        <w:tc>
          <w:tcPr>
            <w:tcW w:w="2291" w:type="dxa"/>
            <w:shd w:val="clear" w:color="auto" w:fill="FF0000"/>
            <w:vAlign w:val="center"/>
          </w:tcPr>
          <w:p w14:paraId="14B5C42B" w14:textId="6200C695" w:rsidR="0086360C" w:rsidRPr="00AD346C" w:rsidRDefault="00AC1CF2" w:rsidP="006704A6">
            <w:pPr>
              <w:jc w:val="center"/>
              <w:rPr>
                <w:b/>
              </w:rPr>
            </w:pPr>
            <w:r>
              <w:rPr>
                <w:b/>
              </w:rPr>
              <w:t>CAO</w:t>
            </w:r>
          </w:p>
        </w:tc>
        <w:tc>
          <w:tcPr>
            <w:tcW w:w="2467" w:type="dxa"/>
            <w:vAlign w:val="center"/>
          </w:tcPr>
          <w:p w14:paraId="1C3359C6" w14:textId="77777777" w:rsidR="0086360C" w:rsidRPr="00AD346C" w:rsidRDefault="0086360C" w:rsidP="006704A6">
            <w:pPr>
              <w:rPr>
                <w:rFonts w:ascii="Times New Roman sans-serif" w:hAnsi="Times New Roman sans-serif"/>
                <w:b/>
                <w:color w:val="000000"/>
              </w:rPr>
            </w:pPr>
            <w:r w:rsidRPr="00AD346C">
              <w:rPr>
                <w:rFonts w:ascii="Times New Roman sans-serif" w:hAnsi="Times New Roman sans-serif"/>
                <w:b/>
                <w:color w:val="000000"/>
              </w:rPr>
              <w:t>KHẢ NĂNG</w:t>
            </w:r>
          </w:p>
        </w:tc>
        <w:tc>
          <w:tcPr>
            <w:tcW w:w="2449" w:type="dxa"/>
            <w:tcBorders>
              <w:bottom w:val="single" w:sz="4" w:space="0" w:color="auto"/>
            </w:tcBorders>
            <w:shd w:val="clear" w:color="auto" w:fill="FFC000"/>
            <w:vAlign w:val="center"/>
          </w:tcPr>
          <w:p w14:paraId="7907C496" w14:textId="4CA1F142" w:rsidR="0086360C" w:rsidRPr="00AD346C" w:rsidRDefault="00AC1CF2" w:rsidP="006704A6">
            <w:pPr>
              <w:jc w:val="center"/>
              <w:rPr>
                <w:b/>
              </w:rPr>
            </w:pPr>
            <w:r>
              <w:rPr>
                <w:b/>
              </w:rPr>
              <w:t>TRUNG BÌNH</w:t>
            </w:r>
          </w:p>
        </w:tc>
      </w:tr>
      <w:tr w:rsidR="0086360C" w:rsidRPr="00E472C1" w14:paraId="7E76FB16" w14:textId="77777777" w:rsidTr="0088604B">
        <w:tc>
          <w:tcPr>
            <w:tcW w:w="2104" w:type="dxa"/>
            <w:vAlign w:val="center"/>
          </w:tcPr>
          <w:p w14:paraId="3A135310" w14:textId="77777777" w:rsidR="0086360C" w:rsidRPr="00AD346C" w:rsidRDefault="0086360C" w:rsidP="006704A6">
            <w:pPr>
              <w:rPr>
                <w:rFonts w:ascii="Times New Roman sans-serif" w:hAnsi="Times New Roman sans-serif"/>
                <w:b/>
                <w:color w:val="000000"/>
              </w:rPr>
            </w:pPr>
            <w:r w:rsidRPr="00AD346C">
              <w:rPr>
                <w:rFonts w:ascii="Times New Roman sans-serif" w:hAnsi="Times New Roman sans-serif"/>
                <w:b/>
                <w:color w:val="000000"/>
              </w:rPr>
              <w:lastRenderedPageBreak/>
              <w:t>KHUYẾN NGHỊ</w:t>
            </w:r>
          </w:p>
        </w:tc>
        <w:tc>
          <w:tcPr>
            <w:tcW w:w="7207" w:type="dxa"/>
            <w:gridSpan w:val="3"/>
            <w:vAlign w:val="center"/>
          </w:tcPr>
          <w:p w14:paraId="12666D2C" w14:textId="77777777" w:rsidR="0086360C" w:rsidRPr="00E472C1" w:rsidRDefault="0086360C" w:rsidP="006704A6">
            <w:pPr>
              <w:rPr>
                <w:rFonts w:ascii="Times New Roman sans-serif" w:hAnsi="Times New Roman sans-serif"/>
                <w:color w:val="000000"/>
              </w:rPr>
            </w:pPr>
            <w:r>
              <w:rPr>
                <w:rFonts w:ascii="Times New Roman sans-serif" w:hAnsi="Times New Roman sans-serif"/>
                <w:color w:val="000000"/>
              </w:rPr>
              <w:t>DummyValue</w:t>
            </w:r>
          </w:p>
        </w:tc>
      </w:tr>
      <w:tr w:rsidR="0086360C" w14:paraId="6A447F23" w14:textId="77777777" w:rsidTr="0088604B">
        <w:tc>
          <w:tcPr>
            <w:tcW w:w="2104" w:type="dxa"/>
            <w:vAlign w:val="center"/>
          </w:tcPr>
          <w:p w14:paraId="358B6D7C" w14:textId="77777777" w:rsidR="0086360C" w:rsidRPr="00AD346C" w:rsidRDefault="0086360C" w:rsidP="006704A6">
            <w:pPr>
              <w:rPr>
                <w:rFonts w:ascii="Times New Roman sans-serif" w:hAnsi="Times New Roman sans-serif"/>
                <w:b/>
                <w:color w:val="000000"/>
              </w:rPr>
            </w:pPr>
            <w:r w:rsidRPr="00AD346C">
              <w:rPr>
                <w:rFonts w:ascii="Times New Roman sans-serif" w:hAnsi="Times New Roman sans-serif"/>
                <w:b/>
                <w:color w:val="000000"/>
              </w:rPr>
              <w:t>THAM CHIẾU</w:t>
            </w:r>
          </w:p>
        </w:tc>
        <w:tc>
          <w:tcPr>
            <w:tcW w:w="7207" w:type="dxa"/>
            <w:gridSpan w:val="3"/>
            <w:vAlign w:val="center"/>
          </w:tcPr>
          <w:p w14:paraId="40F3F681" w14:textId="77777777" w:rsidR="0086360C" w:rsidRDefault="0086360C" w:rsidP="006704A6">
            <w:pPr>
              <w:rPr>
                <w:rFonts w:ascii="Times New Roman sans-serif" w:hAnsi="Times New Roman sans-serif"/>
                <w:color w:val="000000"/>
              </w:rPr>
            </w:pPr>
            <w:r>
              <w:t>DummyValue</w:t>
            </w:r>
          </w:p>
        </w:tc>
      </w:tr>
      <w:tr w:rsidR="0086360C" w:rsidRPr="00CD473A" w14:paraId="680B0BFD" w14:textId="77777777" w:rsidTr="0088604B">
        <w:tc>
          <w:tcPr>
            <w:tcW w:w="9311" w:type="dxa"/>
            <w:gridSpan w:val="4"/>
            <w:shd w:val="clear" w:color="auto" w:fill="00B0F0"/>
            <w:vAlign w:val="center"/>
          </w:tcPr>
          <w:p w14:paraId="60CE5E78" w14:textId="77777777" w:rsidR="0086360C" w:rsidRPr="00CD473A" w:rsidRDefault="0086360C" w:rsidP="006704A6">
            <w:pPr>
              <w:jc w:val="center"/>
              <w:rPr>
                <w:rStyle w:val="topiclinefirst"/>
                <w:b/>
                <w:color w:val="FFFFFF" w:themeColor="background1"/>
              </w:rPr>
            </w:pPr>
            <w:r>
              <w:rPr>
                <w:rStyle w:val="topiclinefirst"/>
                <w:b/>
                <w:color w:val="FFFFFF" w:themeColor="background1"/>
              </w:rPr>
              <w:t>CHI TIẾT LỖ HỔNG</w:t>
            </w:r>
          </w:p>
        </w:tc>
      </w:tr>
      <w:tr w:rsidR="0086360C" w:rsidRPr="00E472C1" w14:paraId="3C311994" w14:textId="77777777" w:rsidTr="0088604B">
        <w:tc>
          <w:tcPr>
            <w:tcW w:w="2104" w:type="dxa"/>
            <w:shd w:val="clear" w:color="auto" w:fill="FFFFFF" w:themeFill="background1"/>
            <w:vAlign w:val="center"/>
          </w:tcPr>
          <w:p w14:paraId="0AD7E66B" w14:textId="77777777" w:rsidR="0086360C" w:rsidRPr="00E472C1" w:rsidRDefault="0086360C" w:rsidP="006704A6">
            <w:pPr>
              <w:rPr>
                <w:rStyle w:val="topiclinefirst"/>
                <w:b/>
              </w:rPr>
            </w:pPr>
            <w:r>
              <w:rPr>
                <w:rStyle w:val="topiclinefirst"/>
                <w:b/>
              </w:rPr>
              <w:t>CHỨC NĂNG</w:t>
            </w:r>
          </w:p>
        </w:tc>
        <w:tc>
          <w:tcPr>
            <w:tcW w:w="7207" w:type="dxa"/>
            <w:gridSpan w:val="3"/>
            <w:shd w:val="clear" w:color="auto" w:fill="FFFFFF" w:themeFill="background1"/>
            <w:vAlign w:val="center"/>
          </w:tcPr>
          <w:p w14:paraId="17AF53DE" w14:textId="77777777" w:rsidR="0086360C" w:rsidRPr="00E472C1" w:rsidRDefault="0086360C" w:rsidP="006704A6">
            <w:pPr>
              <w:rPr>
                <w:rStyle w:val="topiclinefirst"/>
              </w:rPr>
            </w:pPr>
            <w:r>
              <w:rPr>
                <w:rStyle w:val="topiclinefirst"/>
              </w:rPr>
              <w:t>DummyValue</w:t>
            </w:r>
          </w:p>
        </w:tc>
      </w:tr>
      <w:tr w:rsidR="00756F46" w:rsidRPr="00E472C1" w14:paraId="16C4A839" w14:textId="77777777" w:rsidTr="0088604B">
        <w:tc>
          <w:tcPr>
            <w:tcW w:w="2104" w:type="dxa"/>
            <w:vAlign w:val="center"/>
          </w:tcPr>
          <w:p w14:paraId="42AF29DE" w14:textId="426D5607" w:rsidR="00756F46" w:rsidRPr="00194265" w:rsidRDefault="00756F46" w:rsidP="00756F46">
            <w:pPr>
              <w:rPr>
                <w:rStyle w:val="topiclinefirst"/>
                <w:b/>
              </w:rPr>
            </w:pPr>
            <w:r>
              <w:rPr>
                <w:rStyle w:val="topiclinefirst"/>
                <w:b/>
              </w:rPr>
              <w:t>LIÊN KẾT ẢNH HƯỞNG</w:t>
            </w:r>
          </w:p>
        </w:tc>
        <w:tc>
          <w:tcPr>
            <w:tcW w:w="7207" w:type="dxa"/>
            <w:gridSpan w:val="3"/>
            <w:vAlign w:val="center"/>
          </w:tcPr>
          <w:p w14:paraId="54E60117" w14:textId="77777777" w:rsidR="00756F46" w:rsidRPr="00E472C1" w:rsidRDefault="00756F46" w:rsidP="00756F46">
            <w:pPr>
              <w:rPr>
                <w:rStyle w:val="topiclinefirst"/>
              </w:rPr>
            </w:pPr>
            <w:r>
              <w:rPr>
                <w:rStyle w:val="topiclinefirst"/>
              </w:rPr>
              <w:t>DummyValue</w:t>
            </w:r>
          </w:p>
        </w:tc>
      </w:tr>
      <w:tr w:rsidR="00756F46" w14:paraId="0D8986F2" w14:textId="77777777" w:rsidTr="0088604B">
        <w:tc>
          <w:tcPr>
            <w:tcW w:w="2104" w:type="dxa"/>
            <w:vAlign w:val="center"/>
          </w:tcPr>
          <w:p w14:paraId="11765685" w14:textId="77777777" w:rsidR="00756F46" w:rsidRPr="00194265" w:rsidRDefault="00756F46" w:rsidP="00756F46">
            <w:pPr>
              <w:rPr>
                <w:rStyle w:val="topiclinefirst"/>
                <w:b/>
              </w:rPr>
            </w:pPr>
            <w:r>
              <w:rPr>
                <w:rStyle w:val="topiclinefirst"/>
                <w:b/>
              </w:rPr>
              <w:t>THAM SỐ</w:t>
            </w:r>
          </w:p>
        </w:tc>
        <w:tc>
          <w:tcPr>
            <w:tcW w:w="7207" w:type="dxa"/>
            <w:gridSpan w:val="3"/>
            <w:vAlign w:val="center"/>
          </w:tcPr>
          <w:p w14:paraId="03E1EE8F" w14:textId="77777777" w:rsidR="00756F46" w:rsidRDefault="00756F46" w:rsidP="00756F46">
            <w:pPr>
              <w:rPr>
                <w:rStyle w:val="topiclinefirst"/>
              </w:rPr>
            </w:pPr>
            <w:r>
              <w:rPr>
                <w:rStyle w:val="topiclinefirst"/>
              </w:rPr>
              <w:t>DummyValue</w:t>
            </w:r>
          </w:p>
        </w:tc>
      </w:tr>
      <w:tr w:rsidR="00756F46" w:rsidRPr="00E472C1" w14:paraId="2D6C6C32" w14:textId="77777777" w:rsidTr="0088604B">
        <w:tc>
          <w:tcPr>
            <w:tcW w:w="2104" w:type="dxa"/>
            <w:vAlign w:val="center"/>
          </w:tcPr>
          <w:p w14:paraId="700A9EB8" w14:textId="77777777" w:rsidR="00756F46" w:rsidRPr="00194265" w:rsidRDefault="00756F46" w:rsidP="00756F46">
            <w:pPr>
              <w:rPr>
                <w:rStyle w:val="topiclinefirst"/>
                <w:b/>
              </w:rPr>
            </w:pPr>
            <w:r>
              <w:rPr>
                <w:rStyle w:val="topiclinefirst"/>
                <w:b/>
              </w:rPr>
              <w:t>ĐIỀU KIỆN</w:t>
            </w:r>
          </w:p>
        </w:tc>
        <w:tc>
          <w:tcPr>
            <w:tcW w:w="7207" w:type="dxa"/>
            <w:gridSpan w:val="3"/>
            <w:vAlign w:val="center"/>
          </w:tcPr>
          <w:p w14:paraId="6277EA82" w14:textId="77777777" w:rsidR="00756F46" w:rsidRPr="00E472C1" w:rsidRDefault="00756F46" w:rsidP="00756F46">
            <w:pPr>
              <w:rPr>
                <w:rStyle w:val="topiclinefirst"/>
              </w:rPr>
            </w:pPr>
            <w:r>
              <w:rPr>
                <w:rStyle w:val="topiclinefirst"/>
              </w:rPr>
              <w:t>DummyValue</w:t>
            </w:r>
          </w:p>
        </w:tc>
      </w:tr>
      <w:tr w:rsidR="00756F46" w:rsidRPr="005C4D3F" w14:paraId="0E63901E" w14:textId="77777777" w:rsidTr="0088604B">
        <w:tc>
          <w:tcPr>
            <w:tcW w:w="2104" w:type="dxa"/>
            <w:vAlign w:val="center"/>
          </w:tcPr>
          <w:p w14:paraId="01CFDA29" w14:textId="77777777" w:rsidR="00756F46" w:rsidRPr="005C4D3F" w:rsidRDefault="00756F46" w:rsidP="00756F46">
            <w:pPr>
              <w:rPr>
                <w:rStyle w:val="topiclinefirst"/>
                <w:b/>
                <w:bCs/>
              </w:rPr>
            </w:pPr>
            <w:r w:rsidRPr="005C4D3F">
              <w:rPr>
                <w:rStyle w:val="topiclinefirst"/>
                <w:b/>
                <w:bCs/>
              </w:rPr>
              <w:t>REQUEST</w:t>
            </w:r>
          </w:p>
        </w:tc>
        <w:tc>
          <w:tcPr>
            <w:tcW w:w="7207" w:type="dxa"/>
            <w:gridSpan w:val="3"/>
            <w:vAlign w:val="center"/>
          </w:tcPr>
          <w:p w14:paraId="406C1B64" w14:textId="7AA0B1BF" w:rsidR="00756F46" w:rsidRPr="005C4D3F" w:rsidRDefault="00756F46" w:rsidP="00756F46">
            <w:pPr>
              <w:rPr>
                <w:rStyle w:val="topiclinefirst"/>
              </w:rPr>
            </w:pPr>
            <w:r>
              <w:rPr>
                <w:rStyle w:val="topiclinefirst"/>
              </w:rPr>
              <w:t>DummyValue</w:t>
            </w:r>
          </w:p>
        </w:tc>
      </w:tr>
      <w:tr w:rsidR="00756F46" w:rsidRPr="00B64E42" w14:paraId="7ED60476" w14:textId="77777777" w:rsidTr="0088604B">
        <w:tc>
          <w:tcPr>
            <w:tcW w:w="2104" w:type="dxa"/>
            <w:vAlign w:val="center"/>
          </w:tcPr>
          <w:p w14:paraId="67957AF3" w14:textId="77777777" w:rsidR="00756F46" w:rsidRPr="005C4D3F" w:rsidRDefault="00756F46" w:rsidP="00756F46">
            <w:pPr>
              <w:rPr>
                <w:rStyle w:val="topiclinefirst"/>
                <w:b/>
                <w:bCs/>
              </w:rPr>
            </w:pPr>
            <w:r>
              <w:rPr>
                <w:rStyle w:val="topiclinefirst"/>
                <w:b/>
                <w:bCs/>
              </w:rPr>
              <w:t>RESPONSE</w:t>
            </w:r>
          </w:p>
        </w:tc>
        <w:tc>
          <w:tcPr>
            <w:tcW w:w="7207" w:type="dxa"/>
            <w:gridSpan w:val="3"/>
            <w:vAlign w:val="center"/>
          </w:tcPr>
          <w:p w14:paraId="39CCBF5C" w14:textId="50E47626" w:rsidR="00756F46" w:rsidRPr="00B64E42" w:rsidRDefault="00756F46" w:rsidP="00756F46">
            <w:pPr>
              <w:rPr>
                <w:rStyle w:val="topiclinefirst"/>
              </w:rPr>
            </w:pPr>
            <w:r>
              <w:rPr>
                <w:rStyle w:val="topiclinefirst"/>
              </w:rPr>
              <w:t>DummyValue</w:t>
            </w:r>
          </w:p>
        </w:tc>
      </w:tr>
      <w:tr w:rsidR="0088604B" w:rsidRPr="00B64E42" w14:paraId="0356EDDD" w14:textId="77777777" w:rsidTr="00DE07C1">
        <w:tc>
          <w:tcPr>
            <w:tcW w:w="9311" w:type="dxa"/>
            <w:gridSpan w:val="4"/>
            <w:vAlign w:val="center"/>
          </w:tcPr>
          <w:p w14:paraId="4533E4A3" w14:textId="77777777" w:rsidR="0088604B" w:rsidRDefault="0088604B" w:rsidP="00756F46">
            <w:pPr>
              <w:rPr>
                <w:rStyle w:val="topiclinefirst"/>
                <w:b/>
                <w:bCs/>
              </w:rPr>
            </w:pPr>
            <w:r>
              <w:rPr>
                <w:rStyle w:val="topiclinefirst"/>
                <w:b/>
                <w:bCs/>
              </w:rPr>
              <w:t>HÌNH ẢNH:</w:t>
            </w:r>
          </w:p>
          <w:p w14:paraId="12E20142" w14:textId="585EBADF" w:rsidR="0088604B" w:rsidRPr="0088604B" w:rsidRDefault="0088604B" w:rsidP="00756F46">
            <w:pPr>
              <w:rPr>
                <w:rStyle w:val="topiclinefirst"/>
              </w:rPr>
            </w:pPr>
          </w:p>
        </w:tc>
      </w:tr>
    </w:tbl>
    <w:p w14:paraId="282EE901" w14:textId="1BD06DE0" w:rsidR="00953B12" w:rsidRPr="00B37F76" w:rsidRDefault="007D5C10" w:rsidP="00953B12">
      <w:pPr>
        <w:pStyle w:val="Heading2"/>
        <w:rPr>
          <w:rStyle w:val="topiclinefirst"/>
        </w:rPr>
      </w:pPr>
      <w:bookmarkStart w:id="34" w:name="_Toc65225095"/>
      <w:bookmarkStart w:id="35" w:name="_Toc450577105"/>
      <w:r>
        <w:rPr>
          <w:rStyle w:val="topiclinefirst"/>
          <w:caps w:val="0"/>
        </w:rPr>
        <w:t>DANH SÁCH RỦI RO MỨC TRUNG BÌNH</w:t>
      </w:r>
      <w:bookmarkEnd w:id="34"/>
    </w:p>
    <w:p w14:paraId="750307A4" w14:textId="18CB7F20" w:rsidR="00B37F76" w:rsidRPr="004A61ED" w:rsidRDefault="000C43C6" w:rsidP="00B37F76">
      <w:pPr>
        <w:pStyle w:val="Heading3"/>
        <w:rPr>
          <w:rFonts w:cs="Times New Roman"/>
        </w:rPr>
      </w:pPr>
      <w:bookmarkStart w:id="36" w:name="_Toc65225096"/>
      <w:r>
        <w:rPr>
          <w:rFonts w:cs="Times New Roman"/>
          <w:caps w:val="0"/>
        </w:rPr>
        <w:t>ISSUE</w:t>
      </w:r>
      <w:bookmarkEnd w:id="36"/>
    </w:p>
    <w:tbl>
      <w:tblPr>
        <w:tblStyle w:val="TableGrid"/>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4A0" w:firstRow="1" w:lastRow="0" w:firstColumn="1" w:lastColumn="0" w:noHBand="0" w:noVBand="1"/>
      </w:tblPr>
      <w:tblGrid>
        <w:gridCol w:w="2104"/>
        <w:gridCol w:w="2268"/>
        <w:gridCol w:w="2490"/>
        <w:gridCol w:w="2449"/>
      </w:tblGrid>
      <w:tr w:rsidR="00AC1CF2" w:rsidRPr="00CD473A" w14:paraId="4E588B35" w14:textId="77777777" w:rsidTr="0088604B">
        <w:tc>
          <w:tcPr>
            <w:tcW w:w="9311" w:type="dxa"/>
            <w:gridSpan w:val="4"/>
            <w:shd w:val="clear" w:color="auto" w:fill="00B0F0"/>
            <w:vAlign w:val="center"/>
          </w:tcPr>
          <w:p w14:paraId="0F586CF4" w14:textId="2630F968" w:rsidR="00AC1CF2" w:rsidRPr="00CD473A" w:rsidRDefault="00AC1CF2" w:rsidP="006704A6">
            <w:pPr>
              <w:jc w:val="center"/>
              <w:rPr>
                <w:rStyle w:val="topiclinefirst"/>
                <w:b/>
                <w:color w:val="FFFFFF" w:themeColor="background1"/>
              </w:rPr>
            </w:pPr>
            <w:r>
              <w:rPr>
                <w:rStyle w:val="topiclinefirst"/>
                <w:b/>
                <w:color w:val="FFFFFF" w:themeColor="background1"/>
              </w:rPr>
              <w:t>THÔNG TIN LỖ HỔNG</w:t>
            </w:r>
          </w:p>
        </w:tc>
      </w:tr>
      <w:tr w:rsidR="00AC1CF2" w:rsidRPr="00AD346C" w14:paraId="6AD78A31" w14:textId="77777777" w:rsidTr="0088604B">
        <w:tc>
          <w:tcPr>
            <w:tcW w:w="2104" w:type="dxa"/>
            <w:vAlign w:val="center"/>
          </w:tcPr>
          <w:p w14:paraId="35E13D6E" w14:textId="77777777" w:rsidR="00AC1CF2" w:rsidRPr="00AD346C" w:rsidRDefault="00AC1CF2" w:rsidP="006704A6">
            <w:pPr>
              <w:rPr>
                <w:rFonts w:ascii="Times New Roman sans-serif" w:hAnsi="Times New Roman sans-serif"/>
                <w:b/>
                <w:color w:val="000000"/>
              </w:rPr>
            </w:pPr>
            <w:r w:rsidRPr="00AD346C">
              <w:rPr>
                <w:rFonts w:ascii="Times New Roman sans-serif" w:hAnsi="Times New Roman sans-serif"/>
                <w:b/>
                <w:color w:val="000000"/>
              </w:rPr>
              <w:t>NHÓM LỖI</w:t>
            </w:r>
          </w:p>
        </w:tc>
        <w:tc>
          <w:tcPr>
            <w:tcW w:w="7207" w:type="dxa"/>
            <w:gridSpan w:val="3"/>
            <w:vAlign w:val="center"/>
          </w:tcPr>
          <w:p w14:paraId="1CFE8240" w14:textId="51476040" w:rsidR="00AC1CF2" w:rsidRPr="00AD346C" w:rsidRDefault="00F419CF" w:rsidP="006704A6">
            <w:pPr>
              <w:rPr>
                <w:rFonts w:ascii="Times New Roman sans-serif" w:hAnsi="Times New Roman sans-serif"/>
                <w:b/>
                <w:color w:val="000000"/>
              </w:rPr>
            </w:pPr>
            <w:r>
              <w:rPr>
                <w:rFonts w:ascii="Times New Roman sans-serif" w:hAnsi="Times New Roman sans-serif"/>
                <w:b/>
                <w:color w:val="000000"/>
              </w:rPr>
              <w:t>DUMMYVALUE</w:t>
            </w:r>
          </w:p>
        </w:tc>
      </w:tr>
      <w:tr w:rsidR="00AC1CF2" w:rsidRPr="009049DF" w14:paraId="5A27E1E8" w14:textId="77777777" w:rsidTr="0088604B">
        <w:tc>
          <w:tcPr>
            <w:tcW w:w="2104" w:type="dxa"/>
            <w:vAlign w:val="center"/>
          </w:tcPr>
          <w:p w14:paraId="69DD7BCD" w14:textId="77777777" w:rsidR="00AC1CF2" w:rsidRPr="00AD346C" w:rsidRDefault="00AC1CF2" w:rsidP="006704A6">
            <w:pPr>
              <w:rPr>
                <w:rFonts w:ascii="Times New Roman sans-serif" w:hAnsi="Times New Roman sans-serif"/>
                <w:b/>
                <w:color w:val="000000"/>
              </w:rPr>
            </w:pPr>
            <w:r>
              <w:rPr>
                <w:rFonts w:ascii="Times New Roman sans-serif" w:hAnsi="Times New Roman sans-serif"/>
                <w:b/>
                <w:color w:val="000000"/>
              </w:rPr>
              <w:t>MÔ TẢ</w:t>
            </w:r>
          </w:p>
        </w:tc>
        <w:tc>
          <w:tcPr>
            <w:tcW w:w="7207" w:type="dxa"/>
            <w:gridSpan w:val="3"/>
            <w:vAlign w:val="center"/>
          </w:tcPr>
          <w:p w14:paraId="70E34701" w14:textId="77777777" w:rsidR="00AC1CF2" w:rsidRPr="009049DF" w:rsidRDefault="00AC1CF2" w:rsidP="006704A6">
            <w:pPr>
              <w:rPr>
                <w:rFonts w:ascii="Times New Roman sans-serif" w:hAnsi="Times New Roman sans-serif"/>
                <w:bCs/>
                <w:color w:val="000000"/>
              </w:rPr>
            </w:pPr>
            <w:r>
              <w:rPr>
                <w:rFonts w:ascii="Times New Roman sans-serif" w:hAnsi="Times New Roman sans-serif"/>
                <w:bCs/>
                <w:color w:val="000000"/>
              </w:rPr>
              <w:t>DummyValue</w:t>
            </w:r>
          </w:p>
        </w:tc>
      </w:tr>
      <w:tr w:rsidR="00AC1CF2" w:rsidRPr="00AD346C" w14:paraId="5F7094D5" w14:textId="77777777" w:rsidTr="0088604B">
        <w:trPr>
          <w:trHeight w:val="477"/>
        </w:trPr>
        <w:tc>
          <w:tcPr>
            <w:tcW w:w="2104" w:type="dxa"/>
            <w:vAlign w:val="center"/>
          </w:tcPr>
          <w:p w14:paraId="47125487" w14:textId="77777777" w:rsidR="00AC1CF2" w:rsidRPr="00AD346C" w:rsidRDefault="00AC1CF2" w:rsidP="006704A6">
            <w:pPr>
              <w:rPr>
                <w:rFonts w:ascii="Times New Roman sans-serif" w:hAnsi="Times New Roman sans-serif"/>
                <w:b/>
                <w:color w:val="000000"/>
              </w:rPr>
            </w:pPr>
            <w:r w:rsidRPr="00AD346C">
              <w:rPr>
                <w:rFonts w:ascii="Times New Roman sans-serif" w:hAnsi="Times New Roman sans-serif"/>
                <w:b/>
                <w:color w:val="000000"/>
              </w:rPr>
              <w:t>MỨC ĐỘ</w:t>
            </w:r>
          </w:p>
        </w:tc>
        <w:tc>
          <w:tcPr>
            <w:tcW w:w="7207" w:type="dxa"/>
            <w:gridSpan w:val="3"/>
            <w:shd w:val="clear" w:color="auto" w:fill="FFC000"/>
            <w:vAlign w:val="center"/>
          </w:tcPr>
          <w:p w14:paraId="25419151" w14:textId="22373D22" w:rsidR="00AC1CF2" w:rsidRPr="00AD346C" w:rsidRDefault="00C562BD" w:rsidP="006704A6">
            <w:pPr>
              <w:jc w:val="center"/>
              <w:rPr>
                <w:b/>
                <w:noProof/>
                <w:color w:val="333333"/>
                <w:sz w:val="23"/>
                <w:szCs w:val="23"/>
              </w:rPr>
            </w:pPr>
            <w:r>
              <w:rPr>
                <w:b/>
              </w:rPr>
              <w:t>TRUNG BÌNH</w:t>
            </w:r>
          </w:p>
        </w:tc>
      </w:tr>
      <w:tr w:rsidR="00AC1CF2" w:rsidRPr="00AD346C" w14:paraId="7FF3309A" w14:textId="77777777" w:rsidTr="0088604B">
        <w:tc>
          <w:tcPr>
            <w:tcW w:w="2104" w:type="dxa"/>
            <w:vAlign w:val="center"/>
          </w:tcPr>
          <w:p w14:paraId="7D0AA95C" w14:textId="77777777" w:rsidR="00AC1CF2" w:rsidRPr="00AD346C" w:rsidRDefault="00AC1CF2" w:rsidP="006704A6">
            <w:pPr>
              <w:rPr>
                <w:rFonts w:ascii="Times New Roman sans-serif" w:hAnsi="Times New Roman sans-serif"/>
                <w:b/>
                <w:color w:val="000000"/>
              </w:rPr>
            </w:pPr>
            <w:r w:rsidRPr="00AD346C">
              <w:rPr>
                <w:rFonts w:ascii="Times New Roman sans-serif" w:hAnsi="Times New Roman sans-serif"/>
                <w:b/>
                <w:color w:val="000000"/>
              </w:rPr>
              <w:t>ẢNH HƯỞNG</w:t>
            </w:r>
          </w:p>
        </w:tc>
        <w:tc>
          <w:tcPr>
            <w:tcW w:w="2268" w:type="dxa"/>
            <w:shd w:val="clear" w:color="auto" w:fill="FFC000"/>
            <w:vAlign w:val="center"/>
          </w:tcPr>
          <w:p w14:paraId="1D10238A" w14:textId="415074C2" w:rsidR="00AC1CF2" w:rsidRPr="00AD346C" w:rsidRDefault="00C562BD" w:rsidP="006704A6">
            <w:pPr>
              <w:jc w:val="center"/>
              <w:rPr>
                <w:b/>
              </w:rPr>
            </w:pPr>
            <w:r>
              <w:rPr>
                <w:b/>
              </w:rPr>
              <w:t>TRUNG BÌNH</w:t>
            </w:r>
          </w:p>
        </w:tc>
        <w:tc>
          <w:tcPr>
            <w:tcW w:w="2490" w:type="dxa"/>
            <w:vAlign w:val="center"/>
          </w:tcPr>
          <w:p w14:paraId="0F301504" w14:textId="77777777" w:rsidR="00AC1CF2" w:rsidRPr="00AD346C" w:rsidRDefault="00AC1CF2" w:rsidP="006704A6">
            <w:pPr>
              <w:rPr>
                <w:rFonts w:ascii="Times New Roman sans-serif" w:hAnsi="Times New Roman sans-serif"/>
                <w:b/>
                <w:color w:val="000000"/>
              </w:rPr>
            </w:pPr>
            <w:r w:rsidRPr="00AD346C">
              <w:rPr>
                <w:rFonts w:ascii="Times New Roman sans-serif" w:hAnsi="Times New Roman sans-serif"/>
                <w:b/>
                <w:color w:val="000000"/>
              </w:rPr>
              <w:t>KHẢ NĂNG</w:t>
            </w:r>
          </w:p>
        </w:tc>
        <w:tc>
          <w:tcPr>
            <w:tcW w:w="2449" w:type="dxa"/>
            <w:tcBorders>
              <w:bottom w:val="single" w:sz="4" w:space="0" w:color="auto"/>
            </w:tcBorders>
            <w:shd w:val="clear" w:color="auto" w:fill="FFC000"/>
            <w:vAlign w:val="center"/>
          </w:tcPr>
          <w:p w14:paraId="42A2F08D" w14:textId="240918A1" w:rsidR="00AC1CF2" w:rsidRPr="00AD346C" w:rsidRDefault="00C562BD" w:rsidP="006704A6">
            <w:pPr>
              <w:jc w:val="center"/>
              <w:rPr>
                <w:b/>
              </w:rPr>
            </w:pPr>
            <w:r>
              <w:rPr>
                <w:b/>
              </w:rPr>
              <w:t>TRUNG BÌNH</w:t>
            </w:r>
          </w:p>
        </w:tc>
      </w:tr>
      <w:tr w:rsidR="00AC1CF2" w:rsidRPr="00E472C1" w14:paraId="01D0C1EC" w14:textId="77777777" w:rsidTr="0088604B">
        <w:tc>
          <w:tcPr>
            <w:tcW w:w="2104" w:type="dxa"/>
            <w:vAlign w:val="center"/>
          </w:tcPr>
          <w:p w14:paraId="2F9C8CEA" w14:textId="77777777" w:rsidR="00AC1CF2" w:rsidRPr="00AD346C" w:rsidRDefault="00AC1CF2" w:rsidP="006704A6">
            <w:pPr>
              <w:rPr>
                <w:rFonts w:ascii="Times New Roman sans-serif" w:hAnsi="Times New Roman sans-serif"/>
                <w:b/>
                <w:color w:val="000000"/>
              </w:rPr>
            </w:pPr>
            <w:r w:rsidRPr="00AD346C">
              <w:rPr>
                <w:rFonts w:ascii="Times New Roman sans-serif" w:hAnsi="Times New Roman sans-serif"/>
                <w:b/>
                <w:color w:val="000000"/>
              </w:rPr>
              <w:t>KHUYẾN NGHỊ</w:t>
            </w:r>
          </w:p>
        </w:tc>
        <w:tc>
          <w:tcPr>
            <w:tcW w:w="7207" w:type="dxa"/>
            <w:gridSpan w:val="3"/>
            <w:vAlign w:val="center"/>
          </w:tcPr>
          <w:p w14:paraId="23D6C859" w14:textId="77777777" w:rsidR="00AC1CF2" w:rsidRPr="00E472C1" w:rsidRDefault="00AC1CF2" w:rsidP="006704A6">
            <w:pPr>
              <w:rPr>
                <w:rFonts w:ascii="Times New Roman sans-serif" w:hAnsi="Times New Roman sans-serif"/>
                <w:color w:val="000000"/>
              </w:rPr>
            </w:pPr>
            <w:r>
              <w:rPr>
                <w:rFonts w:ascii="Times New Roman sans-serif" w:hAnsi="Times New Roman sans-serif"/>
                <w:color w:val="000000"/>
              </w:rPr>
              <w:t>DummyValue</w:t>
            </w:r>
          </w:p>
        </w:tc>
      </w:tr>
      <w:tr w:rsidR="00AC1CF2" w14:paraId="70DEDF3D" w14:textId="77777777" w:rsidTr="0088604B">
        <w:tc>
          <w:tcPr>
            <w:tcW w:w="2104" w:type="dxa"/>
            <w:vAlign w:val="center"/>
          </w:tcPr>
          <w:p w14:paraId="40AC2811" w14:textId="77777777" w:rsidR="00AC1CF2" w:rsidRPr="00AD346C" w:rsidRDefault="00AC1CF2" w:rsidP="006704A6">
            <w:pPr>
              <w:rPr>
                <w:rFonts w:ascii="Times New Roman sans-serif" w:hAnsi="Times New Roman sans-serif"/>
                <w:b/>
                <w:color w:val="000000"/>
              </w:rPr>
            </w:pPr>
            <w:r w:rsidRPr="00AD346C">
              <w:rPr>
                <w:rFonts w:ascii="Times New Roman sans-serif" w:hAnsi="Times New Roman sans-serif"/>
                <w:b/>
                <w:color w:val="000000"/>
              </w:rPr>
              <w:t>THAM CHIẾU</w:t>
            </w:r>
          </w:p>
        </w:tc>
        <w:tc>
          <w:tcPr>
            <w:tcW w:w="7207" w:type="dxa"/>
            <w:gridSpan w:val="3"/>
            <w:vAlign w:val="center"/>
          </w:tcPr>
          <w:p w14:paraId="2789E9E6" w14:textId="77777777" w:rsidR="00AC1CF2" w:rsidRDefault="00AC1CF2" w:rsidP="006704A6">
            <w:pPr>
              <w:rPr>
                <w:rFonts w:ascii="Times New Roman sans-serif" w:hAnsi="Times New Roman sans-serif"/>
                <w:color w:val="000000"/>
              </w:rPr>
            </w:pPr>
            <w:r>
              <w:t>DummyValue</w:t>
            </w:r>
          </w:p>
        </w:tc>
      </w:tr>
      <w:tr w:rsidR="00AC1CF2" w:rsidRPr="00CD473A" w14:paraId="4429C309" w14:textId="77777777" w:rsidTr="0088604B">
        <w:tc>
          <w:tcPr>
            <w:tcW w:w="9311" w:type="dxa"/>
            <w:gridSpan w:val="4"/>
            <w:shd w:val="clear" w:color="auto" w:fill="00B0F0"/>
            <w:vAlign w:val="center"/>
          </w:tcPr>
          <w:p w14:paraId="31271A54" w14:textId="77777777" w:rsidR="00AC1CF2" w:rsidRPr="00CD473A" w:rsidRDefault="00AC1CF2" w:rsidP="006704A6">
            <w:pPr>
              <w:jc w:val="center"/>
              <w:rPr>
                <w:rStyle w:val="topiclinefirst"/>
                <w:b/>
                <w:color w:val="FFFFFF" w:themeColor="background1"/>
              </w:rPr>
            </w:pPr>
            <w:r>
              <w:rPr>
                <w:rStyle w:val="topiclinefirst"/>
                <w:b/>
                <w:color w:val="FFFFFF" w:themeColor="background1"/>
              </w:rPr>
              <w:t>CHI TIẾT LỖ HỔNG</w:t>
            </w:r>
          </w:p>
        </w:tc>
      </w:tr>
      <w:tr w:rsidR="00AC1CF2" w:rsidRPr="00E472C1" w14:paraId="563BCA9F" w14:textId="77777777" w:rsidTr="0088604B">
        <w:tc>
          <w:tcPr>
            <w:tcW w:w="2104" w:type="dxa"/>
            <w:shd w:val="clear" w:color="auto" w:fill="FFFFFF" w:themeFill="background1"/>
            <w:vAlign w:val="center"/>
          </w:tcPr>
          <w:p w14:paraId="112C04CB" w14:textId="77777777" w:rsidR="00AC1CF2" w:rsidRPr="00E472C1" w:rsidRDefault="00AC1CF2" w:rsidP="006704A6">
            <w:pPr>
              <w:rPr>
                <w:rStyle w:val="topiclinefirst"/>
                <w:b/>
              </w:rPr>
            </w:pPr>
            <w:r>
              <w:rPr>
                <w:rStyle w:val="topiclinefirst"/>
                <w:b/>
              </w:rPr>
              <w:t>CHỨC NĂNG</w:t>
            </w:r>
          </w:p>
        </w:tc>
        <w:tc>
          <w:tcPr>
            <w:tcW w:w="7207" w:type="dxa"/>
            <w:gridSpan w:val="3"/>
            <w:shd w:val="clear" w:color="auto" w:fill="FFFFFF" w:themeFill="background1"/>
            <w:vAlign w:val="center"/>
          </w:tcPr>
          <w:p w14:paraId="60C08F06" w14:textId="77777777" w:rsidR="00AC1CF2" w:rsidRPr="00E472C1" w:rsidRDefault="00AC1CF2" w:rsidP="006704A6">
            <w:pPr>
              <w:rPr>
                <w:rStyle w:val="topiclinefirst"/>
              </w:rPr>
            </w:pPr>
            <w:r>
              <w:rPr>
                <w:rStyle w:val="topiclinefirst"/>
              </w:rPr>
              <w:t>DummyValue</w:t>
            </w:r>
          </w:p>
        </w:tc>
      </w:tr>
      <w:tr w:rsidR="00756F46" w:rsidRPr="00E472C1" w14:paraId="01395293" w14:textId="77777777" w:rsidTr="0088604B">
        <w:tc>
          <w:tcPr>
            <w:tcW w:w="2104" w:type="dxa"/>
            <w:vAlign w:val="center"/>
          </w:tcPr>
          <w:p w14:paraId="4ED90FC0" w14:textId="2BB3FEA7" w:rsidR="00756F46" w:rsidRPr="00194265" w:rsidRDefault="00756F46" w:rsidP="00756F46">
            <w:pPr>
              <w:rPr>
                <w:rStyle w:val="topiclinefirst"/>
                <w:b/>
              </w:rPr>
            </w:pPr>
            <w:r>
              <w:rPr>
                <w:rStyle w:val="topiclinefirst"/>
                <w:b/>
              </w:rPr>
              <w:t>LIÊN KẾT ẢNH HƯỞNG</w:t>
            </w:r>
          </w:p>
        </w:tc>
        <w:tc>
          <w:tcPr>
            <w:tcW w:w="7207" w:type="dxa"/>
            <w:gridSpan w:val="3"/>
            <w:vAlign w:val="center"/>
          </w:tcPr>
          <w:p w14:paraId="783E185B" w14:textId="77777777" w:rsidR="00756F46" w:rsidRPr="00E472C1" w:rsidRDefault="00756F46" w:rsidP="00756F46">
            <w:pPr>
              <w:rPr>
                <w:rStyle w:val="topiclinefirst"/>
              </w:rPr>
            </w:pPr>
            <w:r>
              <w:rPr>
                <w:rStyle w:val="topiclinefirst"/>
              </w:rPr>
              <w:t>DummyValue</w:t>
            </w:r>
          </w:p>
        </w:tc>
      </w:tr>
      <w:tr w:rsidR="00756F46" w14:paraId="778379C7" w14:textId="77777777" w:rsidTr="0088604B">
        <w:tc>
          <w:tcPr>
            <w:tcW w:w="2104" w:type="dxa"/>
            <w:vAlign w:val="center"/>
          </w:tcPr>
          <w:p w14:paraId="0F217A17" w14:textId="77777777" w:rsidR="00756F46" w:rsidRPr="00194265" w:rsidRDefault="00756F46" w:rsidP="00756F46">
            <w:pPr>
              <w:rPr>
                <w:rStyle w:val="topiclinefirst"/>
                <w:b/>
              </w:rPr>
            </w:pPr>
            <w:r>
              <w:rPr>
                <w:rStyle w:val="topiclinefirst"/>
                <w:b/>
              </w:rPr>
              <w:t>THAM SỐ</w:t>
            </w:r>
          </w:p>
        </w:tc>
        <w:tc>
          <w:tcPr>
            <w:tcW w:w="7207" w:type="dxa"/>
            <w:gridSpan w:val="3"/>
            <w:vAlign w:val="center"/>
          </w:tcPr>
          <w:p w14:paraId="1255900A" w14:textId="77777777" w:rsidR="00756F46" w:rsidRDefault="00756F46" w:rsidP="00756F46">
            <w:pPr>
              <w:rPr>
                <w:rStyle w:val="topiclinefirst"/>
              </w:rPr>
            </w:pPr>
            <w:r>
              <w:rPr>
                <w:rStyle w:val="topiclinefirst"/>
              </w:rPr>
              <w:t>DummyValue</w:t>
            </w:r>
          </w:p>
        </w:tc>
      </w:tr>
      <w:tr w:rsidR="00756F46" w:rsidRPr="00E472C1" w14:paraId="6FA519D6" w14:textId="77777777" w:rsidTr="0088604B">
        <w:tc>
          <w:tcPr>
            <w:tcW w:w="2104" w:type="dxa"/>
            <w:vAlign w:val="center"/>
          </w:tcPr>
          <w:p w14:paraId="09E3BAF3" w14:textId="77777777" w:rsidR="00756F46" w:rsidRPr="00194265" w:rsidRDefault="00756F46" w:rsidP="00756F46">
            <w:pPr>
              <w:rPr>
                <w:rStyle w:val="topiclinefirst"/>
                <w:b/>
              </w:rPr>
            </w:pPr>
            <w:r>
              <w:rPr>
                <w:rStyle w:val="topiclinefirst"/>
                <w:b/>
              </w:rPr>
              <w:t>ĐIỀU KIỆN</w:t>
            </w:r>
          </w:p>
        </w:tc>
        <w:tc>
          <w:tcPr>
            <w:tcW w:w="7207" w:type="dxa"/>
            <w:gridSpan w:val="3"/>
            <w:vAlign w:val="center"/>
          </w:tcPr>
          <w:p w14:paraId="0087AA83" w14:textId="77777777" w:rsidR="00756F46" w:rsidRPr="00E472C1" w:rsidRDefault="00756F46" w:rsidP="00756F46">
            <w:pPr>
              <w:rPr>
                <w:rStyle w:val="topiclinefirst"/>
              </w:rPr>
            </w:pPr>
            <w:r>
              <w:rPr>
                <w:rStyle w:val="topiclinefirst"/>
              </w:rPr>
              <w:t>DummyValue</w:t>
            </w:r>
          </w:p>
        </w:tc>
      </w:tr>
      <w:tr w:rsidR="00756F46" w:rsidRPr="005C4D3F" w14:paraId="49341A64" w14:textId="77777777" w:rsidTr="0088604B">
        <w:tc>
          <w:tcPr>
            <w:tcW w:w="2104" w:type="dxa"/>
            <w:vAlign w:val="center"/>
          </w:tcPr>
          <w:p w14:paraId="5A62685F" w14:textId="58923210" w:rsidR="00756F46" w:rsidRPr="005C4D3F" w:rsidRDefault="00756F46" w:rsidP="00756F46">
            <w:pPr>
              <w:rPr>
                <w:rStyle w:val="topiclinefirst"/>
                <w:b/>
                <w:bCs/>
              </w:rPr>
            </w:pPr>
            <w:r w:rsidRPr="005C4D3F">
              <w:rPr>
                <w:rStyle w:val="topiclinefirst"/>
                <w:b/>
                <w:bCs/>
              </w:rPr>
              <w:lastRenderedPageBreak/>
              <w:t>REQUEST</w:t>
            </w:r>
          </w:p>
        </w:tc>
        <w:tc>
          <w:tcPr>
            <w:tcW w:w="7207" w:type="dxa"/>
            <w:gridSpan w:val="3"/>
            <w:vAlign w:val="center"/>
          </w:tcPr>
          <w:p w14:paraId="5B578FCA" w14:textId="35E98364" w:rsidR="00756F46" w:rsidRPr="005C4D3F" w:rsidRDefault="00756F46" w:rsidP="00756F46">
            <w:pPr>
              <w:rPr>
                <w:rStyle w:val="topiclinefirst"/>
              </w:rPr>
            </w:pPr>
            <w:r>
              <w:rPr>
                <w:rStyle w:val="topiclinefirst"/>
              </w:rPr>
              <w:t>DummyValue</w:t>
            </w:r>
          </w:p>
        </w:tc>
      </w:tr>
      <w:tr w:rsidR="00756F46" w:rsidRPr="00B64E42" w14:paraId="0AE744F8" w14:textId="77777777" w:rsidTr="0088604B">
        <w:tc>
          <w:tcPr>
            <w:tcW w:w="2104" w:type="dxa"/>
            <w:vAlign w:val="center"/>
          </w:tcPr>
          <w:p w14:paraId="21AC49D6" w14:textId="77777777" w:rsidR="00756F46" w:rsidRPr="005C4D3F" w:rsidRDefault="00756F46" w:rsidP="00756F46">
            <w:pPr>
              <w:rPr>
                <w:rStyle w:val="topiclinefirst"/>
                <w:b/>
                <w:bCs/>
              </w:rPr>
            </w:pPr>
            <w:r>
              <w:rPr>
                <w:rStyle w:val="topiclinefirst"/>
                <w:b/>
                <w:bCs/>
              </w:rPr>
              <w:t>RESPONSE</w:t>
            </w:r>
          </w:p>
        </w:tc>
        <w:tc>
          <w:tcPr>
            <w:tcW w:w="7207" w:type="dxa"/>
            <w:gridSpan w:val="3"/>
            <w:vAlign w:val="center"/>
          </w:tcPr>
          <w:p w14:paraId="6AAD06B5" w14:textId="76652794" w:rsidR="00756F46" w:rsidRPr="00B64E42" w:rsidRDefault="00756F46" w:rsidP="00756F46">
            <w:pPr>
              <w:rPr>
                <w:rStyle w:val="topiclinefirst"/>
              </w:rPr>
            </w:pPr>
            <w:r>
              <w:rPr>
                <w:rStyle w:val="topiclinefirst"/>
              </w:rPr>
              <w:t>DummyValue</w:t>
            </w:r>
          </w:p>
        </w:tc>
      </w:tr>
      <w:tr w:rsidR="0088604B" w:rsidRPr="00B64E42" w14:paraId="72C2910D" w14:textId="77777777" w:rsidTr="00465A3A">
        <w:tc>
          <w:tcPr>
            <w:tcW w:w="9311" w:type="dxa"/>
            <w:gridSpan w:val="4"/>
            <w:vAlign w:val="center"/>
          </w:tcPr>
          <w:p w14:paraId="2B8A88C4" w14:textId="77777777" w:rsidR="0088604B" w:rsidRDefault="0088604B" w:rsidP="00756F46">
            <w:pPr>
              <w:rPr>
                <w:rStyle w:val="topiclinefirst"/>
                <w:b/>
                <w:bCs/>
              </w:rPr>
            </w:pPr>
            <w:r>
              <w:rPr>
                <w:rStyle w:val="topiclinefirst"/>
                <w:b/>
                <w:bCs/>
              </w:rPr>
              <w:t>HÌNH ẢNH:</w:t>
            </w:r>
          </w:p>
          <w:p w14:paraId="6BC8005B" w14:textId="448E8B80" w:rsidR="0088604B" w:rsidRPr="00B64E42" w:rsidRDefault="0088604B" w:rsidP="00756F46">
            <w:pPr>
              <w:rPr>
                <w:rStyle w:val="topiclinefirst"/>
              </w:rPr>
            </w:pPr>
          </w:p>
        </w:tc>
      </w:tr>
    </w:tbl>
    <w:p w14:paraId="5FD14991" w14:textId="1FE919FD" w:rsidR="00363892" w:rsidRDefault="007D5C10" w:rsidP="007476B7">
      <w:pPr>
        <w:pStyle w:val="Heading2"/>
        <w:rPr>
          <w:rStyle w:val="topiclinefirst"/>
        </w:rPr>
      </w:pPr>
      <w:bookmarkStart w:id="37" w:name="_Toc65225097"/>
      <w:bookmarkEnd w:id="35"/>
      <w:r>
        <w:rPr>
          <w:rStyle w:val="topiclinefirst"/>
          <w:caps w:val="0"/>
        </w:rPr>
        <w:t>DANH SÁCH RỦI RO MỨC THẤP</w:t>
      </w:r>
      <w:bookmarkEnd w:id="37"/>
    </w:p>
    <w:p w14:paraId="1F9E7B28" w14:textId="2712884A" w:rsidR="00B37F76" w:rsidRPr="004A61ED" w:rsidRDefault="000C43C6" w:rsidP="00B37F76">
      <w:pPr>
        <w:pStyle w:val="Heading3"/>
        <w:rPr>
          <w:rFonts w:cs="Times New Roman"/>
        </w:rPr>
      </w:pPr>
      <w:bookmarkStart w:id="38" w:name="_Toc65225098"/>
      <w:bookmarkStart w:id="39" w:name="_Toc450577107"/>
      <w:r>
        <w:rPr>
          <w:rFonts w:cs="Times New Roman"/>
          <w:caps w:val="0"/>
        </w:rPr>
        <w:t>ISSUE</w:t>
      </w:r>
      <w:bookmarkEnd w:id="38"/>
    </w:p>
    <w:tbl>
      <w:tblPr>
        <w:tblStyle w:val="TableGrid"/>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4A0" w:firstRow="1" w:lastRow="0" w:firstColumn="1" w:lastColumn="0" w:noHBand="0" w:noVBand="1"/>
      </w:tblPr>
      <w:tblGrid>
        <w:gridCol w:w="2104"/>
        <w:gridCol w:w="2291"/>
        <w:gridCol w:w="2467"/>
        <w:gridCol w:w="2449"/>
      </w:tblGrid>
      <w:tr w:rsidR="00C562BD" w:rsidRPr="00CD473A" w14:paraId="1B0A1BD3" w14:textId="77777777" w:rsidTr="00B7410D">
        <w:tc>
          <w:tcPr>
            <w:tcW w:w="9311" w:type="dxa"/>
            <w:gridSpan w:val="4"/>
            <w:shd w:val="clear" w:color="auto" w:fill="00B0F0"/>
            <w:vAlign w:val="center"/>
          </w:tcPr>
          <w:p w14:paraId="49995978" w14:textId="27E732B1" w:rsidR="00C562BD" w:rsidRPr="00CD473A" w:rsidRDefault="00C562BD" w:rsidP="006704A6">
            <w:pPr>
              <w:jc w:val="center"/>
              <w:rPr>
                <w:rStyle w:val="topiclinefirst"/>
                <w:b/>
                <w:color w:val="FFFFFF" w:themeColor="background1"/>
              </w:rPr>
            </w:pPr>
            <w:r>
              <w:rPr>
                <w:rStyle w:val="topiclinefirst"/>
                <w:b/>
                <w:color w:val="FFFFFF" w:themeColor="background1"/>
              </w:rPr>
              <w:t>THÔNG TIN LỖ HỔNG</w:t>
            </w:r>
          </w:p>
        </w:tc>
      </w:tr>
      <w:tr w:rsidR="00C562BD" w:rsidRPr="00AD346C" w14:paraId="78E2B060" w14:textId="77777777" w:rsidTr="00B7410D">
        <w:tc>
          <w:tcPr>
            <w:tcW w:w="2104" w:type="dxa"/>
            <w:vAlign w:val="center"/>
          </w:tcPr>
          <w:p w14:paraId="6DDA2F36" w14:textId="77777777" w:rsidR="00C562BD" w:rsidRPr="00AD346C" w:rsidRDefault="00C562BD" w:rsidP="006704A6">
            <w:pPr>
              <w:rPr>
                <w:rFonts w:ascii="Times New Roman sans-serif" w:hAnsi="Times New Roman sans-serif"/>
                <w:b/>
                <w:color w:val="000000"/>
              </w:rPr>
            </w:pPr>
            <w:r w:rsidRPr="00AD346C">
              <w:rPr>
                <w:rFonts w:ascii="Times New Roman sans-serif" w:hAnsi="Times New Roman sans-serif"/>
                <w:b/>
                <w:color w:val="000000"/>
              </w:rPr>
              <w:t>NHÓM LỖI</w:t>
            </w:r>
          </w:p>
        </w:tc>
        <w:tc>
          <w:tcPr>
            <w:tcW w:w="7207" w:type="dxa"/>
            <w:gridSpan w:val="3"/>
            <w:vAlign w:val="center"/>
          </w:tcPr>
          <w:p w14:paraId="66522858" w14:textId="067D7C2B" w:rsidR="00C562BD" w:rsidRPr="00AD346C" w:rsidRDefault="00F419CF" w:rsidP="006704A6">
            <w:pPr>
              <w:rPr>
                <w:rFonts w:ascii="Times New Roman sans-serif" w:hAnsi="Times New Roman sans-serif"/>
                <w:b/>
                <w:color w:val="000000"/>
              </w:rPr>
            </w:pPr>
            <w:r>
              <w:rPr>
                <w:rFonts w:ascii="Times New Roman sans-serif" w:hAnsi="Times New Roman sans-serif"/>
                <w:b/>
                <w:color w:val="000000"/>
              </w:rPr>
              <w:t>DUMMYVALUE</w:t>
            </w:r>
          </w:p>
        </w:tc>
      </w:tr>
      <w:tr w:rsidR="00C562BD" w:rsidRPr="009049DF" w14:paraId="57C65F1D" w14:textId="77777777" w:rsidTr="00B7410D">
        <w:tc>
          <w:tcPr>
            <w:tcW w:w="2104" w:type="dxa"/>
            <w:vAlign w:val="center"/>
          </w:tcPr>
          <w:p w14:paraId="2B954F1C" w14:textId="77777777" w:rsidR="00C562BD" w:rsidRPr="00AD346C" w:rsidRDefault="00C562BD" w:rsidP="006704A6">
            <w:pPr>
              <w:rPr>
                <w:rFonts w:ascii="Times New Roman sans-serif" w:hAnsi="Times New Roman sans-serif"/>
                <w:b/>
                <w:color w:val="000000"/>
              </w:rPr>
            </w:pPr>
            <w:r>
              <w:rPr>
                <w:rFonts w:ascii="Times New Roman sans-serif" w:hAnsi="Times New Roman sans-serif"/>
                <w:b/>
                <w:color w:val="000000"/>
              </w:rPr>
              <w:t>MÔ TẢ</w:t>
            </w:r>
          </w:p>
        </w:tc>
        <w:tc>
          <w:tcPr>
            <w:tcW w:w="7207" w:type="dxa"/>
            <w:gridSpan w:val="3"/>
            <w:vAlign w:val="center"/>
          </w:tcPr>
          <w:p w14:paraId="1A089EF2" w14:textId="77777777" w:rsidR="00C562BD" w:rsidRPr="009049DF" w:rsidRDefault="00C562BD" w:rsidP="006704A6">
            <w:pPr>
              <w:rPr>
                <w:rFonts w:ascii="Times New Roman sans-serif" w:hAnsi="Times New Roman sans-serif"/>
                <w:bCs/>
                <w:color w:val="000000"/>
              </w:rPr>
            </w:pPr>
            <w:r>
              <w:rPr>
                <w:rFonts w:ascii="Times New Roman sans-serif" w:hAnsi="Times New Roman sans-serif"/>
                <w:bCs/>
                <w:color w:val="000000"/>
              </w:rPr>
              <w:t>DummyValue</w:t>
            </w:r>
          </w:p>
        </w:tc>
      </w:tr>
      <w:tr w:rsidR="00C562BD" w:rsidRPr="00AD346C" w14:paraId="7B4A6337" w14:textId="77777777" w:rsidTr="00B7410D">
        <w:trPr>
          <w:trHeight w:val="477"/>
        </w:trPr>
        <w:tc>
          <w:tcPr>
            <w:tcW w:w="2104" w:type="dxa"/>
            <w:vAlign w:val="center"/>
          </w:tcPr>
          <w:p w14:paraId="703BB406" w14:textId="77777777" w:rsidR="00C562BD" w:rsidRPr="00AD346C" w:rsidRDefault="00C562BD" w:rsidP="006704A6">
            <w:pPr>
              <w:rPr>
                <w:rFonts w:ascii="Times New Roman sans-serif" w:hAnsi="Times New Roman sans-serif"/>
                <w:b/>
                <w:color w:val="000000"/>
              </w:rPr>
            </w:pPr>
            <w:r w:rsidRPr="00AD346C">
              <w:rPr>
                <w:rFonts w:ascii="Times New Roman sans-serif" w:hAnsi="Times New Roman sans-serif"/>
                <w:b/>
                <w:color w:val="000000"/>
              </w:rPr>
              <w:t>MỨC ĐỘ</w:t>
            </w:r>
          </w:p>
        </w:tc>
        <w:tc>
          <w:tcPr>
            <w:tcW w:w="7207" w:type="dxa"/>
            <w:gridSpan w:val="3"/>
            <w:shd w:val="clear" w:color="auto" w:fill="FFFF00"/>
            <w:vAlign w:val="center"/>
          </w:tcPr>
          <w:p w14:paraId="3D7637E0" w14:textId="79A7FA42" w:rsidR="00C562BD" w:rsidRPr="00AD346C" w:rsidRDefault="00C562BD" w:rsidP="006704A6">
            <w:pPr>
              <w:jc w:val="center"/>
              <w:rPr>
                <w:b/>
                <w:noProof/>
                <w:color w:val="333333"/>
                <w:sz w:val="23"/>
                <w:szCs w:val="23"/>
              </w:rPr>
            </w:pPr>
            <w:r>
              <w:rPr>
                <w:b/>
              </w:rPr>
              <w:t>THẤP</w:t>
            </w:r>
          </w:p>
        </w:tc>
      </w:tr>
      <w:tr w:rsidR="00C562BD" w:rsidRPr="00AD346C" w14:paraId="39938FF6" w14:textId="77777777" w:rsidTr="00B7410D">
        <w:tc>
          <w:tcPr>
            <w:tcW w:w="2104" w:type="dxa"/>
            <w:vAlign w:val="center"/>
          </w:tcPr>
          <w:p w14:paraId="6FCD22D3" w14:textId="77777777" w:rsidR="00C562BD" w:rsidRPr="00AD346C" w:rsidRDefault="00C562BD" w:rsidP="006704A6">
            <w:pPr>
              <w:rPr>
                <w:rFonts w:ascii="Times New Roman sans-serif" w:hAnsi="Times New Roman sans-serif"/>
                <w:b/>
                <w:color w:val="000000"/>
              </w:rPr>
            </w:pPr>
            <w:r w:rsidRPr="00AD346C">
              <w:rPr>
                <w:rFonts w:ascii="Times New Roman sans-serif" w:hAnsi="Times New Roman sans-serif"/>
                <w:b/>
                <w:color w:val="000000"/>
              </w:rPr>
              <w:t>ẢNH HƯỞNG</w:t>
            </w:r>
          </w:p>
        </w:tc>
        <w:tc>
          <w:tcPr>
            <w:tcW w:w="2291" w:type="dxa"/>
            <w:shd w:val="clear" w:color="auto" w:fill="FFFF00"/>
            <w:vAlign w:val="center"/>
          </w:tcPr>
          <w:p w14:paraId="2BBDDD95" w14:textId="511EA2DC" w:rsidR="00C562BD" w:rsidRPr="00AD346C" w:rsidRDefault="00C562BD" w:rsidP="006704A6">
            <w:pPr>
              <w:jc w:val="center"/>
              <w:rPr>
                <w:b/>
              </w:rPr>
            </w:pPr>
            <w:r>
              <w:rPr>
                <w:b/>
              </w:rPr>
              <w:t>THẤP</w:t>
            </w:r>
          </w:p>
        </w:tc>
        <w:tc>
          <w:tcPr>
            <w:tcW w:w="2467" w:type="dxa"/>
            <w:vAlign w:val="center"/>
          </w:tcPr>
          <w:p w14:paraId="2DEA6A62" w14:textId="77777777" w:rsidR="00C562BD" w:rsidRPr="00AD346C" w:rsidRDefault="00C562BD" w:rsidP="006704A6">
            <w:pPr>
              <w:rPr>
                <w:rFonts w:ascii="Times New Roman sans-serif" w:hAnsi="Times New Roman sans-serif"/>
                <w:b/>
                <w:color w:val="000000"/>
              </w:rPr>
            </w:pPr>
            <w:r w:rsidRPr="00AD346C">
              <w:rPr>
                <w:rFonts w:ascii="Times New Roman sans-serif" w:hAnsi="Times New Roman sans-serif"/>
                <w:b/>
                <w:color w:val="000000"/>
              </w:rPr>
              <w:t>KHẢ NĂNG</w:t>
            </w:r>
          </w:p>
        </w:tc>
        <w:tc>
          <w:tcPr>
            <w:tcW w:w="2449" w:type="dxa"/>
            <w:tcBorders>
              <w:bottom w:val="single" w:sz="4" w:space="0" w:color="auto"/>
            </w:tcBorders>
            <w:shd w:val="clear" w:color="auto" w:fill="FFC000"/>
            <w:vAlign w:val="center"/>
          </w:tcPr>
          <w:p w14:paraId="14FFEF7F" w14:textId="70A0C9FC" w:rsidR="00C562BD" w:rsidRPr="00AD346C" w:rsidRDefault="00C562BD" w:rsidP="006704A6">
            <w:pPr>
              <w:jc w:val="center"/>
              <w:rPr>
                <w:b/>
              </w:rPr>
            </w:pPr>
            <w:r>
              <w:rPr>
                <w:b/>
              </w:rPr>
              <w:t>TRUNG BÌNH</w:t>
            </w:r>
          </w:p>
        </w:tc>
      </w:tr>
      <w:tr w:rsidR="00C562BD" w:rsidRPr="00E472C1" w14:paraId="603E5064" w14:textId="77777777" w:rsidTr="00B7410D">
        <w:tc>
          <w:tcPr>
            <w:tcW w:w="2104" w:type="dxa"/>
            <w:vAlign w:val="center"/>
          </w:tcPr>
          <w:p w14:paraId="6D06AC60" w14:textId="77777777" w:rsidR="00C562BD" w:rsidRPr="00AD346C" w:rsidRDefault="00C562BD" w:rsidP="006704A6">
            <w:pPr>
              <w:rPr>
                <w:rFonts w:ascii="Times New Roman sans-serif" w:hAnsi="Times New Roman sans-serif"/>
                <w:b/>
                <w:color w:val="000000"/>
              </w:rPr>
            </w:pPr>
            <w:r w:rsidRPr="00AD346C">
              <w:rPr>
                <w:rFonts w:ascii="Times New Roman sans-serif" w:hAnsi="Times New Roman sans-serif"/>
                <w:b/>
                <w:color w:val="000000"/>
              </w:rPr>
              <w:t>KHUYẾN NGHỊ</w:t>
            </w:r>
          </w:p>
        </w:tc>
        <w:tc>
          <w:tcPr>
            <w:tcW w:w="7207" w:type="dxa"/>
            <w:gridSpan w:val="3"/>
            <w:vAlign w:val="center"/>
          </w:tcPr>
          <w:p w14:paraId="340FE12D" w14:textId="77777777" w:rsidR="00C562BD" w:rsidRPr="00E472C1" w:rsidRDefault="00C562BD" w:rsidP="006704A6">
            <w:pPr>
              <w:rPr>
                <w:rFonts w:ascii="Times New Roman sans-serif" w:hAnsi="Times New Roman sans-serif"/>
                <w:color w:val="000000"/>
              </w:rPr>
            </w:pPr>
            <w:r>
              <w:rPr>
                <w:rFonts w:ascii="Times New Roman sans-serif" w:hAnsi="Times New Roman sans-serif"/>
                <w:color w:val="000000"/>
              </w:rPr>
              <w:t>DummyValue</w:t>
            </w:r>
          </w:p>
        </w:tc>
      </w:tr>
      <w:tr w:rsidR="00C562BD" w14:paraId="0D6E5890" w14:textId="77777777" w:rsidTr="00B7410D">
        <w:tc>
          <w:tcPr>
            <w:tcW w:w="2104" w:type="dxa"/>
            <w:vAlign w:val="center"/>
          </w:tcPr>
          <w:p w14:paraId="519EEC63" w14:textId="77777777" w:rsidR="00C562BD" w:rsidRPr="00AD346C" w:rsidRDefault="00C562BD" w:rsidP="006704A6">
            <w:pPr>
              <w:rPr>
                <w:rFonts w:ascii="Times New Roman sans-serif" w:hAnsi="Times New Roman sans-serif"/>
                <w:b/>
                <w:color w:val="000000"/>
              </w:rPr>
            </w:pPr>
            <w:r w:rsidRPr="00AD346C">
              <w:rPr>
                <w:rFonts w:ascii="Times New Roman sans-serif" w:hAnsi="Times New Roman sans-serif"/>
                <w:b/>
                <w:color w:val="000000"/>
              </w:rPr>
              <w:t>THAM CHIẾU</w:t>
            </w:r>
          </w:p>
        </w:tc>
        <w:tc>
          <w:tcPr>
            <w:tcW w:w="7207" w:type="dxa"/>
            <w:gridSpan w:val="3"/>
            <w:vAlign w:val="center"/>
          </w:tcPr>
          <w:p w14:paraId="58DF668F" w14:textId="77777777" w:rsidR="00C562BD" w:rsidRDefault="00C562BD" w:rsidP="006704A6">
            <w:pPr>
              <w:rPr>
                <w:rFonts w:ascii="Times New Roman sans-serif" w:hAnsi="Times New Roman sans-serif"/>
                <w:color w:val="000000"/>
              </w:rPr>
            </w:pPr>
            <w:r>
              <w:t>DummyValue</w:t>
            </w:r>
          </w:p>
        </w:tc>
      </w:tr>
      <w:tr w:rsidR="00C562BD" w:rsidRPr="00CD473A" w14:paraId="3AAF586E" w14:textId="77777777" w:rsidTr="00B7410D">
        <w:tc>
          <w:tcPr>
            <w:tcW w:w="9311" w:type="dxa"/>
            <w:gridSpan w:val="4"/>
            <w:shd w:val="clear" w:color="auto" w:fill="00B0F0"/>
            <w:vAlign w:val="center"/>
          </w:tcPr>
          <w:p w14:paraId="5D485345" w14:textId="77777777" w:rsidR="00C562BD" w:rsidRPr="00CD473A" w:rsidRDefault="00C562BD" w:rsidP="006704A6">
            <w:pPr>
              <w:jc w:val="center"/>
              <w:rPr>
                <w:rStyle w:val="topiclinefirst"/>
                <w:b/>
                <w:color w:val="FFFFFF" w:themeColor="background1"/>
              </w:rPr>
            </w:pPr>
            <w:r>
              <w:rPr>
                <w:rStyle w:val="topiclinefirst"/>
                <w:b/>
                <w:color w:val="FFFFFF" w:themeColor="background1"/>
              </w:rPr>
              <w:t>CHI TIẾT LỖ HỔNG</w:t>
            </w:r>
          </w:p>
        </w:tc>
      </w:tr>
      <w:tr w:rsidR="00C562BD" w:rsidRPr="00E472C1" w14:paraId="6395648D" w14:textId="77777777" w:rsidTr="00B7410D">
        <w:tc>
          <w:tcPr>
            <w:tcW w:w="2104" w:type="dxa"/>
            <w:shd w:val="clear" w:color="auto" w:fill="FFFFFF" w:themeFill="background1"/>
            <w:vAlign w:val="center"/>
          </w:tcPr>
          <w:p w14:paraId="73E0500C" w14:textId="77777777" w:rsidR="00C562BD" w:rsidRPr="00E472C1" w:rsidRDefault="00C562BD" w:rsidP="006704A6">
            <w:pPr>
              <w:rPr>
                <w:rStyle w:val="topiclinefirst"/>
                <w:b/>
              </w:rPr>
            </w:pPr>
            <w:r>
              <w:rPr>
                <w:rStyle w:val="topiclinefirst"/>
                <w:b/>
              </w:rPr>
              <w:t>CHỨC NĂNG</w:t>
            </w:r>
          </w:p>
        </w:tc>
        <w:tc>
          <w:tcPr>
            <w:tcW w:w="7207" w:type="dxa"/>
            <w:gridSpan w:val="3"/>
            <w:shd w:val="clear" w:color="auto" w:fill="FFFFFF" w:themeFill="background1"/>
            <w:vAlign w:val="center"/>
          </w:tcPr>
          <w:p w14:paraId="7F6BBF43" w14:textId="77777777" w:rsidR="00C562BD" w:rsidRPr="00E472C1" w:rsidRDefault="00C562BD" w:rsidP="006704A6">
            <w:pPr>
              <w:rPr>
                <w:rStyle w:val="topiclinefirst"/>
              </w:rPr>
            </w:pPr>
            <w:r>
              <w:rPr>
                <w:rStyle w:val="topiclinefirst"/>
              </w:rPr>
              <w:t>DummyValue</w:t>
            </w:r>
          </w:p>
        </w:tc>
      </w:tr>
      <w:tr w:rsidR="00C562BD" w:rsidRPr="00E472C1" w14:paraId="35BEC906" w14:textId="77777777" w:rsidTr="00B7410D">
        <w:tc>
          <w:tcPr>
            <w:tcW w:w="2104" w:type="dxa"/>
            <w:vAlign w:val="center"/>
          </w:tcPr>
          <w:p w14:paraId="753F4EC2" w14:textId="6DBE60F7" w:rsidR="00C562BD" w:rsidRPr="00194265" w:rsidRDefault="009625FA" w:rsidP="006704A6">
            <w:pPr>
              <w:rPr>
                <w:rStyle w:val="topiclinefirst"/>
                <w:b/>
              </w:rPr>
            </w:pPr>
            <w:r>
              <w:rPr>
                <w:rStyle w:val="topiclinefirst"/>
                <w:b/>
              </w:rPr>
              <w:t>LIÊN KẾT ẢNH HƯỞNG</w:t>
            </w:r>
          </w:p>
        </w:tc>
        <w:tc>
          <w:tcPr>
            <w:tcW w:w="7207" w:type="dxa"/>
            <w:gridSpan w:val="3"/>
            <w:vAlign w:val="center"/>
          </w:tcPr>
          <w:p w14:paraId="18BD6B01" w14:textId="77777777" w:rsidR="00C562BD" w:rsidRPr="00E472C1" w:rsidRDefault="00C562BD" w:rsidP="006704A6">
            <w:pPr>
              <w:rPr>
                <w:rStyle w:val="topiclinefirst"/>
              </w:rPr>
            </w:pPr>
            <w:r>
              <w:rPr>
                <w:rStyle w:val="topiclinefirst"/>
              </w:rPr>
              <w:t>DummyValue</w:t>
            </w:r>
          </w:p>
        </w:tc>
      </w:tr>
      <w:tr w:rsidR="00C562BD" w14:paraId="18E77BAD" w14:textId="77777777" w:rsidTr="00B7410D">
        <w:tc>
          <w:tcPr>
            <w:tcW w:w="2104" w:type="dxa"/>
            <w:vAlign w:val="center"/>
          </w:tcPr>
          <w:p w14:paraId="7332C5D7" w14:textId="77777777" w:rsidR="00C562BD" w:rsidRPr="00194265" w:rsidRDefault="00C562BD" w:rsidP="006704A6">
            <w:pPr>
              <w:rPr>
                <w:rStyle w:val="topiclinefirst"/>
                <w:b/>
              </w:rPr>
            </w:pPr>
            <w:r>
              <w:rPr>
                <w:rStyle w:val="topiclinefirst"/>
                <w:b/>
              </w:rPr>
              <w:t>THAM SỐ</w:t>
            </w:r>
          </w:p>
        </w:tc>
        <w:tc>
          <w:tcPr>
            <w:tcW w:w="7207" w:type="dxa"/>
            <w:gridSpan w:val="3"/>
            <w:vAlign w:val="center"/>
          </w:tcPr>
          <w:p w14:paraId="7DDCC110" w14:textId="77777777" w:rsidR="00C562BD" w:rsidRDefault="00C562BD" w:rsidP="006704A6">
            <w:pPr>
              <w:rPr>
                <w:rStyle w:val="topiclinefirst"/>
              </w:rPr>
            </w:pPr>
            <w:r>
              <w:rPr>
                <w:rStyle w:val="topiclinefirst"/>
              </w:rPr>
              <w:t>DummyValue</w:t>
            </w:r>
          </w:p>
        </w:tc>
      </w:tr>
      <w:tr w:rsidR="00C562BD" w:rsidRPr="00E472C1" w14:paraId="0869A0B4" w14:textId="77777777" w:rsidTr="00B7410D">
        <w:tc>
          <w:tcPr>
            <w:tcW w:w="2104" w:type="dxa"/>
            <w:vAlign w:val="center"/>
          </w:tcPr>
          <w:p w14:paraId="03804EE1" w14:textId="77777777" w:rsidR="00C562BD" w:rsidRPr="00194265" w:rsidRDefault="00C562BD" w:rsidP="006704A6">
            <w:pPr>
              <w:rPr>
                <w:rStyle w:val="topiclinefirst"/>
                <w:b/>
              </w:rPr>
            </w:pPr>
            <w:r>
              <w:rPr>
                <w:rStyle w:val="topiclinefirst"/>
                <w:b/>
              </w:rPr>
              <w:t>ĐIỀU KIỆN</w:t>
            </w:r>
          </w:p>
        </w:tc>
        <w:tc>
          <w:tcPr>
            <w:tcW w:w="7207" w:type="dxa"/>
            <w:gridSpan w:val="3"/>
            <w:vAlign w:val="center"/>
          </w:tcPr>
          <w:p w14:paraId="6C5EB599" w14:textId="77777777" w:rsidR="00C562BD" w:rsidRPr="00E472C1" w:rsidRDefault="00C562BD" w:rsidP="006704A6">
            <w:pPr>
              <w:rPr>
                <w:rStyle w:val="topiclinefirst"/>
              </w:rPr>
            </w:pPr>
            <w:r>
              <w:rPr>
                <w:rStyle w:val="topiclinefirst"/>
              </w:rPr>
              <w:t>DummyValue</w:t>
            </w:r>
          </w:p>
        </w:tc>
      </w:tr>
      <w:tr w:rsidR="009625FA" w:rsidRPr="005C4D3F" w14:paraId="0EB1314D" w14:textId="77777777" w:rsidTr="00B7410D">
        <w:tc>
          <w:tcPr>
            <w:tcW w:w="2104" w:type="dxa"/>
            <w:vAlign w:val="center"/>
          </w:tcPr>
          <w:p w14:paraId="50D98ABE" w14:textId="5082C3FE" w:rsidR="009625FA" w:rsidRPr="005C4D3F" w:rsidRDefault="009625FA" w:rsidP="006704A6">
            <w:pPr>
              <w:rPr>
                <w:rStyle w:val="topiclinefirst"/>
                <w:b/>
                <w:bCs/>
              </w:rPr>
            </w:pPr>
            <w:r w:rsidRPr="005C4D3F">
              <w:rPr>
                <w:rStyle w:val="topiclinefirst"/>
                <w:b/>
                <w:bCs/>
              </w:rPr>
              <w:t>REQUEST</w:t>
            </w:r>
          </w:p>
        </w:tc>
        <w:tc>
          <w:tcPr>
            <w:tcW w:w="7207" w:type="dxa"/>
            <w:gridSpan w:val="3"/>
            <w:vAlign w:val="center"/>
          </w:tcPr>
          <w:p w14:paraId="501D4A1E" w14:textId="7B719E79" w:rsidR="009625FA" w:rsidRPr="005C4D3F" w:rsidRDefault="009625FA" w:rsidP="006704A6">
            <w:pPr>
              <w:rPr>
                <w:rStyle w:val="topiclinefirst"/>
              </w:rPr>
            </w:pPr>
            <w:r>
              <w:rPr>
                <w:rStyle w:val="topiclinefirst"/>
              </w:rPr>
              <w:t>DummyValue</w:t>
            </w:r>
          </w:p>
        </w:tc>
      </w:tr>
      <w:tr w:rsidR="009625FA" w:rsidRPr="00B64E42" w14:paraId="3BBE8FBE" w14:textId="77777777" w:rsidTr="00B7410D">
        <w:tc>
          <w:tcPr>
            <w:tcW w:w="2104" w:type="dxa"/>
            <w:vAlign w:val="center"/>
          </w:tcPr>
          <w:p w14:paraId="20755DAD" w14:textId="43A5CC34" w:rsidR="009625FA" w:rsidRPr="005C4D3F" w:rsidRDefault="009625FA" w:rsidP="006704A6">
            <w:pPr>
              <w:rPr>
                <w:rStyle w:val="topiclinefirst"/>
                <w:b/>
                <w:bCs/>
              </w:rPr>
            </w:pPr>
            <w:r>
              <w:rPr>
                <w:rStyle w:val="topiclinefirst"/>
                <w:b/>
                <w:bCs/>
              </w:rPr>
              <w:t>RESPONSE</w:t>
            </w:r>
          </w:p>
        </w:tc>
        <w:tc>
          <w:tcPr>
            <w:tcW w:w="7207" w:type="dxa"/>
            <w:gridSpan w:val="3"/>
            <w:vAlign w:val="center"/>
          </w:tcPr>
          <w:p w14:paraId="74B4160B" w14:textId="19D1CB6A" w:rsidR="009625FA" w:rsidRPr="00B64E42" w:rsidRDefault="009625FA" w:rsidP="006704A6">
            <w:pPr>
              <w:rPr>
                <w:rStyle w:val="topiclinefirst"/>
              </w:rPr>
            </w:pPr>
            <w:r>
              <w:rPr>
                <w:rStyle w:val="topiclinefirst"/>
              </w:rPr>
              <w:t>DummyValue</w:t>
            </w:r>
          </w:p>
        </w:tc>
      </w:tr>
      <w:tr w:rsidR="00B7410D" w:rsidRPr="00B64E42" w14:paraId="03629507" w14:textId="77777777" w:rsidTr="00274DA4">
        <w:tc>
          <w:tcPr>
            <w:tcW w:w="9311" w:type="dxa"/>
            <w:gridSpan w:val="4"/>
            <w:vAlign w:val="center"/>
          </w:tcPr>
          <w:p w14:paraId="177ECC49" w14:textId="77777777" w:rsidR="00B7410D" w:rsidRDefault="00B7410D" w:rsidP="006704A6">
            <w:pPr>
              <w:rPr>
                <w:rStyle w:val="topiclinefirst"/>
                <w:b/>
                <w:bCs/>
              </w:rPr>
            </w:pPr>
            <w:r>
              <w:rPr>
                <w:rStyle w:val="topiclinefirst"/>
                <w:b/>
                <w:bCs/>
              </w:rPr>
              <w:t>HÌNH ẢNH:</w:t>
            </w:r>
          </w:p>
          <w:p w14:paraId="65B8F381" w14:textId="03E8DD4F" w:rsidR="00B7410D" w:rsidRPr="00B64E42" w:rsidRDefault="00B7410D" w:rsidP="006704A6">
            <w:pPr>
              <w:rPr>
                <w:rStyle w:val="topiclinefirst"/>
              </w:rPr>
            </w:pPr>
          </w:p>
        </w:tc>
      </w:tr>
    </w:tbl>
    <w:p w14:paraId="7CA6D9BA" w14:textId="19D386B5" w:rsidR="00BF5D73" w:rsidRDefault="00BF5D73" w:rsidP="00BF5D73">
      <w:pPr>
        <w:rPr>
          <w:rStyle w:val="topiclinefirst"/>
        </w:rPr>
      </w:pPr>
    </w:p>
    <w:p w14:paraId="6E085402" w14:textId="12CECF85" w:rsidR="00D709B3" w:rsidRPr="00193939" w:rsidRDefault="006A647E" w:rsidP="00D709B3">
      <w:pPr>
        <w:pStyle w:val="Heading1"/>
        <w:rPr>
          <w:caps w:val="0"/>
        </w:rPr>
      </w:pPr>
      <w:bookmarkStart w:id="40" w:name="_Toc65225099"/>
      <w:bookmarkStart w:id="41" w:name="_Toc445395815"/>
      <w:bookmarkEnd w:id="24"/>
      <w:bookmarkEnd w:id="39"/>
      <w:r>
        <w:rPr>
          <w:caps w:val="0"/>
        </w:rPr>
        <w:lastRenderedPageBreak/>
        <w:t>PHẦN MỞ RỘNG</w:t>
      </w:r>
      <w:r w:rsidR="007C103D">
        <w:rPr>
          <w:caps w:val="0"/>
        </w:rPr>
        <w:t xml:space="preserve"> A: THÔNG TIN ĐÁNH GIÁ</w:t>
      </w:r>
      <w:bookmarkEnd w:id="40"/>
    </w:p>
    <w:p w14:paraId="2C3FFAD0" w14:textId="6A6E4A0D" w:rsidR="0019072E" w:rsidRDefault="00173C58" w:rsidP="00412F79">
      <w:pPr>
        <w:pStyle w:val="Heading2"/>
        <w:tabs>
          <w:tab w:val="clear" w:pos="576"/>
        </w:tabs>
        <w:rPr>
          <w:rFonts w:cs="Times New Roman"/>
        </w:rPr>
      </w:pPr>
      <w:bookmarkStart w:id="42" w:name="_Toc65225100"/>
      <w:bookmarkStart w:id="43" w:name="_Hlk24382673"/>
      <w:bookmarkStart w:id="44" w:name="_Toc16064938"/>
      <w:bookmarkStart w:id="45" w:name="_Toc16064937"/>
      <w:bookmarkStart w:id="46" w:name="_Toc461027493"/>
      <w:bookmarkStart w:id="47" w:name="_Toc467770599"/>
      <w:r>
        <w:rPr>
          <w:rFonts w:cs="Times New Roman"/>
        </w:rPr>
        <w:t>DANH SÁCH IP THỰC HIỆN ĐÁNH GIÁ</w:t>
      </w:r>
      <w:bookmarkEnd w:id="42"/>
    </w:p>
    <w:tbl>
      <w:tblPr>
        <w:tblStyle w:val="GridTable4-Accent11"/>
        <w:tblW w:w="0" w:type="auto"/>
        <w:tblLayout w:type="fixed"/>
        <w:tblLook w:val="04A0" w:firstRow="1" w:lastRow="0" w:firstColumn="1" w:lastColumn="0" w:noHBand="0" w:noVBand="1"/>
      </w:tblPr>
      <w:tblGrid>
        <w:gridCol w:w="670"/>
        <w:gridCol w:w="3776"/>
        <w:gridCol w:w="4901"/>
      </w:tblGrid>
      <w:tr w:rsidR="00807E3D" w14:paraId="31F05730" w14:textId="77777777" w:rsidTr="00B7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362DDC2" w14:textId="68AF8F74" w:rsidR="00807E3D" w:rsidRPr="00E84C31" w:rsidRDefault="00104426" w:rsidP="00900DF8">
            <w:pPr>
              <w:jc w:val="center"/>
              <w:rPr>
                <w:b w:val="0"/>
              </w:rPr>
            </w:pPr>
            <w:r>
              <w:t>STT</w:t>
            </w:r>
          </w:p>
        </w:tc>
        <w:tc>
          <w:tcPr>
            <w:tcW w:w="3776" w:type="dxa"/>
          </w:tcPr>
          <w:p w14:paraId="72E23A68" w14:textId="71FDFD7B" w:rsidR="00807E3D" w:rsidRPr="00E84C31" w:rsidRDefault="00104426" w:rsidP="00900DF8">
            <w:pPr>
              <w:jc w:val="center"/>
              <w:cnfStyle w:val="100000000000" w:firstRow="1" w:lastRow="0" w:firstColumn="0" w:lastColumn="0" w:oddVBand="0" w:evenVBand="0" w:oddHBand="0" w:evenHBand="0" w:firstRowFirstColumn="0" w:firstRowLastColumn="0" w:lastRowFirstColumn="0" w:lastRowLastColumn="0"/>
              <w:rPr>
                <w:b w:val="0"/>
              </w:rPr>
            </w:pPr>
            <w:r>
              <w:t>THỜI GIAN</w:t>
            </w:r>
          </w:p>
        </w:tc>
        <w:tc>
          <w:tcPr>
            <w:tcW w:w="4901" w:type="dxa"/>
          </w:tcPr>
          <w:p w14:paraId="6BE7AD4D" w14:textId="665C1A35" w:rsidR="00807E3D" w:rsidRPr="00E84C31" w:rsidRDefault="00104426" w:rsidP="00900DF8">
            <w:pPr>
              <w:jc w:val="center"/>
              <w:cnfStyle w:val="100000000000" w:firstRow="1" w:lastRow="0" w:firstColumn="0" w:lastColumn="0" w:oddVBand="0" w:evenVBand="0" w:oddHBand="0" w:evenHBand="0" w:firstRowFirstColumn="0" w:firstRowLastColumn="0" w:lastRowFirstColumn="0" w:lastRowLastColumn="0"/>
              <w:rPr>
                <w:b w:val="0"/>
              </w:rPr>
            </w:pPr>
            <w:r>
              <w:t>ĐỊA CHỈ IP</w:t>
            </w:r>
          </w:p>
        </w:tc>
      </w:tr>
      <w:tr w:rsidR="00807E3D" w14:paraId="3067D66B" w14:textId="77777777" w:rsidTr="00B74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C4D9BC9" w14:textId="77777777" w:rsidR="00807E3D" w:rsidRDefault="00807E3D" w:rsidP="00900DF8">
            <w:pPr>
              <w:jc w:val="center"/>
            </w:pPr>
            <w:r>
              <w:t>1</w:t>
            </w:r>
          </w:p>
        </w:tc>
        <w:tc>
          <w:tcPr>
            <w:tcW w:w="3776" w:type="dxa"/>
          </w:tcPr>
          <w:p w14:paraId="785E5591" w14:textId="565B8A68" w:rsidR="00807E3D" w:rsidRDefault="00807E3D" w:rsidP="00900DF8">
            <w:pPr>
              <w:cnfStyle w:val="000000100000" w:firstRow="0" w:lastRow="0" w:firstColumn="0" w:lastColumn="0" w:oddVBand="0" w:evenVBand="0" w:oddHBand="1" w:evenHBand="0" w:firstRowFirstColumn="0" w:firstRowLastColumn="0" w:lastRowFirstColumn="0" w:lastRowLastColumn="0"/>
            </w:pPr>
          </w:p>
        </w:tc>
        <w:tc>
          <w:tcPr>
            <w:tcW w:w="4901" w:type="dxa"/>
          </w:tcPr>
          <w:p w14:paraId="56059D13" w14:textId="77777777" w:rsidR="00807E3D" w:rsidRDefault="00807E3D" w:rsidP="00900DF8">
            <w:pPr>
              <w:cnfStyle w:val="000000100000" w:firstRow="0" w:lastRow="0" w:firstColumn="0" w:lastColumn="0" w:oddVBand="0" w:evenVBand="0" w:oddHBand="1" w:evenHBand="0" w:firstRowFirstColumn="0" w:firstRowLastColumn="0" w:lastRowFirstColumn="0" w:lastRowLastColumn="0"/>
            </w:pPr>
            <w:r w:rsidRPr="00CF5A58">
              <w:t>101.99.33.201</w:t>
            </w:r>
          </w:p>
        </w:tc>
      </w:tr>
      <w:tr w:rsidR="00055194" w14:paraId="760A9DEC" w14:textId="77777777" w:rsidTr="00B7410D">
        <w:tc>
          <w:tcPr>
            <w:cnfStyle w:val="001000000000" w:firstRow="0" w:lastRow="0" w:firstColumn="1" w:lastColumn="0" w:oddVBand="0" w:evenVBand="0" w:oddHBand="0" w:evenHBand="0" w:firstRowFirstColumn="0" w:firstRowLastColumn="0" w:lastRowFirstColumn="0" w:lastRowLastColumn="0"/>
            <w:tcW w:w="670" w:type="dxa"/>
          </w:tcPr>
          <w:p w14:paraId="71D7F976" w14:textId="0B8D74ED" w:rsidR="00055194" w:rsidRDefault="00055194" w:rsidP="00900DF8">
            <w:pPr>
              <w:jc w:val="center"/>
            </w:pPr>
            <w:r>
              <w:t>2</w:t>
            </w:r>
          </w:p>
        </w:tc>
        <w:tc>
          <w:tcPr>
            <w:tcW w:w="3776" w:type="dxa"/>
          </w:tcPr>
          <w:p w14:paraId="058A0534" w14:textId="77777777" w:rsidR="00055194" w:rsidRDefault="00055194" w:rsidP="00900DF8">
            <w:pPr>
              <w:cnfStyle w:val="000000000000" w:firstRow="0" w:lastRow="0" w:firstColumn="0" w:lastColumn="0" w:oddVBand="0" w:evenVBand="0" w:oddHBand="0" w:evenHBand="0" w:firstRowFirstColumn="0" w:firstRowLastColumn="0" w:lastRowFirstColumn="0" w:lastRowLastColumn="0"/>
            </w:pPr>
          </w:p>
        </w:tc>
        <w:tc>
          <w:tcPr>
            <w:tcW w:w="4901" w:type="dxa"/>
          </w:tcPr>
          <w:p w14:paraId="1AF64D92" w14:textId="2A409B2A" w:rsidR="00055194" w:rsidRPr="00CF5A58" w:rsidRDefault="00055194" w:rsidP="00900DF8">
            <w:pPr>
              <w:cnfStyle w:val="000000000000" w:firstRow="0" w:lastRow="0" w:firstColumn="0" w:lastColumn="0" w:oddVBand="0" w:evenVBand="0" w:oddHBand="0" w:evenHBand="0" w:firstRowFirstColumn="0" w:firstRowLastColumn="0" w:lastRowFirstColumn="0" w:lastRowLastColumn="0"/>
            </w:pPr>
            <w:r w:rsidRPr="00055194">
              <w:t>115.165.164.30</w:t>
            </w:r>
          </w:p>
        </w:tc>
      </w:tr>
    </w:tbl>
    <w:p w14:paraId="09880FFF" w14:textId="1B8A85E9" w:rsidR="00412F79" w:rsidRPr="00193939" w:rsidRDefault="00412F79" w:rsidP="00412F79">
      <w:pPr>
        <w:pStyle w:val="Heading2"/>
        <w:tabs>
          <w:tab w:val="clear" w:pos="576"/>
        </w:tabs>
        <w:rPr>
          <w:rFonts w:cs="Times New Roman"/>
        </w:rPr>
      </w:pPr>
      <w:bookmarkStart w:id="48" w:name="_Toc65225101"/>
      <w:bookmarkEnd w:id="43"/>
      <w:r w:rsidRPr="00193939">
        <w:rPr>
          <w:rFonts w:cs="Times New Roman"/>
        </w:rPr>
        <w:t>DANH SÁCH CÔNG CỤ</w:t>
      </w:r>
      <w:bookmarkEnd w:id="44"/>
      <w:r w:rsidR="0019072E">
        <w:rPr>
          <w:rFonts w:cs="Times New Roman"/>
        </w:rPr>
        <w:t xml:space="preserve"> THỰC HIỆN</w:t>
      </w:r>
      <w:bookmarkEnd w:id="48"/>
    </w:p>
    <w:tbl>
      <w:tblPr>
        <w:tblStyle w:val="GridTable4-Accent11"/>
        <w:tblW w:w="5000" w:type="pct"/>
        <w:tblLook w:val="04A0" w:firstRow="1" w:lastRow="0" w:firstColumn="1" w:lastColumn="0" w:noHBand="0" w:noVBand="1"/>
      </w:tblPr>
      <w:tblGrid>
        <w:gridCol w:w="670"/>
        <w:gridCol w:w="2585"/>
        <w:gridCol w:w="6092"/>
      </w:tblGrid>
      <w:tr w:rsidR="00412F79" w:rsidRPr="00193939" w14:paraId="74CD1E7E" w14:textId="77777777" w:rsidTr="003F4D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8" w:type="pct"/>
            <w:noWrap/>
            <w:hideMark/>
          </w:tcPr>
          <w:p w14:paraId="43DA608F" w14:textId="4FA680D3" w:rsidR="00412F79" w:rsidRPr="00104426" w:rsidRDefault="00104426" w:rsidP="0052127B">
            <w:pPr>
              <w:jc w:val="center"/>
              <w:rPr>
                <w:b w:val="0"/>
                <w:bCs w:val="0"/>
              </w:rPr>
            </w:pPr>
            <w:r w:rsidRPr="00104426">
              <w:t>STT</w:t>
            </w:r>
          </w:p>
        </w:tc>
        <w:tc>
          <w:tcPr>
            <w:tcW w:w="1383" w:type="pct"/>
            <w:noWrap/>
            <w:hideMark/>
          </w:tcPr>
          <w:p w14:paraId="2BB72D42" w14:textId="0A408C3A" w:rsidR="00412F79" w:rsidRPr="00104426" w:rsidRDefault="00104426" w:rsidP="0052127B">
            <w:pPr>
              <w:jc w:val="center"/>
              <w:cnfStyle w:val="100000000000" w:firstRow="1" w:lastRow="0" w:firstColumn="0" w:lastColumn="0" w:oddVBand="0" w:evenVBand="0" w:oddHBand="0" w:evenHBand="0" w:firstRowFirstColumn="0" w:firstRowLastColumn="0" w:lastRowFirstColumn="0" w:lastRowLastColumn="0"/>
              <w:rPr>
                <w:b w:val="0"/>
                <w:bCs w:val="0"/>
              </w:rPr>
            </w:pPr>
            <w:r w:rsidRPr="00104426">
              <w:t>NHÓM</w:t>
            </w:r>
          </w:p>
        </w:tc>
        <w:tc>
          <w:tcPr>
            <w:tcW w:w="3258" w:type="pct"/>
            <w:noWrap/>
            <w:hideMark/>
          </w:tcPr>
          <w:p w14:paraId="2D50189E" w14:textId="44ACA4D8" w:rsidR="00412F79" w:rsidRPr="00104426" w:rsidRDefault="00104426" w:rsidP="0052127B">
            <w:pPr>
              <w:jc w:val="center"/>
              <w:cnfStyle w:val="100000000000" w:firstRow="1" w:lastRow="0" w:firstColumn="0" w:lastColumn="0" w:oddVBand="0" w:evenVBand="0" w:oddHBand="0" w:evenHBand="0" w:firstRowFirstColumn="0" w:firstRowLastColumn="0" w:lastRowFirstColumn="0" w:lastRowLastColumn="0"/>
              <w:rPr>
                <w:b w:val="0"/>
                <w:bCs w:val="0"/>
              </w:rPr>
            </w:pPr>
            <w:r w:rsidRPr="00104426">
              <w:t>DANH SÁCH CÔNG CỤ</w:t>
            </w:r>
          </w:p>
        </w:tc>
      </w:tr>
      <w:tr w:rsidR="00412F79" w:rsidRPr="00193939" w14:paraId="6C302002" w14:textId="77777777" w:rsidTr="003F4DF8">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58" w:type="pct"/>
            <w:vMerge w:val="restart"/>
            <w:noWrap/>
            <w:hideMark/>
          </w:tcPr>
          <w:p w14:paraId="7C17B158" w14:textId="23CF1175" w:rsidR="00412F79" w:rsidRPr="00193939" w:rsidRDefault="00412F79" w:rsidP="006F23C6">
            <w:pPr>
              <w:jc w:val="center"/>
              <w:rPr>
                <w:color w:val="000000"/>
              </w:rPr>
            </w:pPr>
            <w:r w:rsidRPr="00193939">
              <w:rPr>
                <w:color w:val="000000"/>
              </w:rPr>
              <w:t>1</w:t>
            </w:r>
          </w:p>
        </w:tc>
        <w:tc>
          <w:tcPr>
            <w:tcW w:w="1383" w:type="pct"/>
            <w:vMerge w:val="restart"/>
            <w:hideMark/>
          </w:tcPr>
          <w:p w14:paraId="33FB7AA0" w14:textId="77777777" w:rsidR="00412F79" w:rsidRPr="00193939" w:rsidRDefault="00412F79" w:rsidP="0052127B">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Công cụ mã nguồn mở/ miễn phí</w:t>
            </w:r>
          </w:p>
        </w:tc>
        <w:tc>
          <w:tcPr>
            <w:tcW w:w="3258" w:type="pct"/>
            <w:hideMark/>
          </w:tcPr>
          <w:p w14:paraId="519C1721" w14:textId="77777777" w:rsidR="00412F79" w:rsidRPr="00193939" w:rsidRDefault="00412F79" w:rsidP="0052127B">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Nmap, Firefox addons, Grabber, Zed, Sqlmap, WebScarab, Wireshark and other tool in Kali Linux (advanced penetration testing platform)</w:t>
            </w:r>
          </w:p>
        </w:tc>
      </w:tr>
      <w:tr w:rsidR="00412F79" w:rsidRPr="00193939" w14:paraId="0ADD2917" w14:textId="77777777" w:rsidTr="003F4DF8">
        <w:trPr>
          <w:trHeight w:val="288"/>
        </w:trPr>
        <w:tc>
          <w:tcPr>
            <w:cnfStyle w:val="001000000000" w:firstRow="0" w:lastRow="0" w:firstColumn="1" w:lastColumn="0" w:oddVBand="0" w:evenVBand="0" w:oddHBand="0" w:evenHBand="0" w:firstRowFirstColumn="0" w:firstRowLastColumn="0" w:lastRowFirstColumn="0" w:lastRowLastColumn="0"/>
            <w:tcW w:w="358" w:type="pct"/>
            <w:vMerge/>
            <w:hideMark/>
          </w:tcPr>
          <w:p w14:paraId="0D48D076" w14:textId="77777777" w:rsidR="00412F79" w:rsidRPr="00193939" w:rsidRDefault="00412F79" w:rsidP="006F23C6">
            <w:pPr>
              <w:jc w:val="center"/>
              <w:rPr>
                <w:color w:val="000000"/>
              </w:rPr>
            </w:pPr>
          </w:p>
        </w:tc>
        <w:tc>
          <w:tcPr>
            <w:tcW w:w="1383" w:type="pct"/>
            <w:vMerge/>
            <w:hideMark/>
          </w:tcPr>
          <w:p w14:paraId="3D71E95A" w14:textId="77777777" w:rsidR="00412F79" w:rsidRPr="00193939" w:rsidRDefault="00412F79" w:rsidP="0052127B">
            <w:pPr>
              <w:cnfStyle w:val="000000000000" w:firstRow="0" w:lastRow="0" w:firstColumn="0" w:lastColumn="0" w:oddVBand="0" w:evenVBand="0" w:oddHBand="0" w:evenHBand="0" w:firstRowFirstColumn="0" w:firstRowLastColumn="0" w:lastRowFirstColumn="0" w:lastRowLastColumn="0"/>
              <w:rPr>
                <w:color w:val="000000"/>
              </w:rPr>
            </w:pPr>
          </w:p>
        </w:tc>
        <w:tc>
          <w:tcPr>
            <w:tcW w:w="3258" w:type="pct"/>
            <w:noWrap/>
            <w:hideMark/>
          </w:tcPr>
          <w:p w14:paraId="5611FB29" w14:textId="77777777" w:rsidR="00412F79" w:rsidRPr="00193939" w:rsidRDefault="00412F79" w:rsidP="0052127B">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Framework scanner: Drupal, Joomla, WordPress…</w:t>
            </w:r>
          </w:p>
        </w:tc>
      </w:tr>
      <w:tr w:rsidR="00412F79" w:rsidRPr="00193939" w14:paraId="16D9204F" w14:textId="77777777" w:rsidTr="003F4DF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8" w:type="pct"/>
            <w:vMerge/>
            <w:hideMark/>
          </w:tcPr>
          <w:p w14:paraId="617E1EFC" w14:textId="77777777" w:rsidR="00412F79" w:rsidRPr="00193939" w:rsidRDefault="00412F79" w:rsidP="006F23C6">
            <w:pPr>
              <w:jc w:val="center"/>
              <w:rPr>
                <w:color w:val="000000"/>
              </w:rPr>
            </w:pPr>
          </w:p>
        </w:tc>
        <w:tc>
          <w:tcPr>
            <w:tcW w:w="1383" w:type="pct"/>
            <w:vMerge/>
            <w:hideMark/>
          </w:tcPr>
          <w:p w14:paraId="3E779C43" w14:textId="77777777" w:rsidR="00412F79" w:rsidRPr="00193939" w:rsidRDefault="00412F79" w:rsidP="0052127B">
            <w:pPr>
              <w:cnfStyle w:val="000000100000" w:firstRow="0" w:lastRow="0" w:firstColumn="0" w:lastColumn="0" w:oddVBand="0" w:evenVBand="0" w:oddHBand="1" w:evenHBand="0" w:firstRowFirstColumn="0" w:firstRowLastColumn="0" w:lastRowFirstColumn="0" w:lastRowLastColumn="0"/>
              <w:rPr>
                <w:color w:val="000000"/>
              </w:rPr>
            </w:pPr>
          </w:p>
        </w:tc>
        <w:tc>
          <w:tcPr>
            <w:tcW w:w="3258" w:type="pct"/>
            <w:noWrap/>
            <w:hideMark/>
          </w:tcPr>
          <w:p w14:paraId="0DB293B4" w14:textId="77777777" w:rsidR="00412F79" w:rsidRPr="00193939" w:rsidRDefault="00412F79" w:rsidP="0052127B">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Software: notepad++, sublime, python, RDP, putty</w:t>
            </w:r>
          </w:p>
        </w:tc>
      </w:tr>
      <w:tr w:rsidR="00412F79" w:rsidRPr="00193939" w14:paraId="25978032" w14:textId="77777777" w:rsidTr="003F4DF8">
        <w:trPr>
          <w:trHeight w:val="288"/>
        </w:trPr>
        <w:tc>
          <w:tcPr>
            <w:cnfStyle w:val="001000000000" w:firstRow="0" w:lastRow="0" w:firstColumn="1" w:lastColumn="0" w:oddVBand="0" w:evenVBand="0" w:oddHBand="0" w:evenHBand="0" w:firstRowFirstColumn="0" w:firstRowLastColumn="0" w:lastRowFirstColumn="0" w:lastRowLastColumn="0"/>
            <w:tcW w:w="358" w:type="pct"/>
            <w:vMerge w:val="restart"/>
            <w:noWrap/>
            <w:hideMark/>
          </w:tcPr>
          <w:p w14:paraId="22B927DB" w14:textId="59DD74E4" w:rsidR="00412F79" w:rsidRPr="00193939" w:rsidRDefault="00412F79" w:rsidP="006F23C6">
            <w:pPr>
              <w:jc w:val="center"/>
              <w:rPr>
                <w:color w:val="000000"/>
              </w:rPr>
            </w:pPr>
            <w:r w:rsidRPr="00193939">
              <w:rPr>
                <w:color w:val="000000"/>
              </w:rPr>
              <w:t>2</w:t>
            </w:r>
          </w:p>
        </w:tc>
        <w:tc>
          <w:tcPr>
            <w:tcW w:w="1383" w:type="pct"/>
            <w:vMerge w:val="restart"/>
            <w:noWrap/>
            <w:hideMark/>
          </w:tcPr>
          <w:p w14:paraId="343AB608" w14:textId="77777777" w:rsidR="00412F79" w:rsidRPr="00193939" w:rsidRDefault="00412F79" w:rsidP="0052127B">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Công cụ thương mại</w:t>
            </w:r>
          </w:p>
        </w:tc>
        <w:tc>
          <w:tcPr>
            <w:tcW w:w="3258" w:type="pct"/>
            <w:noWrap/>
            <w:hideMark/>
          </w:tcPr>
          <w:p w14:paraId="4B661098" w14:textId="77777777" w:rsidR="00412F79" w:rsidRPr="00193939" w:rsidRDefault="00412F79" w:rsidP="0052127B">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Burpsuite – Dò quét ứng dụng, phân tích và chỉnh sửa gói tin</w:t>
            </w:r>
          </w:p>
        </w:tc>
      </w:tr>
      <w:tr w:rsidR="00412F79" w:rsidRPr="00193939" w14:paraId="0BBE957C" w14:textId="77777777" w:rsidTr="003F4DF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58" w:type="pct"/>
            <w:vMerge/>
            <w:hideMark/>
          </w:tcPr>
          <w:p w14:paraId="401DC3FF" w14:textId="77777777" w:rsidR="00412F79" w:rsidRPr="00193939" w:rsidRDefault="00412F79" w:rsidP="006F23C6">
            <w:pPr>
              <w:jc w:val="center"/>
              <w:rPr>
                <w:color w:val="000000"/>
              </w:rPr>
            </w:pPr>
          </w:p>
        </w:tc>
        <w:tc>
          <w:tcPr>
            <w:tcW w:w="1383" w:type="pct"/>
            <w:vMerge/>
            <w:hideMark/>
          </w:tcPr>
          <w:p w14:paraId="50F4F290" w14:textId="77777777" w:rsidR="00412F79" w:rsidRPr="00193939" w:rsidRDefault="00412F79" w:rsidP="0052127B">
            <w:pPr>
              <w:cnfStyle w:val="000000100000" w:firstRow="0" w:lastRow="0" w:firstColumn="0" w:lastColumn="0" w:oddVBand="0" w:evenVBand="0" w:oddHBand="1" w:evenHBand="0" w:firstRowFirstColumn="0" w:firstRowLastColumn="0" w:lastRowFirstColumn="0" w:lastRowLastColumn="0"/>
              <w:rPr>
                <w:color w:val="000000"/>
              </w:rPr>
            </w:pPr>
          </w:p>
        </w:tc>
        <w:tc>
          <w:tcPr>
            <w:tcW w:w="3258" w:type="pct"/>
            <w:hideMark/>
          </w:tcPr>
          <w:p w14:paraId="600A71DA" w14:textId="77777777" w:rsidR="00412F79" w:rsidRPr="00193939" w:rsidRDefault="00412F79" w:rsidP="0052127B">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Nessus - Dò quét lỗ hổng bảo mật hệ thống Mạng, máy chủ, CSDL, Ứng dụng</w:t>
            </w:r>
          </w:p>
        </w:tc>
      </w:tr>
      <w:tr w:rsidR="00412F79" w:rsidRPr="00193939" w14:paraId="3231DA05" w14:textId="77777777" w:rsidTr="003F4DF8">
        <w:trPr>
          <w:trHeight w:val="3010"/>
        </w:trPr>
        <w:tc>
          <w:tcPr>
            <w:cnfStyle w:val="001000000000" w:firstRow="0" w:lastRow="0" w:firstColumn="1" w:lastColumn="0" w:oddVBand="0" w:evenVBand="0" w:oddHBand="0" w:evenHBand="0" w:firstRowFirstColumn="0" w:firstRowLastColumn="0" w:lastRowFirstColumn="0" w:lastRowLastColumn="0"/>
            <w:tcW w:w="358" w:type="pct"/>
            <w:noWrap/>
            <w:hideMark/>
          </w:tcPr>
          <w:p w14:paraId="29796EFE" w14:textId="1FDA424B" w:rsidR="00412F79" w:rsidRPr="00193939" w:rsidRDefault="00412F79" w:rsidP="006F23C6">
            <w:pPr>
              <w:jc w:val="center"/>
              <w:rPr>
                <w:color w:val="000000"/>
              </w:rPr>
            </w:pPr>
            <w:r w:rsidRPr="00193939">
              <w:rPr>
                <w:color w:val="000000"/>
              </w:rPr>
              <w:t>3</w:t>
            </w:r>
          </w:p>
        </w:tc>
        <w:tc>
          <w:tcPr>
            <w:tcW w:w="1383" w:type="pct"/>
            <w:hideMark/>
          </w:tcPr>
          <w:p w14:paraId="32A3E1E9" w14:textId="77777777" w:rsidR="00412F79" w:rsidRPr="00193939" w:rsidRDefault="00412F79" w:rsidP="0052127B">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Công cụ tự xây dựng (HPT)</w:t>
            </w:r>
          </w:p>
        </w:tc>
        <w:tc>
          <w:tcPr>
            <w:tcW w:w="3258" w:type="pct"/>
            <w:hideMark/>
          </w:tcPr>
          <w:p w14:paraId="541E871A" w14:textId="77777777" w:rsidR="00412F79" w:rsidRPr="00193939" w:rsidRDefault="00412F79" w:rsidP="0052127B">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HPT Scanner &amp; Tool</w:t>
            </w:r>
            <w:r w:rsidRPr="00193939">
              <w:rPr>
                <w:color w:val="000000"/>
              </w:rPr>
              <w:br/>
              <w:t>- Phân tích cấu trúc ứng dụng</w:t>
            </w:r>
            <w:r w:rsidRPr="00193939">
              <w:rPr>
                <w:color w:val="000000"/>
              </w:rPr>
              <w:br/>
              <w:t>- Liệt kê chi tiết các thành phần ứng dụng (chức năng, url, tham số,…)</w:t>
            </w:r>
            <w:r w:rsidRPr="00193939">
              <w:rPr>
                <w:color w:val="000000"/>
              </w:rPr>
              <w:br/>
              <w:t>- Từ điển mật khẩu và dấu hiệu nhận diện các lỗ hổng nghiêm trọng như XSS, SQL dựa vào trang lỗi</w:t>
            </w:r>
            <w:r w:rsidRPr="00193939">
              <w:rPr>
                <w:color w:val="000000"/>
              </w:rPr>
              <w:br/>
              <w:t>- Phát hiện các thành phần nhạy cảm lỗi (GHDB, Module, keyword,tham số, nội dung, email, Ghi chú, backup data….)</w:t>
            </w:r>
            <w:r w:rsidRPr="00193939">
              <w:rPr>
                <w:color w:val="000000"/>
              </w:rPr>
              <w:br/>
              <w:t>- Tùy biến khai thác các lỗ hổng nghiêm trọng : SQL Injection, Blind SQLi, XSS, Heartbleed, XPath, XXE, File Upload, File Inclusion, OS Command Injection....và các lỗ hổng khác trong và ngoài Top 10 OWASP</w:t>
            </w:r>
            <w:r w:rsidRPr="00193939">
              <w:rPr>
                <w:color w:val="000000"/>
              </w:rPr>
              <w:br/>
              <w:t>- Hỗ trợ tùy biến cho web service</w:t>
            </w:r>
          </w:p>
        </w:tc>
      </w:tr>
    </w:tbl>
    <w:p w14:paraId="3D85C909" w14:textId="77777777" w:rsidR="00412F79" w:rsidRDefault="00412F79" w:rsidP="00412F79"/>
    <w:p w14:paraId="6B557FAC" w14:textId="20AF7A05" w:rsidR="00D709B3" w:rsidRDefault="00D709B3" w:rsidP="00D709B3">
      <w:pPr>
        <w:pStyle w:val="Heading2"/>
        <w:tabs>
          <w:tab w:val="clear" w:pos="576"/>
        </w:tabs>
        <w:rPr>
          <w:rFonts w:cs="Times New Roman"/>
        </w:rPr>
      </w:pPr>
      <w:bookmarkStart w:id="49" w:name="_Toc65225102"/>
      <w:r w:rsidRPr="00193939">
        <w:rPr>
          <w:rFonts w:cs="Times New Roman"/>
        </w:rPr>
        <w:t>DANH SÁCH TESTCASE THEO OWASP TOP 10</w:t>
      </w:r>
      <w:bookmarkEnd w:id="45"/>
      <w:bookmarkEnd w:id="49"/>
    </w:p>
    <w:tbl>
      <w:tblPr>
        <w:tblStyle w:val="GridTable4-Accent11"/>
        <w:tblW w:w="0" w:type="auto"/>
        <w:tblLayout w:type="fixed"/>
        <w:tblLook w:val="04A0" w:firstRow="1" w:lastRow="0" w:firstColumn="1" w:lastColumn="0" w:noHBand="0" w:noVBand="1"/>
      </w:tblPr>
      <w:tblGrid>
        <w:gridCol w:w="2405"/>
        <w:gridCol w:w="5528"/>
        <w:gridCol w:w="1414"/>
      </w:tblGrid>
      <w:tr w:rsidR="002B40E5" w:rsidRPr="00AD7173" w14:paraId="54E1DB72" w14:textId="77777777" w:rsidTr="003F4DF8">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2BCB9593" w14:textId="77777777" w:rsidR="002B40E5" w:rsidRPr="00AD7173" w:rsidRDefault="002B40E5" w:rsidP="00C7147F">
            <w:pPr>
              <w:jc w:val="center"/>
              <w:rPr>
                <w:b w:val="0"/>
                <w:bCs w:val="0"/>
              </w:rPr>
            </w:pPr>
            <w:r w:rsidRPr="00AD7173">
              <w:t>NHÓM LỖI</w:t>
            </w:r>
          </w:p>
        </w:tc>
        <w:tc>
          <w:tcPr>
            <w:tcW w:w="5528" w:type="dxa"/>
            <w:vAlign w:val="center"/>
            <w:hideMark/>
          </w:tcPr>
          <w:p w14:paraId="3C35EB04" w14:textId="77777777" w:rsidR="002B40E5" w:rsidRPr="00AD7173" w:rsidRDefault="002B40E5" w:rsidP="00C7147F">
            <w:pPr>
              <w:jc w:val="center"/>
              <w:cnfStyle w:val="100000000000" w:firstRow="1" w:lastRow="0" w:firstColumn="0" w:lastColumn="0" w:oddVBand="0" w:evenVBand="0" w:oddHBand="0" w:evenHBand="0" w:firstRowFirstColumn="0" w:firstRowLastColumn="0" w:lastRowFirstColumn="0" w:lastRowLastColumn="0"/>
              <w:rPr>
                <w:b w:val="0"/>
                <w:bCs w:val="0"/>
              </w:rPr>
            </w:pPr>
            <w:r w:rsidRPr="00AD7173">
              <w:t>TESTCASE</w:t>
            </w:r>
          </w:p>
        </w:tc>
        <w:tc>
          <w:tcPr>
            <w:tcW w:w="1414" w:type="dxa"/>
            <w:vAlign w:val="center"/>
            <w:hideMark/>
          </w:tcPr>
          <w:p w14:paraId="7B85BE48" w14:textId="77777777" w:rsidR="002B40E5" w:rsidRPr="00AD7173" w:rsidRDefault="002B40E5" w:rsidP="00C7147F">
            <w:pPr>
              <w:jc w:val="center"/>
              <w:cnfStyle w:val="100000000000" w:firstRow="1" w:lastRow="0" w:firstColumn="0" w:lastColumn="0" w:oddVBand="0" w:evenVBand="0" w:oddHBand="0" w:evenHBand="0" w:firstRowFirstColumn="0" w:firstRowLastColumn="0" w:lastRowFirstColumn="0" w:lastRowLastColumn="0"/>
              <w:rPr>
                <w:b w:val="0"/>
                <w:bCs w:val="0"/>
              </w:rPr>
            </w:pPr>
            <w:r w:rsidRPr="00AD7173">
              <w:t>KẾT QUẢ</w:t>
            </w:r>
          </w:p>
        </w:tc>
      </w:tr>
      <w:tr w:rsidR="002B40E5" w:rsidRPr="00193939" w14:paraId="7953005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noWrap/>
            <w:vAlign w:val="center"/>
          </w:tcPr>
          <w:p w14:paraId="77AC9806" w14:textId="77777777" w:rsidR="002B40E5" w:rsidRPr="00193939" w:rsidRDefault="002B40E5" w:rsidP="00C7147F">
            <w:r w:rsidRPr="009D52CD">
              <w:t>Information Gathering</w:t>
            </w:r>
          </w:p>
        </w:tc>
        <w:tc>
          <w:tcPr>
            <w:tcW w:w="5528" w:type="dxa"/>
            <w:vAlign w:val="center"/>
          </w:tcPr>
          <w:p w14:paraId="335128CC"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3E33F4">
              <w:t>Conduct Search Engine Discovery and Reconnaissance for Information Leakage (OTG-INFO-001)</w:t>
            </w:r>
          </w:p>
        </w:tc>
        <w:tc>
          <w:tcPr>
            <w:tcW w:w="1414" w:type="dxa"/>
            <w:noWrap/>
            <w:vAlign w:val="center"/>
          </w:tcPr>
          <w:p w14:paraId="4B96F572" w14:textId="77777777" w:rsidR="002B40E5" w:rsidRPr="00193939" w:rsidRDefault="002B40E5" w:rsidP="00C7147F">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4BAFF36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0041C37C" w14:textId="77777777" w:rsidR="002B40E5" w:rsidRPr="00193939" w:rsidRDefault="002B40E5" w:rsidP="00C7147F"/>
        </w:tc>
        <w:tc>
          <w:tcPr>
            <w:tcW w:w="5528" w:type="dxa"/>
            <w:vAlign w:val="center"/>
          </w:tcPr>
          <w:p w14:paraId="75F51B79"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3E33F4">
              <w:t>Fingerprint Web Server (OTG-INFO-002)</w:t>
            </w:r>
          </w:p>
        </w:tc>
        <w:tc>
          <w:tcPr>
            <w:tcW w:w="1414" w:type="dxa"/>
            <w:noWrap/>
            <w:vAlign w:val="center"/>
          </w:tcPr>
          <w:p w14:paraId="572BF056" w14:textId="77777777" w:rsidR="002B40E5" w:rsidRPr="00193939" w:rsidRDefault="002B40E5" w:rsidP="00C7147F">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053EFAD8"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38188570" w14:textId="77777777" w:rsidR="002B40E5" w:rsidRPr="00193939" w:rsidRDefault="002B40E5" w:rsidP="00C7147F"/>
        </w:tc>
        <w:tc>
          <w:tcPr>
            <w:tcW w:w="5528" w:type="dxa"/>
            <w:vAlign w:val="center"/>
          </w:tcPr>
          <w:p w14:paraId="1FC3F22E"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3E33F4">
              <w:t>Review Webserver Metafiles for Information Leakage (OTG-INFO-003)</w:t>
            </w:r>
          </w:p>
        </w:tc>
        <w:tc>
          <w:tcPr>
            <w:tcW w:w="1414" w:type="dxa"/>
            <w:noWrap/>
            <w:vAlign w:val="center"/>
          </w:tcPr>
          <w:p w14:paraId="3B2E960B" w14:textId="77777777" w:rsidR="002B40E5" w:rsidRPr="00193939" w:rsidRDefault="002B40E5" w:rsidP="00C7147F">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6D80FDA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5C29D196" w14:textId="77777777" w:rsidR="002B40E5" w:rsidRPr="00193939" w:rsidRDefault="002B40E5" w:rsidP="00C7147F"/>
        </w:tc>
        <w:tc>
          <w:tcPr>
            <w:tcW w:w="5528" w:type="dxa"/>
            <w:vAlign w:val="center"/>
          </w:tcPr>
          <w:p w14:paraId="4B5A4C45"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3E33F4">
              <w:t>Enumerate Applications on Webserver (OTG-INFO-004)</w:t>
            </w:r>
          </w:p>
        </w:tc>
        <w:tc>
          <w:tcPr>
            <w:tcW w:w="1414" w:type="dxa"/>
            <w:noWrap/>
            <w:vAlign w:val="center"/>
          </w:tcPr>
          <w:p w14:paraId="622CD8AB" w14:textId="77777777" w:rsidR="002B40E5" w:rsidRPr="00193939" w:rsidRDefault="002B40E5" w:rsidP="00C7147F">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1843E3E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088FA7DE" w14:textId="77777777" w:rsidR="002B40E5" w:rsidRPr="00193939" w:rsidRDefault="002B40E5" w:rsidP="00C7147F"/>
        </w:tc>
        <w:tc>
          <w:tcPr>
            <w:tcW w:w="5528" w:type="dxa"/>
            <w:vAlign w:val="center"/>
          </w:tcPr>
          <w:p w14:paraId="0A27AC1F"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3E33F4">
              <w:t>Review Webpage Comments and Metadata for Information Leakage (OTG-INFO-005)</w:t>
            </w:r>
          </w:p>
        </w:tc>
        <w:tc>
          <w:tcPr>
            <w:tcW w:w="1414" w:type="dxa"/>
            <w:noWrap/>
            <w:vAlign w:val="center"/>
          </w:tcPr>
          <w:p w14:paraId="2F02C4C7" w14:textId="77777777" w:rsidR="002B40E5" w:rsidRPr="00193939" w:rsidRDefault="002B40E5" w:rsidP="00C7147F">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4F98E8D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7F8A038E" w14:textId="77777777" w:rsidR="002B40E5" w:rsidRPr="00193939" w:rsidRDefault="002B40E5" w:rsidP="00C7147F"/>
        </w:tc>
        <w:tc>
          <w:tcPr>
            <w:tcW w:w="5528" w:type="dxa"/>
            <w:vAlign w:val="center"/>
          </w:tcPr>
          <w:p w14:paraId="6CB7501A"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3E33F4">
              <w:t>Identify application entry points (OTG-INFO-006)</w:t>
            </w:r>
          </w:p>
        </w:tc>
        <w:tc>
          <w:tcPr>
            <w:tcW w:w="1414" w:type="dxa"/>
            <w:noWrap/>
            <w:vAlign w:val="center"/>
          </w:tcPr>
          <w:p w14:paraId="4F88D67A" w14:textId="77777777" w:rsidR="002B40E5" w:rsidRPr="00193939" w:rsidRDefault="002B40E5" w:rsidP="00C7147F">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10D565F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3829C791" w14:textId="77777777" w:rsidR="002B40E5" w:rsidRPr="00193939" w:rsidRDefault="002B40E5" w:rsidP="00C7147F"/>
        </w:tc>
        <w:tc>
          <w:tcPr>
            <w:tcW w:w="5528" w:type="dxa"/>
            <w:vAlign w:val="center"/>
          </w:tcPr>
          <w:p w14:paraId="35D9CD6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3E33F4">
              <w:t>Map execution paths through application (OTG-INFO-007)</w:t>
            </w:r>
          </w:p>
        </w:tc>
        <w:tc>
          <w:tcPr>
            <w:tcW w:w="1414" w:type="dxa"/>
            <w:noWrap/>
            <w:vAlign w:val="center"/>
          </w:tcPr>
          <w:p w14:paraId="7FA8FBEB" w14:textId="77777777" w:rsidR="002B40E5" w:rsidRPr="00193939" w:rsidRDefault="002B40E5" w:rsidP="00C7147F">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6CF7C6F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65B5E82F" w14:textId="77777777" w:rsidR="002B40E5" w:rsidRPr="00193939" w:rsidRDefault="002B40E5" w:rsidP="00C7147F"/>
        </w:tc>
        <w:tc>
          <w:tcPr>
            <w:tcW w:w="5528" w:type="dxa"/>
            <w:vAlign w:val="center"/>
          </w:tcPr>
          <w:p w14:paraId="0E992E0A"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3E33F4">
              <w:t>Fingerprint Web Application Framework (OTG-INFO-008)</w:t>
            </w:r>
          </w:p>
        </w:tc>
        <w:tc>
          <w:tcPr>
            <w:tcW w:w="1414" w:type="dxa"/>
            <w:noWrap/>
            <w:vAlign w:val="center"/>
          </w:tcPr>
          <w:p w14:paraId="2587FCBE" w14:textId="77777777" w:rsidR="002B40E5" w:rsidRPr="00193939" w:rsidRDefault="002B40E5" w:rsidP="00C7147F">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7F59172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78989F35" w14:textId="77777777" w:rsidR="002B40E5" w:rsidRPr="00193939" w:rsidRDefault="002B40E5" w:rsidP="00C7147F"/>
        </w:tc>
        <w:tc>
          <w:tcPr>
            <w:tcW w:w="5528" w:type="dxa"/>
            <w:vAlign w:val="center"/>
          </w:tcPr>
          <w:p w14:paraId="1220BE5A"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3E33F4">
              <w:t>Fingerprint Web Application (OTG-INFO-009)</w:t>
            </w:r>
          </w:p>
        </w:tc>
        <w:tc>
          <w:tcPr>
            <w:tcW w:w="1414" w:type="dxa"/>
            <w:noWrap/>
            <w:vAlign w:val="center"/>
          </w:tcPr>
          <w:p w14:paraId="0D332D2F" w14:textId="77777777" w:rsidR="002B40E5" w:rsidRPr="00193939" w:rsidRDefault="002B40E5" w:rsidP="00C7147F">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2DCC78D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17DAEE8B" w14:textId="77777777" w:rsidR="002B40E5" w:rsidRPr="00193939" w:rsidRDefault="002B40E5" w:rsidP="00C7147F"/>
        </w:tc>
        <w:tc>
          <w:tcPr>
            <w:tcW w:w="5528" w:type="dxa"/>
            <w:vAlign w:val="center"/>
          </w:tcPr>
          <w:p w14:paraId="44FE1234"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3E33F4">
              <w:t>Map Application Architecture (OTG-INFO-010)</w:t>
            </w:r>
          </w:p>
        </w:tc>
        <w:tc>
          <w:tcPr>
            <w:tcW w:w="1414" w:type="dxa"/>
            <w:noWrap/>
            <w:vAlign w:val="center"/>
          </w:tcPr>
          <w:p w14:paraId="620D2836" w14:textId="77777777" w:rsidR="002B40E5" w:rsidRPr="00193939" w:rsidRDefault="002B40E5" w:rsidP="00C7147F">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AD7173" w14:paraId="753ACF4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noWrap/>
            <w:vAlign w:val="center"/>
            <w:hideMark/>
          </w:tcPr>
          <w:p w14:paraId="18455037" w14:textId="77777777" w:rsidR="002B40E5" w:rsidRPr="00AD7173" w:rsidRDefault="002B40E5" w:rsidP="00C7147F">
            <w:pPr>
              <w:rPr>
                <w:b w:val="0"/>
                <w:bCs w:val="0"/>
              </w:rPr>
            </w:pPr>
            <w:r w:rsidRPr="00AD7173">
              <w:t>Configuration and Deployment Management Testing</w:t>
            </w:r>
          </w:p>
        </w:tc>
        <w:tc>
          <w:tcPr>
            <w:tcW w:w="5528" w:type="dxa"/>
            <w:vAlign w:val="center"/>
            <w:hideMark/>
          </w:tcPr>
          <w:p w14:paraId="3622FB9D"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Network/Infrastructure Configuration (OTG-CONFIG-001)</w:t>
            </w:r>
          </w:p>
        </w:tc>
        <w:tc>
          <w:tcPr>
            <w:tcW w:w="1414" w:type="dxa"/>
            <w:noWrap/>
            <w:vAlign w:val="center"/>
            <w:hideMark/>
          </w:tcPr>
          <w:p w14:paraId="771B8143"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5794A96"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6C2E3B24" w14:textId="77777777" w:rsidR="002B40E5" w:rsidRPr="00AD7173" w:rsidRDefault="002B40E5" w:rsidP="00C7147F">
            <w:pPr>
              <w:rPr>
                <w:b w:val="0"/>
                <w:bCs w:val="0"/>
              </w:rPr>
            </w:pPr>
          </w:p>
        </w:tc>
        <w:tc>
          <w:tcPr>
            <w:tcW w:w="5528" w:type="dxa"/>
            <w:vAlign w:val="center"/>
            <w:hideMark/>
          </w:tcPr>
          <w:p w14:paraId="449FD362"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rPr>
                <w:bCs/>
              </w:rPr>
            </w:pPr>
            <w:r w:rsidRPr="00AD7173">
              <w:rPr>
                <w:bCs/>
              </w:rPr>
              <w:t>Test Application Platform Configuration (OTG-CONFIG-002)</w:t>
            </w:r>
          </w:p>
        </w:tc>
        <w:tc>
          <w:tcPr>
            <w:tcW w:w="1414" w:type="dxa"/>
            <w:noWrap/>
            <w:vAlign w:val="center"/>
            <w:hideMark/>
          </w:tcPr>
          <w:p w14:paraId="427D2175"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8BE845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92F4877" w14:textId="77777777" w:rsidR="002B40E5" w:rsidRPr="00AD7173" w:rsidRDefault="002B40E5" w:rsidP="00C7147F">
            <w:pPr>
              <w:rPr>
                <w:b w:val="0"/>
                <w:bCs w:val="0"/>
              </w:rPr>
            </w:pPr>
          </w:p>
        </w:tc>
        <w:tc>
          <w:tcPr>
            <w:tcW w:w="5528" w:type="dxa"/>
            <w:vAlign w:val="center"/>
            <w:hideMark/>
          </w:tcPr>
          <w:p w14:paraId="15FBCD4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File Extensions Handling for Sensitive Information (OTG-CONFIG-003)</w:t>
            </w:r>
          </w:p>
        </w:tc>
        <w:tc>
          <w:tcPr>
            <w:tcW w:w="1414" w:type="dxa"/>
            <w:noWrap/>
            <w:vAlign w:val="center"/>
            <w:hideMark/>
          </w:tcPr>
          <w:p w14:paraId="77FE1026"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F83B4E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6FE77489" w14:textId="77777777" w:rsidR="002B40E5" w:rsidRPr="00AD7173" w:rsidRDefault="002B40E5" w:rsidP="00C7147F">
            <w:pPr>
              <w:rPr>
                <w:b w:val="0"/>
                <w:bCs w:val="0"/>
              </w:rPr>
            </w:pPr>
          </w:p>
        </w:tc>
        <w:tc>
          <w:tcPr>
            <w:tcW w:w="5528" w:type="dxa"/>
            <w:vAlign w:val="center"/>
            <w:hideMark/>
          </w:tcPr>
          <w:p w14:paraId="1D6EACCC"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Review Old, Backup and Unreferenced Files for Sensitive Information (OTG-CONFIG-004)</w:t>
            </w:r>
          </w:p>
        </w:tc>
        <w:tc>
          <w:tcPr>
            <w:tcW w:w="1414" w:type="dxa"/>
            <w:noWrap/>
            <w:vAlign w:val="center"/>
            <w:hideMark/>
          </w:tcPr>
          <w:p w14:paraId="39E7DFDB"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669EB1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4AC0657A" w14:textId="77777777" w:rsidR="002B40E5" w:rsidRPr="00AD7173" w:rsidRDefault="002B40E5" w:rsidP="00C7147F">
            <w:pPr>
              <w:rPr>
                <w:b w:val="0"/>
                <w:bCs w:val="0"/>
              </w:rPr>
            </w:pPr>
          </w:p>
        </w:tc>
        <w:tc>
          <w:tcPr>
            <w:tcW w:w="5528" w:type="dxa"/>
            <w:vAlign w:val="center"/>
            <w:hideMark/>
          </w:tcPr>
          <w:p w14:paraId="5201C57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rPr>
                <w:bCs/>
              </w:rPr>
            </w:pPr>
            <w:r w:rsidRPr="00AD7173">
              <w:rPr>
                <w:bCs/>
              </w:rPr>
              <w:t>Enumerate Infrastructure and Application Admin Interfaces (OTG-CONFIG-005)</w:t>
            </w:r>
          </w:p>
        </w:tc>
        <w:tc>
          <w:tcPr>
            <w:tcW w:w="1414" w:type="dxa"/>
            <w:noWrap/>
            <w:vAlign w:val="center"/>
            <w:hideMark/>
          </w:tcPr>
          <w:p w14:paraId="2900953C"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rPr>
                <w:bCs/>
                <w:color w:val="FF0000"/>
              </w:rPr>
            </w:pPr>
            <w:r w:rsidRPr="00AD7173">
              <w:rPr>
                <w:bCs/>
              </w:rPr>
              <w:t>Pass</w:t>
            </w:r>
          </w:p>
        </w:tc>
      </w:tr>
      <w:tr w:rsidR="002B40E5" w:rsidRPr="00AD7173" w14:paraId="0E099AFD"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786C0E4B" w14:textId="77777777" w:rsidR="002B40E5" w:rsidRPr="00AD7173" w:rsidRDefault="002B40E5" w:rsidP="00C7147F">
            <w:pPr>
              <w:rPr>
                <w:b w:val="0"/>
                <w:bCs w:val="0"/>
              </w:rPr>
            </w:pPr>
          </w:p>
        </w:tc>
        <w:tc>
          <w:tcPr>
            <w:tcW w:w="5528" w:type="dxa"/>
            <w:vAlign w:val="center"/>
            <w:hideMark/>
          </w:tcPr>
          <w:p w14:paraId="646D3DA4"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HTTP Methods (OTG-CONFIG-006)</w:t>
            </w:r>
          </w:p>
        </w:tc>
        <w:tc>
          <w:tcPr>
            <w:tcW w:w="1414" w:type="dxa"/>
            <w:noWrap/>
            <w:vAlign w:val="center"/>
            <w:hideMark/>
          </w:tcPr>
          <w:p w14:paraId="4DE2BA15"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476318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18B89D8" w14:textId="77777777" w:rsidR="002B40E5" w:rsidRPr="00AD7173" w:rsidRDefault="002B40E5" w:rsidP="00C7147F">
            <w:pPr>
              <w:rPr>
                <w:b w:val="0"/>
                <w:bCs w:val="0"/>
              </w:rPr>
            </w:pPr>
          </w:p>
        </w:tc>
        <w:tc>
          <w:tcPr>
            <w:tcW w:w="5528" w:type="dxa"/>
            <w:vAlign w:val="center"/>
            <w:hideMark/>
          </w:tcPr>
          <w:p w14:paraId="0133E436"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HTTP Strict Transport Security (OTG-CONFIG-007)</w:t>
            </w:r>
          </w:p>
        </w:tc>
        <w:tc>
          <w:tcPr>
            <w:tcW w:w="1414" w:type="dxa"/>
            <w:noWrap/>
            <w:vAlign w:val="center"/>
            <w:hideMark/>
          </w:tcPr>
          <w:p w14:paraId="3EC69CB2"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7E36703D"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556FDAF" w14:textId="77777777" w:rsidR="002B40E5" w:rsidRPr="00AD7173" w:rsidRDefault="002B40E5" w:rsidP="00C7147F">
            <w:pPr>
              <w:rPr>
                <w:b w:val="0"/>
                <w:bCs w:val="0"/>
              </w:rPr>
            </w:pPr>
          </w:p>
        </w:tc>
        <w:tc>
          <w:tcPr>
            <w:tcW w:w="5528" w:type="dxa"/>
            <w:vAlign w:val="center"/>
            <w:hideMark/>
          </w:tcPr>
          <w:p w14:paraId="154EDCCC"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RIA cross domain policy (OTG-CONFIG-008)</w:t>
            </w:r>
          </w:p>
        </w:tc>
        <w:tc>
          <w:tcPr>
            <w:tcW w:w="1414" w:type="dxa"/>
            <w:noWrap/>
            <w:vAlign w:val="center"/>
            <w:hideMark/>
          </w:tcPr>
          <w:p w14:paraId="0D7936C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109E13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097CC41B" w14:textId="77777777" w:rsidR="002B40E5" w:rsidRPr="00AD7173" w:rsidRDefault="002B40E5" w:rsidP="00C7147F">
            <w:pPr>
              <w:rPr>
                <w:b w:val="0"/>
                <w:bCs w:val="0"/>
              </w:rPr>
            </w:pPr>
            <w:r w:rsidRPr="00AD7173">
              <w:t>Identity Management Testing</w:t>
            </w:r>
          </w:p>
        </w:tc>
        <w:tc>
          <w:tcPr>
            <w:tcW w:w="5528" w:type="dxa"/>
            <w:vAlign w:val="center"/>
          </w:tcPr>
          <w:p w14:paraId="127C01AC"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Role Definitions (OTG-IDENT-001)</w:t>
            </w:r>
          </w:p>
        </w:tc>
        <w:tc>
          <w:tcPr>
            <w:tcW w:w="1414" w:type="dxa"/>
            <w:noWrap/>
            <w:vAlign w:val="center"/>
          </w:tcPr>
          <w:p w14:paraId="3A58F05D"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1D3C41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3112AF4" w14:textId="77777777" w:rsidR="002B40E5" w:rsidRPr="00AD7173" w:rsidRDefault="002B40E5" w:rsidP="00C7147F">
            <w:pPr>
              <w:rPr>
                <w:b w:val="0"/>
                <w:bCs w:val="0"/>
              </w:rPr>
            </w:pPr>
          </w:p>
        </w:tc>
        <w:tc>
          <w:tcPr>
            <w:tcW w:w="5528" w:type="dxa"/>
            <w:vAlign w:val="center"/>
          </w:tcPr>
          <w:p w14:paraId="74A9D324"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bookmarkStart w:id="50" w:name="_Hlk15996155"/>
            <w:r w:rsidRPr="00AD7173">
              <w:t>Test User Registration Process (OTG-IDENT-002)</w:t>
            </w:r>
            <w:bookmarkEnd w:id="50"/>
          </w:p>
        </w:tc>
        <w:tc>
          <w:tcPr>
            <w:tcW w:w="1414" w:type="dxa"/>
            <w:noWrap/>
            <w:vAlign w:val="center"/>
          </w:tcPr>
          <w:p w14:paraId="3216053D"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ECE79D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415578F" w14:textId="77777777" w:rsidR="002B40E5" w:rsidRPr="00AD7173" w:rsidRDefault="002B40E5" w:rsidP="00C7147F">
            <w:pPr>
              <w:rPr>
                <w:b w:val="0"/>
                <w:bCs w:val="0"/>
              </w:rPr>
            </w:pPr>
          </w:p>
        </w:tc>
        <w:tc>
          <w:tcPr>
            <w:tcW w:w="5528" w:type="dxa"/>
            <w:vAlign w:val="center"/>
          </w:tcPr>
          <w:p w14:paraId="41CCAFD6"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Account Provisioning Process (OTG-IDENT-003)</w:t>
            </w:r>
          </w:p>
        </w:tc>
        <w:tc>
          <w:tcPr>
            <w:tcW w:w="1414" w:type="dxa"/>
            <w:noWrap/>
            <w:vAlign w:val="center"/>
          </w:tcPr>
          <w:p w14:paraId="648288FF"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CECE4F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2246FAA" w14:textId="77777777" w:rsidR="002B40E5" w:rsidRPr="00AD7173" w:rsidRDefault="002B40E5" w:rsidP="00C7147F">
            <w:pPr>
              <w:rPr>
                <w:b w:val="0"/>
                <w:bCs w:val="0"/>
              </w:rPr>
            </w:pPr>
          </w:p>
        </w:tc>
        <w:tc>
          <w:tcPr>
            <w:tcW w:w="5528" w:type="dxa"/>
            <w:vAlign w:val="center"/>
          </w:tcPr>
          <w:p w14:paraId="5ADCA8B2"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Account Enumeration and Guessable User Account (OTG-IDENT-004)</w:t>
            </w:r>
          </w:p>
        </w:tc>
        <w:tc>
          <w:tcPr>
            <w:tcW w:w="1414" w:type="dxa"/>
            <w:noWrap/>
            <w:vAlign w:val="center"/>
          </w:tcPr>
          <w:p w14:paraId="5E4089A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rPr>
                <w:b/>
              </w:rPr>
            </w:pPr>
            <w:r w:rsidRPr="00AD7173">
              <w:t>Pass</w:t>
            </w:r>
          </w:p>
        </w:tc>
      </w:tr>
      <w:tr w:rsidR="002B40E5" w:rsidRPr="00AD7173" w14:paraId="427DA18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17CA44" w14:textId="77777777" w:rsidR="002B40E5" w:rsidRPr="00AD7173" w:rsidRDefault="002B40E5" w:rsidP="00C7147F">
            <w:pPr>
              <w:rPr>
                <w:b w:val="0"/>
                <w:bCs w:val="0"/>
              </w:rPr>
            </w:pPr>
          </w:p>
        </w:tc>
        <w:tc>
          <w:tcPr>
            <w:tcW w:w="5528" w:type="dxa"/>
            <w:vAlign w:val="center"/>
          </w:tcPr>
          <w:p w14:paraId="46B76EF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Weak or Unenforced Username Policy (OTG-IDENT-005)</w:t>
            </w:r>
          </w:p>
        </w:tc>
        <w:tc>
          <w:tcPr>
            <w:tcW w:w="1414" w:type="dxa"/>
            <w:noWrap/>
            <w:vAlign w:val="center"/>
          </w:tcPr>
          <w:p w14:paraId="0627DE09"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6BC96C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68A9F8CD" w14:textId="77777777" w:rsidR="002B40E5" w:rsidRPr="00AD7173" w:rsidRDefault="002B40E5" w:rsidP="00C7147F">
            <w:pPr>
              <w:rPr>
                <w:b w:val="0"/>
                <w:bCs w:val="0"/>
              </w:rPr>
            </w:pPr>
            <w:r w:rsidRPr="00AD7173">
              <w:lastRenderedPageBreak/>
              <w:t>Authentication Testing</w:t>
            </w:r>
          </w:p>
        </w:tc>
        <w:tc>
          <w:tcPr>
            <w:tcW w:w="5528" w:type="dxa"/>
            <w:vAlign w:val="center"/>
          </w:tcPr>
          <w:p w14:paraId="5BBAC4FC"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rPr>
                <w:bCs/>
              </w:rPr>
            </w:pPr>
            <w:r w:rsidRPr="00AD7173">
              <w:rPr>
                <w:bCs/>
              </w:rPr>
              <w:t>Testing for Credentials Transported over an Encrypted Channel (OTG-AUTHN-001)</w:t>
            </w:r>
          </w:p>
        </w:tc>
        <w:tc>
          <w:tcPr>
            <w:tcW w:w="1414" w:type="dxa"/>
            <w:noWrap/>
            <w:vAlign w:val="center"/>
          </w:tcPr>
          <w:p w14:paraId="2723E2B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rPr>
                <w:b/>
              </w:rPr>
            </w:pPr>
            <w:r w:rsidRPr="00AD7173">
              <w:t>Pass</w:t>
            </w:r>
          </w:p>
        </w:tc>
      </w:tr>
      <w:tr w:rsidR="002B40E5" w:rsidRPr="00AD7173" w14:paraId="2FD9E10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BF09759" w14:textId="77777777" w:rsidR="002B40E5" w:rsidRPr="00AD7173" w:rsidRDefault="002B40E5" w:rsidP="00C7147F">
            <w:pPr>
              <w:rPr>
                <w:b w:val="0"/>
                <w:bCs w:val="0"/>
              </w:rPr>
            </w:pPr>
          </w:p>
        </w:tc>
        <w:tc>
          <w:tcPr>
            <w:tcW w:w="5528" w:type="dxa"/>
            <w:vAlign w:val="center"/>
          </w:tcPr>
          <w:p w14:paraId="47EB095F"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Default Credentials (OTG-AUTHN-002)</w:t>
            </w:r>
          </w:p>
        </w:tc>
        <w:tc>
          <w:tcPr>
            <w:tcW w:w="1414" w:type="dxa"/>
            <w:noWrap/>
            <w:vAlign w:val="center"/>
          </w:tcPr>
          <w:p w14:paraId="1ED36BC3"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EC4DBD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49B4E98" w14:textId="77777777" w:rsidR="002B40E5" w:rsidRPr="00AD7173" w:rsidRDefault="002B40E5" w:rsidP="00C7147F">
            <w:pPr>
              <w:rPr>
                <w:b w:val="0"/>
                <w:bCs w:val="0"/>
              </w:rPr>
            </w:pPr>
          </w:p>
        </w:tc>
        <w:tc>
          <w:tcPr>
            <w:tcW w:w="5528" w:type="dxa"/>
            <w:vAlign w:val="center"/>
          </w:tcPr>
          <w:p w14:paraId="6522F0C3"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Weak Lock Out Mechanism (OTG-AUTHN-003)</w:t>
            </w:r>
          </w:p>
        </w:tc>
        <w:tc>
          <w:tcPr>
            <w:tcW w:w="1414" w:type="dxa"/>
            <w:noWrap/>
            <w:vAlign w:val="center"/>
          </w:tcPr>
          <w:p w14:paraId="087B56FD"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0F54BB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13275DC" w14:textId="77777777" w:rsidR="002B40E5" w:rsidRPr="00AD7173" w:rsidRDefault="002B40E5" w:rsidP="00C7147F">
            <w:pPr>
              <w:rPr>
                <w:b w:val="0"/>
                <w:bCs w:val="0"/>
              </w:rPr>
            </w:pPr>
          </w:p>
        </w:tc>
        <w:tc>
          <w:tcPr>
            <w:tcW w:w="5528" w:type="dxa"/>
            <w:vAlign w:val="center"/>
          </w:tcPr>
          <w:p w14:paraId="67E05FF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Bypassing Authentication Schema (OTG-AUTHN-004)</w:t>
            </w:r>
          </w:p>
        </w:tc>
        <w:tc>
          <w:tcPr>
            <w:tcW w:w="1414" w:type="dxa"/>
            <w:noWrap/>
            <w:vAlign w:val="center"/>
          </w:tcPr>
          <w:p w14:paraId="25CDBDC1"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58CA87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D675519" w14:textId="77777777" w:rsidR="002B40E5" w:rsidRPr="00AD7173" w:rsidRDefault="002B40E5" w:rsidP="00C7147F">
            <w:pPr>
              <w:rPr>
                <w:b w:val="0"/>
                <w:bCs w:val="0"/>
              </w:rPr>
            </w:pPr>
          </w:p>
        </w:tc>
        <w:tc>
          <w:tcPr>
            <w:tcW w:w="5528" w:type="dxa"/>
            <w:vAlign w:val="center"/>
          </w:tcPr>
          <w:p w14:paraId="403865D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Remember Password Functionality (OTG-AUTHN-005)</w:t>
            </w:r>
          </w:p>
        </w:tc>
        <w:tc>
          <w:tcPr>
            <w:tcW w:w="1414" w:type="dxa"/>
            <w:noWrap/>
            <w:vAlign w:val="center"/>
          </w:tcPr>
          <w:p w14:paraId="4EA7C711"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24986E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02806DE" w14:textId="77777777" w:rsidR="002B40E5" w:rsidRPr="00AD7173" w:rsidRDefault="002B40E5" w:rsidP="00C7147F">
            <w:pPr>
              <w:rPr>
                <w:b w:val="0"/>
                <w:bCs w:val="0"/>
              </w:rPr>
            </w:pPr>
          </w:p>
        </w:tc>
        <w:tc>
          <w:tcPr>
            <w:tcW w:w="5528" w:type="dxa"/>
            <w:vAlign w:val="center"/>
          </w:tcPr>
          <w:p w14:paraId="2A9C557B"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Browser Cache Weakness (OTG-AUTHN-006)</w:t>
            </w:r>
          </w:p>
        </w:tc>
        <w:tc>
          <w:tcPr>
            <w:tcW w:w="1414" w:type="dxa"/>
            <w:noWrap/>
            <w:vAlign w:val="center"/>
          </w:tcPr>
          <w:p w14:paraId="4A881990"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DE7232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9C8FA60" w14:textId="77777777" w:rsidR="002B40E5" w:rsidRPr="00AD7173" w:rsidRDefault="002B40E5" w:rsidP="00C7147F">
            <w:pPr>
              <w:rPr>
                <w:b w:val="0"/>
                <w:bCs w:val="0"/>
              </w:rPr>
            </w:pPr>
          </w:p>
        </w:tc>
        <w:tc>
          <w:tcPr>
            <w:tcW w:w="5528" w:type="dxa"/>
            <w:vAlign w:val="center"/>
          </w:tcPr>
          <w:p w14:paraId="6E3A000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Weak Password Policy (OTG-AUTHN-007)</w:t>
            </w:r>
          </w:p>
        </w:tc>
        <w:tc>
          <w:tcPr>
            <w:tcW w:w="1414" w:type="dxa"/>
            <w:noWrap/>
            <w:vAlign w:val="center"/>
          </w:tcPr>
          <w:p w14:paraId="421FED80"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5E4B89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73BD52D" w14:textId="77777777" w:rsidR="002B40E5" w:rsidRPr="00AD7173" w:rsidRDefault="002B40E5" w:rsidP="00C7147F">
            <w:pPr>
              <w:rPr>
                <w:b w:val="0"/>
                <w:bCs w:val="0"/>
              </w:rPr>
            </w:pPr>
          </w:p>
        </w:tc>
        <w:tc>
          <w:tcPr>
            <w:tcW w:w="5528" w:type="dxa"/>
            <w:vAlign w:val="center"/>
          </w:tcPr>
          <w:p w14:paraId="1D6DE290"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Weak Security Questio</w:t>
            </w:r>
            <w:r>
              <w:t>n/A</w:t>
            </w:r>
            <w:r w:rsidRPr="00AD7173">
              <w:t>nswer (OTG-AUTHN-008)</w:t>
            </w:r>
          </w:p>
        </w:tc>
        <w:tc>
          <w:tcPr>
            <w:tcW w:w="1414" w:type="dxa"/>
            <w:noWrap/>
            <w:vAlign w:val="center"/>
          </w:tcPr>
          <w:p w14:paraId="1B995F2B"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97CAF4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289FC4E" w14:textId="77777777" w:rsidR="002B40E5" w:rsidRPr="00AD7173" w:rsidRDefault="002B40E5" w:rsidP="00C7147F">
            <w:pPr>
              <w:rPr>
                <w:b w:val="0"/>
                <w:bCs w:val="0"/>
              </w:rPr>
            </w:pPr>
          </w:p>
        </w:tc>
        <w:tc>
          <w:tcPr>
            <w:tcW w:w="5528" w:type="dxa"/>
            <w:vAlign w:val="center"/>
          </w:tcPr>
          <w:p w14:paraId="52A0FD73"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Weak Password Change or Reset Functionalities (OTG-AUTHN-009)</w:t>
            </w:r>
          </w:p>
        </w:tc>
        <w:tc>
          <w:tcPr>
            <w:tcW w:w="1414" w:type="dxa"/>
            <w:noWrap/>
            <w:vAlign w:val="center"/>
          </w:tcPr>
          <w:p w14:paraId="0527F8B3"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836EF9D"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F5D6F90" w14:textId="77777777" w:rsidR="002B40E5" w:rsidRPr="00AD7173" w:rsidRDefault="002B40E5" w:rsidP="00C7147F">
            <w:pPr>
              <w:rPr>
                <w:b w:val="0"/>
                <w:bCs w:val="0"/>
              </w:rPr>
            </w:pPr>
          </w:p>
        </w:tc>
        <w:tc>
          <w:tcPr>
            <w:tcW w:w="5528" w:type="dxa"/>
            <w:vAlign w:val="center"/>
          </w:tcPr>
          <w:p w14:paraId="6E8DE4AA"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Weaker Authentication in Alternative Channel (OTG-AUTHN-010)</w:t>
            </w:r>
          </w:p>
        </w:tc>
        <w:tc>
          <w:tcPr>
            <w:tcW w:w="1414" w:type="dxa"/>
            <w:noWrap/>
            <w:vAlign w:val="center"/>
          </w:tcPr>
          <w:p w14:paraId="548A499D"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550788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4E93433C" w14:textId="77777777" w:rsidR="002B40E5" w:rsidRPr="00AD7173" w:rsidRDefault="002B40E5" w:rsidP="00C7147F">
            <w:pPr>
              <w:rPr>
                <w:b w:val="0"/>
                <w:bCs w:val="0"/>
              </w:rPr>
            </w:pPr>
            <w:r w:rsidRPr="00AD7173">
              <w:t>Authorization Testing</w:t>
            </w:r>
          </w:p>
        </w:tc>
        <w:tc>
          <w:tcPr>
            <w:tcW w:w="5528" w:type="dxa"/>
            <w:vAlign w:val="center"/>
          </w:tcPr>
          <w:p w14:paraId="02872F8A"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Directory Traversal/File Include (OTG-AUTHZ-001)</w:t>
            </w:r>
          </w:p>
        </w:tc>
        <w:tc>
          <w:tcPr>
            <w:tcW w:w="1414" w:type="dxa"/>
            <w:noWrap/>
            <w:vAlign w:val="center"/>
          </w:tcPr>
          <w:p w14:paraId="17377356"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917364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B2D5638" w14:textId="77777777" w:rsidR="002B40E5" w:rsidRPr="00AD7173" w:rsidRDefault="002B40E5" w:rsidP="00C7147F">
            <w:pPr>
              <w:rPr>
                <w:b w:val="0"/>
                <w:bCs w:val="0"/>
              </w:rPr>
            </w:pPr>
          </w:p>
        </w:tc>
        <w:tc>
          <w:tcPr>
            <w:tcW w:w="5528" w:type="dxa"/>
            <w:vAlign w:val="center"/>
          </w:tcPr>
          <w:p w14:paraId="5551877F"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Bypassing Authorization Schema (OTG-AUTHZ-002)</w:t>
            </w:r>
          </w:p>
        </w:tc>
        <w:tc>
          <w:tcPr>
            <w:tcW w:w="1414" w:type="dxa"/>
            <w:noWrap/>
            <w:vAlign w:val="center"/>
          </w:tcPr>
          <w:p w14:paraId="33C7F538"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756B03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A89AF23" w14:textId="77777777" w:rsidR="002B40E5" w:rsidRPr="00AD7173" w:rsidRDefault="002B40E5" w:rsidP="00C7147F">
            <w:pPr>
              <w:rPr>
                <w:b w:val="0"/>
                <w:bCs w:val="0"/>
              </w:rPr>
            </w:pPr>
          </w:p>
        </w:tc>
        <w:tc>
          <w:tcPr>
            <w:tcW w:w="5528" w:type="dxa"/>
            <w:vAlign w:val="center"/>
          </w:tcPr>
          <w:p w14:paraId="7F10A2C9"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Privilege Escalation (OTG-AUTHZ-003)</w:t>
            </w:r>
          </w:p>
        </w:tc>
        <w:tc>
          <w:tcPr>
            <w:tcW w:w="1414" w:type="dxa"/>
            <w:noWrap/>
            <w:vAlign w:val="center"/>
          </w:tcPr>
          <w:p w14:paraId="3C41E764"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EC22E6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3B3BD85" w14:textId="77777777" w:rsidR="002B40E5" w:rsidRPr="00AD7173" w:rsidRDefault="002B40E5" w:rsidP="00C7147F">
            <w:pPr>
              <w:rPr>
                <w:b w:val="0"/>
                <w:bCs w:val="0"/>
              </w:rPr>
            </w:pPr>
          </w:p>
        </w:tc>
        <w:tc>
          <w:tcPr>
            <w:tcW w:w="5528" w:type="dxa"/>
            <w:vAlign w:val="center"/>
          </w:tcPr>
          <w:p w14:paraId="017A7B5A"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Insecure Direct Object References (OTG-AUTHZ-004)</w:t>
            </w:r>
          </w:p>
        </w:tc>
        <w:tc>
          <w:tcPr>
            <w:tcW w:w="1414" w:type="dxa"/>
            <w:noWrap/>
            <w:vAlign w:val="center"/>
          </w:tcPr>
          <w:p w14:paraId="52DACB9D"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222992E"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6A7B586B" w14:textId="77777777" w:rsidR="002B40E5" w:rsidRPr="00AD7173" w:rsidRDefault="002B40E5" w:rsidP="00C7147F">
            <w:pPr>
              <w:rPr>
                <w:b w:val="0"/>
                <w:bCs w:val="0"/>
              </w:rPr>
            </w:pPr>
            <w:r w:rsidRPr="00AD7173">
              <w:t>Session Management Testing</w:t>
            </w:r>
          </w:p>
        </w:tc>
        <w:tc>
          <w:tcPr>
            <w:tcW w:w="5528" w:type="dxa"/>
            <w:vAlign w:val="center"/>
          </w:tcPr>
          <w:p w14:paraId="18FBFEC1"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Bypassing Session Management Schema (OTG-SESS-001)</w:t>
            </w:r>
          </w:p>
        </w:tc>
        <w:tc>
          <w:tcPr>
            <w:tcW w:w="1414" w:type="dxa"/>
            <w:noWrap/>
            <w:vAlign w:val="center"/>
          </w:tcPr>
          <w:p w14:paraId="1668EB96"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8AA4E5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45B62B0" w14:textId="77777777" w:rsidR="002B40E5" w:rsidRPr="00AD7173" w:rsidRDefault="002B40E5" w:rsidP="00C7147F">
            <w:pPr>
              <w:rPr>
                <w:b w:val="0"/>
                <w:bCs w:val="0"/>
              </w:rPr>
            </w:pPr>
          </w:p>
        </w:tc>
        <w:tc>
          <w:tcPr>
            <w:tcW w:w="5528" w:type="dxa"/>
            <w:vAlign w:val="center"/>
          </w:tcPr>
          <w:p w14:paraId="10E5BFC6"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Cookies Attributes (OTG-SESS-002)</w:t>
            </w:r>
          </w:p>
        </w:tc>
        <w:tc>
          <w:tcPr>
            <w:tcW w:w="1414" w:type="dxa"/>
            <w:noWrap/>
            <w:vAlign w:val="center"/>
          </w:tcPr>
          <w:p w14:paraId="58FACD7E"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A14FD8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88B305A" w14:textId="77777777" w:rsidR="002B40E5" w:rsidRPr="00AD7173" w:rsidRDefault="002B40E5" w:rsidP="00C7147F">
            <w:pPr>
              <w:rPr>
                <w:b w:val="0"/>
                <w:bCs w:val="0"/>
              </w:rPr>
            </w:pPr>
          </w:p>
        </w:tc>
        <w:tc>
          <w:tcPr>
            <w:tcW w:w="5528" w:type="dxa"/>
            <w:vAlign w:val="center"/>
          </w:tcPr>
          <w:p w14:paraId="7ECAA5A3"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Session Fixation (OTG-SESS-003)</w:t>
            </w:r>
          </w:p>
        </w:tc>
        <w:tc>
          <w:tcPr>
            <w:tcW w:w="1414" w:type="dxa"/>
            <w:noWrap/>
            <w:vAlign w:val="center"/>
          </w:tcPr>
          <w:p w14:paraId="3F416037"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6280F3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24E7B22" w14:textId="77777777" w:rsidR="002B40E5" w:rsidRPr="00AD7173" w:rsidRDefault="002B40E5" w:rsidP="00C7147F">
            <w:pPr>
              <w:rPr>
                <w:b w:val="0"/>
                <w:bCs w:val="0"/>
              </w:rPr>
            </w:pPr>
          </w:p>
        </w:tc>
        <w:tc>
          <w:tcPr>
            <w:tcW w:w="5528" w:type="dxa"/>
            <w:vAlign w:val="center"/>
          </w:tcPr>
          <w:p w14:paraId="37D69A73"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Exposed Session Variables (OTG-SESS-004)</w:t>
            </w:r>
          </w:p>
        </w:tc>
        <w:tc>
          <w:tcPr>
            <w:tcW w:w="1414" w:type="dxa"/>
            <w:noWrap/>
            <w:vAlign w:val="center"/>
          </w:tcPr>
          <w:p w14:paraId="3EEFF21D"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07EA082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9DB7750" w14:textId="77777777" w:rsidR="002B40E5" w:rsidRPr="00AD7173" w:rsidRDefault="002B40E5" w:rsidP="00C7147F">
            <w:pPr>
              <w:rPr>
                <w:b w:val="0"/>
                <w:bCs w:val="0"/>
              </w:rPr>
            </w:pPr>
          </w:p>
        </w:tc>
        <w:tc>
          <w:tcPr>
            <w:tcW w:w="5528" w:type="dxa"/>
            <w:vAlign w:val="center"/>
          </w:tcPr>
          <w:p w14:paraId="137CE77F"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Cross Site Request Forgery (CSRF) (OTG-SESS-005)</w:t>
            </w:r>
          </w:p>
        </w:tc>
        <w:tc>
          <w:tcPr>
            <w:tcW w:w="1414" w:type="dxa"/>
            <w:noWrap/>
            <w:vAlign w:val="center"/>
          </w:tcPr>
          <w:p w14:paraId="39C9A5CA"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2B7A06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846BA59" w14:textId="77777777" w:rsidR="002B40E5" w:rsidRPr="00AD7173" w:rsidRDefault="002B40E5" w:rsidP="00C7147F">
            <w:pPr>
              <w:rPr>
                <w:b w:val="0"/>
                <w:bCs w:val="0"/>
              </w:rPr>
            </w:pPr>
          </w:p>
        </w:tc>
        <w:tc>
          <w:tcPr>
            <w:tcW w:w="5528" w:type="dxa"/>
            <w:vAlign w:val="center"/>
          </w:tcPr>
          <w:p w14:paraId="0C67B27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Logout Functionality (OTG-SESS-006)</w:t>
            </w:r>
          </w:p>
        </w:tc>
        <w:tc>
          <w:tcPr>
            <w:tcW w:w="1414" w:type="dxa"/>
            <w:noWrap/>
            <w:vAlign w:val="center"/>
          </w:tcPr>
          <w:p w14:paraId="01353ED2"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FEAD14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9909BE2" w14:textId="77777777" w:rsidR="002B40E5" w:rsidRPr="00AD7173" w:rsidRDefault="002B40E5" w:rsidP="00C7147F">
            <w:pPr>
              <w:rPr>
                <w:b w:val="0"/>
                <w:bCs w:val="0"/>
              </w:rPr>
            </w:pPr>
          </w:p>
        </w:tc>
        <w:tc>
          <w:tcPr>
            <w:tcW w:w="5528" w:type="dxa"/>
            <w:vAlign w:val="center"/>
          </w:tcPr>
          <w:p w14:paraId="0BB8E8AC"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Session Timeout (OTG-SESS-007)</w:t>
            </w:r>
          </w:p>
        </w:tc>
        <w:tc>
          <w:tcPr>
            <w:tcW w:w="1414" w:type="dxa"/>
            <w:noWrap/>
            <w:vAlign w:val="center"/>
          </w:tcPr>
          <w:p w14:paraId="4FC2D178"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101274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E6B1463" w14:textId="77777777" w:rsidR="002B40E5" w:rsidRPr="00AD7173" w:rsidRDefault="002B40E5" w:rsidP="00C7147F">
            <w:pPr>
              <w:rPr>
                <w:b w:val="0"/>
                <w:bCs w:val="0"/>
              </w:rPr>
            </w:pPr>
          </w:p>
        </w:tc>
        <w:tc>
          <w:tcPr>
            <w:tcW w:w="5528" w:type="dxa"/>
            <w:vAlign w:val="center"/>
          </w:tcPr>
          <w:p w14:paraId="1CFA0F6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Session Puzzling (OTG-SESS-008)</w:t>
            </w:r>
          </w:p>
        </w:tc>
        <w:tc>
          <w:tcPr>
            <w:tcW w:w="1414" w:type="dxa"/>
            <w:noWrap/>
            <w:vAlign w:val="center"/>
          </w:tcPr>
          <w:p w14:paraId="402CC7FE"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E93B31D" w14:textId="77777777" w:rsidTr="003F4DF8">
        <w:trPr>
          <w:trHeight w:val="489"/>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744BA321" w14:textId="77777777" w:rsidR="002B40E5" w:rsidRPr="00AD7173" w:rsidRDefault="002B40E5" w:rsidP="00C7147F">
            <w:pPr>
              <w:rPr>
                <w:b w:val="0"/>
                <w:bCs w:val="0"/>
              </w:rPr>
            </w:pPr>
            <w:r w:rsidRPr="00AD7173">
              <w:t>Input Validation Testing</w:t>
            </w:r>
          </w:p>
        </w:tc>
        <w:tc>
          <w:tcPr>
            <w:tcW w:w="5528" w:type="dxa"/>
            <w:vAlign w:val="center"/>
          </w:tcPr>
          <w:p w14:paraId="14BE23E0" w14:textId="77777777" w:rsidR="002B40E5" w:rsidRPr="00271CFB" w:rsidRDefault="002B40E5" w:rsidP="00C7147F">
            <w:pPr>
              <w:cnfStyle w:val="000000000000" w:firstRow="0" w:lastRow="0" w:firstColumn="0" w:lastColumn="0" w:oddVBand="0" w:evenVBand="0" w:oddHBand="0" w:evenHBand="0" w:firstRowFirstColumn="0" w:firstRowLastColumn="0" w:lastRowFirstColumn="0" w:lastRowLastColumn="0"/>
              <w:rPr>
                <w:bCs/>
              </w:rPr>
            </w:pPr>
            <w:r w:rsidRPr="00271CFB">
              <w:rPr>
                <w:bCs/>
              </w:rPr>
              <w:t>Testing for Reflected Cross Site Scripting (OTG-INPVAL-001)</w:t>
            </w:r>
          </w:p>
        </w:tc>
        <w:tc>
          <w:tcPr>
            <w:tcW w:w="1414" w:type="dxa"/>
            <w:noWrap/>
            <w:vAlign w:val="center"/>
          </w:tcPr>
          <w:p w14:paraId="5D72F7A7" w14:textId="77777777" w:rsidR="002B40E5" w:rsidRPr="00B133F3" w:rsidRDefault="002B40E5" w:rsidP="00C7147F">
            <w:pPr>
              <w:jc w:val="center"/>
              <w:cnfStyle w:val="000000000000" w:firstRow="0" w:lastRow="0" w:firstColumn="0" w:lastColumn="0" w:oddVBand="0" w:evenVBand="0" w:oddHBand="0" w:evenHBand="0" w:firstRowFirstColumn="0" w:firstRowLastColumn="0" w:lastRowFirstColumn="0" w:lastRowLastColumn="0"/>
              <w:rPr>
                <w:b/>
              </w:rPr>
            </w:pPr>
            <w:r w:rsidRPr="00271CFB">
              <w:rPr>
                <w:b/>
                <w:color w:val="FF0000"/>
              </w:rPr>
              <w:t>Fail</w:t>
            </w:r>
          </w:p>
        </w:tc>
      </w:tr>
      <w:tr w:rsidR="002B40E5" w:rsidRPr="00AD7173" w14:paraId="0390931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34B132A" w14:textId="77777777" w:rsidR="002B40E5" w:rsidRPr="00AD7173" w:rsidRDefault="002B40E5" w:rsidP="00C7147F">
            <w:pPr>
              <w:rPr>
                <w:b w:val="0"/>
                <w:bCs w:val="0"/>
              </w:rPr>
            </w:pPr>
          </w:p>
        </w:tc>
        <w:tc>
          <w:tcPr>
            <w:tcW w:w="5528" w:type="dxa"/>
            <w:vAlign w:val="center"/>
          </w:tcPr>
          <w:p w14:paraId="122AEB8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Stored Cross Site Scripting (OTG-INPVAL-002)</w:t>
            </w:r>
          </w:p>
        </w:tc>
        <w:tc>
          <w:tcPr>
            <w:tcW w:w="1414" w:type="dxa"/>
            <w:noWrap/>
            <w:vAlign w:val="center"/>
          </w:tcPr>
          <w:p w14:paraId="13998503"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7C96039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C66B7E2" w14:textId="77777777" w:rsidR="002B40E5" w:rsidRPr="00AD7173" w:rsidRDefault="002B40E5" w:rsidP="00C7147F">
            <w:pPr>
              <w:rPr>
                <w:b w:val="0"/>
                <w:bCs w:val="0"/>
              </w:rPr>
            </w:pPr>
          </w:p>
        </w:tc>
        <w:tc>
          <w:tcPr>
            <w:tcW w:w="5528" w:type="dxa"/>
            <w:vAlign w:val="center"/>
          </w:tcPr>
          <w:p w14:paraId="6BA94898"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HTTP Verb Tampering (OTG-INPVAL-003)</w:t>
            </w:r>
          </w:p>
        </w:tc>
        <w:tc>
          <w:tcPr>
            <w:tcW w:w="1414" w:type="dxa"/>
            <w:noWrap/>
            <w:vAlign w:val="center"/>
          </w:tcPr>
          <w:p w14:paraId="5852D3D9"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18C69B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213ECC8" w14:textId="77777777" w:rsidR="002B40E5" w:rsidRPr="00AD7173" w:rsidRDefault="002B40E5" w:rsidP="00C7147F">
            <w:pPr>
              <w:rPr>
                <w:b w:val="0"/>
                <w:bCs w:val="0"/>
              </w:rPr>
            </w:pPr>
          </w:p>
        </w:tc>
        <w:tc>
          <w:tcPr>
            <w:tcW w:w="5528" w:type="dxa"/>
            <w:vAlign w:val="center"/>
          </w:tcPr>
          <w:p w14:paraId="716F682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HTTP Parameter Pollution (OTG-INPVAL-004)</w:t>
            </w:r>
          </w:p>
        </w:tc>
        <w:tc>
          <w:tcPr>
            <w:tcW w:w="1414" w:type="dxa"/>
            <w:noWrap/>
            <w:vAlign w:val="center"/>
          </w:tcPr>
          <w:p w14:paraId="59FAB206"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4F4A77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2C09402" w14:textId="77777777" w:rsidR="002B40E5" w:rsidRPr="00AD7173" w:rsidRDefault="002B40E5" w:rsidP="00C7147F">
            <w:pPr>
              <w:rPr>
                <w:b w:val="0"/>
                <w:bCs w:val="0"/>
              </w:rPr>
            </w:pPr>
          </w:p>
        </w:tc>
        <w:tc>
          <w:tcPr>
            <w:tcW w:w="5528" w:type="dxa"/>
            <w:vAlign w:val="center"/>
          </w:tcPr>
          <w:p w14:paraId="30FAD43D"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SQL Injection (OTG-INPVAL-005)</w:t>
            </w:r>
          </w:p>
        </w:tc>
        <w:tc>
          <w:tcPr>
            <w:tcW w:w="1414" w:type="dxa"/>
            <w:noWrap/>
            <w:vAlign w:val="center"/>
          </w:tcPr>
          <w:p w14:paraId="21AD0063"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C847A4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8C8C1EE" w14:textId="77777777" w:rsidR="002B40E5" w:rsidRPr="00AD7173" w:rsidRDefault="002B40E5" w:rsidP="00C7147F">
            <w:pPr>
              <w:rPr>
                <w:b w:val="0"/>
                <w:bCs w:val="0"/>
              </w:rPr>
            </w:pPr>
          </w:p>
        </w:tc>
        <w:tc>
          <w:tcPr>
            <w:tcW w:w="5528" w:type="dxa"/>
            <w:vAlign w:val="center"/>
          </w:tcPr>
          <w:p w14:paraId="08C48CD0"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Oracle Testing</w:t>
            </w:r>
          </w:p>
        </w:tc>
        <w:tc>
          <w:tcPr>
            <w:tcW w:w="1414" w:type="dxa"/>
            <w:noWrap/>
            <w:vAlign w:val="center"/>
          </w:tcPr>
          <w:p w14:paraId="775AABF9"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1CAA72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154A5C7" w14:textId="77777777" w:rsidR="002B40E5" w:rsidRPr="00AD7173" w:rsidRDefault="002B40E5" w:rsidP="00C7147F">
            <w:pPr>
              <w:rPr>
                <w:b w:val="0"/>
                <w:bCs w:val="0"/>
              </w:rPr>
            </w:pPr>
          </w:p>
        </w:tc>
        <w:tc>
          <w:tcPr>
            <w:tcW w:w="5528" w:type="dxa"/>
            <w:vAlign w:val="center"/>
          </w:tcPr>
          <w:p w14:paraId="176899FD"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MySQL Testing</w:t>
            </w:r>
          </w:p>
        </w:tc>
        <w:tc>
          <w:tcPr>
            <w:tcW w:w="1414" w:type="dxa"/>
            <w:noWrap/>
            <w:vAlign w:val="center"/>
          </w:tcPr>
          <w:p w14:paraId="22E83875"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DF87A1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67BB4C0" w14:textId="77777777" w:rsidR="002B40E5" w:rsidRPr="00AD7173" w:rsidRDefault="002B40E5" w:rsidP="00C7147F">
            <w:pPr>
              <w:rPr>
                <w:b w:val="0"/>
                <w:bCs w:val="0"/>
              </w:rPr>
            </w:pPr>
          </w:p>
        </w:tc>
        <w:tc>
          <w:tcPr>
            <w:tcW w:w="5528" w:type="dxa"/>
            <w:vAlign w:val="center"/>
          </w:tcPr>
          <w:p w14:paraId="22D1EFF6"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SQL Server Testing</w:t>
            </w:r>
          </w:p>
        </w:tc>
        <w:tc>
          <w:tcPr>
            <w:tcW w:w="1414" w:type="dxa"/>
            <w:noWrap/>
            <w:vAlign w:val="center"/>
          </w:tcPr>
          <w:p w14:paraId="6AEF6B69"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109239E"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0703080" w14:textId="77777777" w:rsidR="002B40E5" w:rsidRPr="00AD7173" w:rsidRDefault="002B40E5" w:rsidP="00C7147F">
            <w:pPr>
              <w:rPr>
                <w:b w:val="0"/>
                <w:bCs w:val="0"/>
              </w:rPr>
            </w:pPr>
          </w:p>
        </w:tc>
        <w:tc>
          <w:tcPr>
            <w:tcW w:w="5528" w:type="dxa"/>
            <w:vAlign w:val="center"/>
          </w:tcPr>
          <w:p w14:paraId="2B01733F"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PostgreSQL (from OWASP BSP)</w:t>
            </w:r>
          </w:p>
        </w:tc>
        <w:tc>
          <w:tcPr>
            <w:tcW w:w="1414" w:type="dxa"/>
            <w:noWrap/>
            <w:vAlign w:val="center"/>
          </w:tcPr>
          <w:p w14:paraId="71AEFC1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BBABE8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6A83F96" w14:textId="77777777" w:rsidR="002B40E5" w:rsidRPr="00AD7173" w:rsidRDefault="002B40E5" w:rsidP="00C7147F">
            <w:pPr>
              <w:rPr>
                <w:b w:val="0"/>
                <w:bCs w:val="0"/>
              </w:rPr>
            </w:pPr>
          </w:p>
        </w:tc>
        <w:tc>
          <w:tcPr>
            <w:tcW w:w="5528" w:type="dxa"/>
            <w:vAlign w:val="center"/>
          </w:tcPr>
          <w:p w14:paraId="6F9C3980"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MS Access Testing</w:t>
            </w:r>
          </w:p>
        </w:tc>
        <w:tc>
          <w:tcPr>
            <w:tcW w:w="1414" w:type="dxa"/>
            <w:noWrap/>
            <w:vAlign w:val="center"/>
          </w:tcPr>
          <w:p w14:paraId="5756E5CD"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22D1B6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62BAE04" w14:textId="77777777" w:rsidR="002B40E5" w:rsidRPr="00AD7173" w:rsidRDefault="002B40E5" w:rsidP="00C7147F">
            <w:pPr>
              <w:rPr>
                <w:b w:val="0"/>
                <w:bCs w:val="0"/>
              </w:rPr>
            </w:pPr>
          </w:p>
        </w:tc>
        <w:tc>
          <w:tcPr>
            <w:tcW w:w="5528" w:type="dxa"/>
            <w:vAlign w:val="center"/>
          </w:tcPr>
          <w:p w14:paraId="54BF7DAF"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NoSQL injection</w:t>
            </w:r>
          </w:p>
        </w:tc>
        <w:tc>
          <w:tcPr>
            <w:tcW w:w="1414" w:type="dxa"/>
            <w:noWrap/>
            <w:vAlign w:val="center"/>
          </w:tcPr>
          <w:p w14:paraId="51457F2F"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F6E7A7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780CC0E" w14:textId="77777777" w:rsidR="002B40E5" w:rsidRPr="00AD7173" w:rsidRDefault="002B40E5" w:rsidP="00C7147F">
            <w:pPr>
              <w:rPr>
                <w:b w:val="0"/>
                <w:bCs w:val="0"/>
              </w:rPr>
            </w:pPr>
          </w:p>
        </w:tc>
        <w:tc>
          <w:tcPr>
            <w:tcW w:w="5528" w:type="dxa"/>
            <w:vAlign w:val="center"/>
          </w:tcPr>
          <w:p w14:paraId="33211153"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LDAP Injection (OTG-INPVAL-006)</w:t>
            </w:r>
          </w:p>
        </w:tc>
        <w:tc>
          <w:tcPr>
            <w:tcW w:w="1414" w:type="dxa"/>
            <w:noWrap/>
            <w:vAlign w:val="center"/>
          </w:tcPr>
          <w:p w14:paraId="16A267A2"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5E9F23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C5CB4B7" w14:textId="77777777" w:rsidR="002B40E5" w:rsidRPr="00AD7173" w:rsidRDefault="002B40E5" w:rsidP="00C7147F">
            <w:pPr>
              <w:rPr>
                <w:b w:val="0"/>
                <w:bCs w:val="0"/>
              </w:rPr>
            </w:pPr>
          </w:p>
        </w:tc>
        <w:tc>
          <w:tcPr>
            <w:tcW w:w="5528" w:type="dxa"/>
            <w:vAlign w:val="center"/>
          </w:tcPr>
          <w:p w14:paraId="0B8DC4FF"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ORM Injection (OTG-INPVAL-007)</w:t>
            </w:r>
          </w:p>
        </w:tc>
        <w:tc>
          <w:tcPr>
            <w:tcW w:w="1414" w:type="dxa"/>
            <w:noWrap/>
            <w:vAlign w:val="center"/>
          </w:tcPr>
          <w:p w14:paraId="58CB2F7F"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CE6C43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AFD9146" w14:textId="77777777" w:rsidR="002B40E5" w:rsidRPr="00AD7173" w:rsidRDefault="002B40E5" w:rsidP="00C7147F">
            <w:pPr>
              <w:rPr>
                <w:b w:val="0"/>
                <w:bCs w:val="0"/>
              </w:rPr>
            </w:pPr>
          </w:p>
        </w:tc>
        <w:tc>
          <w:tcPr>
            <w:tcW w:w="5528" w:type="dxa"/>
            <w:vAlign w:val="center"/>
          </w:tcPr>
          <w:p w14:paraId="6CBB2935"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XML Injection (OTG-INPVAL-008)</w:t>
            </w:r>
          </w:p>
        </w:tc>
        <w:tc>
          <w:tcPr>
            <w:tcW w:w="1414" w:type="dxa"/>
            <w:noWrap/>
            <w:vAlign w:val="center"/>
          </w:tcPr>
          <w:p w14:paraId="6328BCFB"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EFE667F"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C028CC9" w14:textId="77777777" w:rsidR="002B40E5" w:rsidRPr="00AD7173" w:rsidRDefault="002B40E5" w:rsidP="00C7147F">
            <w:pPr>
              <w:rPr>
                <w:b w:val="0"/>
                <w:bCs w:val="0"/>
              </w:rPr>
            </w:pPr>
          </w:p>
        </w:tc>
        <w:tc>
          <w:tcPr>
            <w:tcW w:w="5528" w:type="dxa"/>
            <w:vAlign w:val="center"/>
          </w:tcPr>
          <w:p w14:paraId="78DFB8D5"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SSI Injection (OTG-INPVAL-009)</w:t>
            </w:r>
          </w:p>
        </w:tc>
        <w:tc>
          <w:tcPr>
            <w:tcW w:w="1414" w:type="dxa"/>
            <w:noWrap/>
            <w:vAlign w:val="center"/>
          </w:tcPr>
          <w:p w14:paraId="39C2BDF6"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4929B73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0AF1811" w14:textId="77777777" w:rsidR="002B40E5" w:rsidRPr="00AD7173" w:rsidRDefault="002B40E5" w:rsidP="00C7147F">
            <w:pPr>
              <w:rPr>
                <w:b w:val="0"/>
                <w:bCs w:val="0"/>
              </w:rPr>
            </w:pPr>
          </w:p>
        </w:tc>
        <w:tc>
          <w:tcPr>
            <w:tcW w:w="5528" w:type="dxa"/>
            <w:vAlign w:val="center"/>
          </w:tcPr>
          <w:p w14:paraId="583AF674"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XPath Injection (OTG-INPVAL-010)</w:t>
            </w:r>
          </w:p>
        </w:tc>
        <w:tc>
          <w:tcPr>
            <w:tcW w:w="1414" w:type="dxa"/>
            <w:noWrap/>
            <w:vAlign w:val="center"/>
          </w:tcPr>
          <w:p w14:paraId="690D9568"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5649C8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06652D4" w14:textId="77777777" w:rsidR="002B40E5" w:rsidRPr="00AD7173" w:rsidRDefault="002B40E5" w:rsidP="00C7147F">
            <w:pPr>
              <w:rPr>
                <w:b w:val="0"/>
                <w:bCs w:val="0"/>
              </w:rPr>
            </w:pPr>
          </w:p>
        </w:tc>
        <w:tc>
          <w:tcPr>
            <w:tcW w:w="5528" w:type="dxa"/>
            <w:vAlign w:val="center"/>
          </w:tcPr>
          <w:p w14:paraId="50848268"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IMAP/SMTP Injection (OTG-INPVAL-011)</w:t>
            </w:r>
          </w:p>
        </w:tc>
        <w:tc>
          <w:tcPr>
            <w:tcW w:w="1414" w:type="dxa"/>
            <w:noWrap/>
            <w:vAlign w:val="center"/>
          </w:tcPr>
          <w:p w14:paraId="068B9F2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E5E2A4E"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FD63505" w14:textId="77777777" w:rsidR="002B40E5" w:rsidRPr="00AD7173" w:rsidRDefault="002B40E5" w:rsidP="00C7147F">
            <w:pPr>
              <w:rPr>
                <w:b w:val="0"/>
                <w:bCs w:val="0"/>
              </w:rPr>
            </w:pPr>
          </w:p>
        </w:tc>
        <w:tc>
          <w:tcPr>
            <w:tcW w:w="5528" w:type="dxa"/>
            <w:vAlign w:val="center"/>
          </w:tcPr>
          <w:p w14:paraId="07BCE75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Code Injection (OTG-INPVAL-012)</w:t>
            </w:r>
          </w:p>
        </w:tc>
        <w:tc>
          <w:tcPr>
            <w:tcW w:w="1414" w:type="dxa"/>
            <w:noWrap/>
            <w:vAlign w:val="center"/>
          </w:tcPr>
          <w:p w14:paraId="7502FAD8"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F805D2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D89B34C" w14:textId="77777777" w:rsidR="002B40E5" w:rsidRPr="00AD7173" w:rsidRDefault="002B40E5" w:rsidP="00C7147F">
            <w:pPr>
              <w:rPr>
                <w:b w:val="0"/>
                <w:bCs w:val="0"/>
              </w:rPr>
            </w:pPr>
          </w:p>
        </w:tc>
        <w:tc>
          <w:tcPr>
            <w:tcW w:w="5528" w:type="dxa"/>
            <w:vAlign w:val="center"/>
          </w:tcPr>
          <w:p w14:paraId="36B056F5"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Local File Inclusion</w:t>
            </w:r>
          </w:p>
        </w:tc>
        <w:tc>
          <w:tcPr>
            <w:tcW w:w="1414" w:type="dxa"/>
            <w:noWrap/>
            <w:vAlign w:val="center"/>
          </w:tcPr>
          <w:p w14:paraId="2604C18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F6B8DA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A82CBEF" w14:textId="77777777" w:rsidR="002B40E5" w:rsidRPr="00AD7173" w:rsidRDefault="002B40E5" w:rsidP="00C7147F">
            <w:pPr>
              <w:rPr>
                <w:b w:val="0"/>
                <w:bCs w:val="0"/>
              </w:rPr>
            </w:pPr>
          </w:p>
        </w:tc>
        <w:tc>
          <w:tcPr>
            <w:tcW w:w="5528" w:type="dxa"/>
            <w:vAlign w:val="center"/>
          </w:tcPr>
          <w:p w14:paraId="26D641BA"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Remote File Inclusion</w:t>
            </w:r>
          </w:p>
        </w:tc>
        <w:tc>
          <w:tcPr>
            <w:tcW w:w="1414" w:type="dxa"/>
            <w:noWrap/>
            <w:vAlign w:val="center"/>
          </w:tcPr>
          <w:p w14:paraId="04A4555D"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7BB678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C251FD8" w14:textId="77777777" w:rsidR="002B40E5" w:rsidRPr="00AD7173" w:rsidRDefault="002B40E5" w:rsidP="00C7147F">
            <w:pPr>
              <w:rPr>
                <w:b w:val="0"/>
                <w:bCs w:val="0"/>
              </w:rPr>
            </w:pPr>
          </w:p>
        </w:tc>
        <w:tc>
          <w:tcPr>
            <w:tcW w:w="5528" w:type="dxa"/>
            <w:vAlign w:val="center"/>
          </w:tcPr>
          <w:p w14:paraId="474390D0"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Command Injection (OTG-INPVAL-013)</w:t>
            </w:r>
          </w:p>
        </w:tc>
        <w:tc>
          <w:tcPr>
            <w:tcW w:w="1414" w:type="dxa"/>
            <w:noWrap/>
            <w:vAlign w:val="center"/>
          </w:tcPr>
          <w:p w14:paraId="06175242"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5EE6F0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B7F4655" w14:textId="77777777" w:rsidR="002B40E5" w:rsidRPr="00AD7173" w:rsidRDefault="002B40E5" w:rsidP="00C7147F">
            <w:pPr>
              <w:rPr>
                <w:b w:val="0"/>
                <w:bCs w:val="0"/>
              </w:rPr>
            </w:pPr>
          </w:p>
        </w:tc>
        <w:tc>
          <w:tcPr>
            <w:tcW w:w="5528" w:type="dxa"/>
            <w:vAlign w:val="center"/>
          </w:tcPr>
          <w:p w14:paraId="5CBA3618"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Buffer overflow (OTG-INPVAL-014)</w:t>
            </w:r>
          </w:p>
        </w:tc>
        <w:tc>
          <w:tcPr>
            <w:tcW w:w="1414" w:type="dxa"/>
            <w:noWrap/>
            <w:vAlign w:val="center"/>
          </w:tcPr>
          <w:p w14:paraId="6EBA2370"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D81344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265CBF" w14:textId="77777777" w:rsidR="002B40E5" w:rsidRPr="00AD7173" w:rsidRDefault="002B40E5" w:rsidP="00C7147F">
            <w:pPr>
              <w:rPr>
                <w:b w:val="0"/>
                <w:bCs w:val="0"/>
              </w:rPr>
            </w:pPr>
          </w:p>
        </w:tc>
        <w:tc>
          <w:tcPr>
            <w:tcW w:w="5528" w:type="dxa"/>
            <w:vAlign w:val="center"/>
          </w:tcPr>
          <w:p w14:paraId="75C0F94E"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Heap overflow</w:t>
            </w:r>
          </w:p>
        </w:tc>
        <w:tc>
          <w:tcPr>
            <w:tcW w:w="1414" w:type="dxa"/>
            <w:noWrap/>
            <w:vAlign w:val="center"/>
          </w:tcPr>
          <w:p w14:paraId="07291116"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C0842E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0BEBBD0" w14:textId="77777777" w:rsidR="002B40E5" w:rsidRPr="00AD7173" w:rsidRDefault="002B40E5" w:rsidP="00C7147F">
            <w:pPr>
              <w:rPr>
                <w:b w:val="0"/>
                <w:bCs w:val="0"/>
              </w:rPr>
            </w:pPr>
          </w:p>
        </w:tc>
        <w:tc>
          <w:tcPr>
            <w:tcW w:w="5528" w:type="dxa"/>
            <w:vAlign w:val="center"/>
          </w:tcPr>
          <w:p w14:paraId="603813B8"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Stack overflow</w:t>
            </w:r>
          </w:p>
        </w:tc>
        <w:tc>
          <w:tcPr>
            <w:tcW w:w="1414" w:type="dxa"/>
            <w:noWrap/>
            <w:vAlign w:val="center"/>
          </w:tcPr>
          <w:p w14:paraId="62596F1B"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5A899D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3FBD843" w14:textId="77777777" w:rsidR="002B40E5" w:rsidRPr="00AD7173" w:rsidRDefault="002B40E5" w:rsidP="00C7147F">
            <w:pPr>
              <w:rPr>
                <w:b w:val="0"/>
                <w:bCs w:val="0"/>
              </w:rPr>
            </w:pPr>
          </w:p>
        </w:tc>
        <w:tc>
          <w:tcPr>
            <w:tcW w:w="5528" w:type="dxa"/>
            <w:vAlign w:val="center"/>
          </w:tcPr>
          <w:p w14:paraId="6FA4403A"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Format string</w:t>
            </w:r>
          </w:p>
        </w:tc>
        <w:tc>
          <w:tcPr>
            <w:tcW w:w="1414" w:type="dxa"/>
            <w:noWrap/>
            <w:vAlign w:val="center"/>
          </w:tcPr>
          <w:p w14:paraId="0B40F2A0"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B10467E"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022FCBD" w14:textId="77777777" w:rsidR="002B40E5" w:rsidRPr="00AD7173" w:rsidRDefault="002B40E5" w:rsidP="00C7147F">
            <w:pPr>
              <w:rPr>
                <w:b w:val="0"/>
                <w:bCs w:val="0"/>
              </w:rPr>
            </w:pPr>
          </w:p>
        </w:tc>
        <w:tc>
          <w:tcPr>
            <w:tcW w:w="5528" w:type="dxa"/>
            <w:vAlign w:val="center"/>
          </w:tcPr>
          <w:p w14:paraId="1946AF83"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Incubated Vulnerabilities (OTG-INPVAL-015)</w:t>
            </w:r>
          </w:p>
        </w:tc>
        <w:tc>
          <w:tcPr>
            <w:tcW w:w="1414" w:type="dxa"/>
            <w:noWrap/>
            <w:vAlign w:val="center"/>
          </w:tcPr>
          <w:p w14:paraId="47C7E7B1"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268FA5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A6D3DC5" w14:textId="77777777" w:rsidR="002B40E5" w:rsidRPr="00AD7173" w:rsidRDefault="002B40E5" w:rsidP="00C7147F">
            <w:pPr>
              <w:rPr>
                <w:b w:val="0"/>
                <w:bCs w:val="0"/>
              </w:rPr>
            </w:pPr>
          </w:p>
        </w:tc>
        <w:tc>
          <w:tcPr>
            <w:tcW w:w="5528" w:type="dxa"/>
            <w:vAlign w:val="center"/>
          </w:tcPr>
          <w:p w14:paraId="6BE77AEA"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HTTP Splitting/Smuggling (OTG-INPVAL-016)</w:t>
            </w:r>
          </w:p>
        </w:tc>
        <w:tc>
          <w:tcPr>
            <w:tcW w:w="1414" w:type="dxa"/>
            <w:noWrap/>
            <w:vAlign w:val="center"/>
          </w:tcPr>
          <w:p w14:paraId="2A6366BC"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4F66D5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05980E0" w14:textId="77777777" w:rsidR="002B40E5" w:rsidRPr="00AD7173" w:rsidRDefault="002B40E5" w:rsidP="00C7147F">
            <w:pPr>
              <w:rPr>
                <w:b w:val="0"/>
                <w:bCs w:val="0"/>
              </w:rPr>
            </w:pPr>
          </w:p>
        </w:tc>
        <w:tc>
          <w:tcPr>
            <w:tcW w:w="5528" w:type="dxa"/>
            <w:vAlign w:val="center"/>
          </w:tcPr>
          <w:p w14:paraId="14B1E8F8"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HTTP Incoming Requests (OTG-INPVAL-017)</w:t>
            </w:r>
          </w:p>
        </w:tc>
        <w:tc>
          <w:tcPr>
            <w:tcW w:w="1414" w:type="dxa"/>
            <w:noWrap/>
            <w:vAlign w:val="center"/>
          </w:tcPr>
          <w:p w14:paraId="08433289"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B742BF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4CCD6597" w14:textId="77777777" w:rsidR="002B40E5" w:rsidRPr="00AD7173" w:rsidRDefault="002B40E5" w:rsidP="00C7147F">
            <w:pPr>
              <w:rPr>
                <w:b w:val="0"/>
                <w:bCs w:val="0"/>
              </w:rPr>
            </w:pPr>
            <w:r w:rsidRPr="00AD7173">
              <w:t>Testing for Error Handling</w:t>
            </w:r>
          </w:p>
        </w:tc>
        <w:tc>
          <w:tcPr>
            <w:tcW w:w="5528" w:type="dxa"/>
            <w:vAlign w:val="center"/>
          </w:tcPr>
          <w:p w14:paraId="7EBF3A8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Analysis of Error Codes (OTG-ERR-001)</w:t>
            </w:r>
          </w:p>
        </w:tc>
        <w:tc>
          <w:tcPr>
            <w:tcW w:w="1414" w:type="dxa"/>
            <w:noWrap/>
            <w:vAlign w:val="center"/>
          </w:tcPr>
          <w:p w14:paraId="093543BC"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D858B3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2C82E3A" w14:textId="77777777" w:rsidR="002B40E5" w:rsidRPr="00AD7173" w:rsidRDefault="002B40E5" w:rsidP="00C7147F">
            <w:pPr>
              <w:rPr>
                <w:b w:val="0"/>
                <w:bCs w:val="0"/>
              </w:rPr>
            </w:pPr>
          </w:p>
        </w:tc>
        <w:tc>
          <w:tcPr>
            <w:tcW w:w="5528" w:type="dxa"/>
            <w:vAlign w:val="center"/>
          </w:tcPr>
          <w:p w14:paraId="24A22C15"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Analysis of Stack Traces (OTG-ERR-002)</w:t>
            </w:r>
          </w:p>
        </w:tc>
        <w:tc>
          <w:tcPr>
            <w:tcW w:w="1414" w:type="dxa"/>
            <w:noWrap/>
            <w:vAlign w:val="center"/>
          </w:tcPr>
          <w:p w14:paraId="7C81E044"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439544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273A6FDC" w14:textId="77777777" w:rsidR="002B40E5" w:rsidRPr="00AD7173" w:rsidRDefault="002B40E5" w:rsidP="00C7147F">
            <w:pPr>
              <w:rPr>
                <w:b w:val="0"/>
                <w:bCs w:val="0"/>
              </w:rPr>
            </w:pPr>
            <w:r w:rsidRPr="00AD7173">
              <w:t>Testing for Weak Cryptography</w:t>
            </w:r>
          </w:p>
        </w:tc>
        <w:tc>
          <w:tcPr>
            <w:tcW w:w="5528" w:type="dxa"/>
            <w:vAlign w:val="center"/>
          </w:tcPr>
          <w:p w14:paraId="07E20B3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Weak SSL/TLS Ciphers, Insufficient Transport Layer Protection (OTG-CRYPST-001)</w:t>
            </w:r>
          </w:p>
        </w:tc>
        <w:tc>
          <w:tcPr>
            <w:tcW w:w="1414" w:type="dxa"/>
            <w:noWrap/>
            <w:vAlign w:val="center"/>
          </w:tcPr>
          <w:p w14:paraId="05D4EA9E"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9721AB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6627644" w14:textId="77777777" w:rsidR="002B40E5" w:rsidRPr="00AD7173" w:rsidRDefault="002B40E5" w:rsidP="00C7147F">
            <w:pPr>
              <w:rPr>
                <w:b w:val="0"/>
                <w:bCs w:val="0"/>
              </w:rPr>
            </w:pPr>
          </w:p>
        </w:tc>
        <w:tc>
          <w:tcPr>
            <w:tcW w:w="5528" w:type="dxa"/>
            <w:vAlign w:val="center"/>
          </w:tcPr>
          <w:p w14:paraId="7A5FE61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Padding Oracle (OTG-CRYPST-002)</w:t>
            </w:r>
          </w:p>
        </w:tc>
        <w:tc>
          <w:tcPr>
            <w:tcW w:w="1414" w:type="dxa"/>
            <w:noWrap/>
            <w:vAlign w:val="center"/>
          </w:tcPr>
          <w:p w14:paraId="4C0A126F"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94CC017"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976E77E" w14:textId="77777777" w:rsidR="002B40E5" w:rsidRPr="00AD7173" w:rsidRDefault="002B40E5" w:rsidP="00C7147F">
            <w:pPr>
              <w:rPr>
                <w:b w:val="0"/>
                <w:bCs w:val="0"/>
              </w:rPr>
            </w:pPr>
          </w:p>
        </w:tc>
        <w:tc>
          <w:tcPr>
            <w:tcW w:w="5528" w:type="dxa"/>
            <w:vAlign w:val="center"/>
          </w:tcPr>
          <w:p w14:paraId="119BBBE5"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Sensitive Information Sent via Unencrypted Channels (OTG-CRYPST-003)</w:t>
            </w:r>
          </w:p>
        </w:tc>
        <w:tc>
          <w:tcPr>
            <w:tcW w:w="1414" w:type="dxa"/>
            <w:noWrap/>
            <w:vAlign w:val="center"/>
          </w:tcPr>
          <w:p w14:paraId="1E8401FB"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1FC097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20721E41" w14:textId="77777777" w:rsidR="002B40E5" w:rsidRPr="00AD7173" w:rsidRDefault="002B40E5" w:rsidP="00C7147F">
            <w:pPr>
              <w:rPr>
                <w:b w:val="0"/>
                <w:bCs w:val="0"/>
              </w:rPr>
            </w:pPr>
            <w:r w:rsidRPr="00AD7173">
              <w:t>Business Logic Testing</w:t>
            </w:r>
          </w:p>
        </w:tc>
        <w:tc>
          <w:tcPr>
            <w:tcW w:w="5528" w:type="dxa"/>
            <w:vAlign w:val="center"/>
          </w:tcPr>
          <w:p w14:paraId="54FF6CAB"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Business Logic Data Validation (OTG-BUSLOGIC-001)</w:t>
            </w:r>
          </w:p>
        </w:tc>
        <w:tc>
          <w:tcPr>
            <w:tcW w:w="1414" w:type="dxa"/>
            <w:noWrap/>
            <w:vAlign w:val="center"/>
          </w:tcPr>
          <w:p w14:paraId="65F8B9C8"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9D065F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D032173" w14:textId="77777777" w:rsidR="002B40E5" w:rsidRPr="00AD7173" w:rsidRDefault="002B40E5" w:rsidP="00C7147F">
            <w:pPr>
              <w:rPr>
                <w:b w:val="0"/>
                <w:bCs w:val="0"/>
              </w:rPr>
            </w:pPr>
          </w:p>
        </w:tc>
        <w:tc>
          <w:tcPr>
            <w:tcW w:w="5528" w:type="dxa"/>
            <w:vAlign w:val="center"/>
          </w:tcPr>
          <w:p w14:paraId="4C26F3BF"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Ability to Forge Requests (OTG-BUSLOGIC-002)</w:t>
            </w:r>
          </w:p>
        </w:tc>
        <w:tc>
          <w:tcPr>
            <w:tcW w:w="1414" w:type="dxa"/>
            <w:noWrap/>
            <w:vAlign w:val="center"/>
          </w:tcPr>
          <w:p w14:paraId="0D61BE5B"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974FA0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AE4F525" w14:textId="77777777" w:rsidR="002B40E5" w:rsidRPr="00AD7173" w:rsidRDefault="002B40E5" w:rsidP="00C7147F">
            <w:pPr>
              <w:rPr>
                <w:b w:val="0"/>
                <w:bCs w:val="0"/>
              </w:rPr>
            </w:pPr>
          </w:p>
        </w:tc>
        <w:tc>
          <w:tcPr>
            <w:tcW w:w="5528" w:type="dxa"/>
            <w:vAlign w:val="center"/>
          </w:tcPr>
          <w:p w14:paraId="4C9D77AA"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Integrity Checks (OTG-BUSLOGIC-003)</w:t>
            </w:r>
          </w:p>
        </w:tc>
        <w:tc>
          <w:tcPr>
            <w:tcW w:w="1414" w:type="dxa"/>
            <w:noWrap/>
            <w:vAlign w:val="center"/>
          </w:tcPr>
          <w:p w14:paraId="50048BD3"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88588F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7A92A0C" w14:textId="77777777" w:rsidR="002B40E5" w:rsidRPr="00AD7173" w:rsidRDefault="002B40E5" w:rsidP="00C7147F">
            <w:pPr>
              <w:rPr>
                <w:b w:val="0"/>
                <w:bCs w:val="0"/>
              </w:rPr>
            </w:pPr>
          </w:p>
        </w:tc>
        <w:tc>
          <w:tcPr>
            <w:tcW w:w="5528" w:type="dxa"/>
            <w:vAlign w:val="center"/>
          </w:tcPr>
          <w:p w14:paraId="2FBEF516"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for Process Timing (OTG-BUSLOGIC-004)</w:t>
            </w:r>
          </w:p>
        </w:tc>
        <w:tc>
          <w:tcPr>
            <w:tcW w:w="1414" w:type="dxa"/>
            <w:noWrap/>
            <w:vAlign w:val="center"/>
          </w:tcPr>
          <w:p w14:paraId="4BCD2808"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2F782B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5E4E95D" w14:textId="77777777" w:rsidR="002B40E5" w:rsidRPr="00AD7173" w:rsidRDefault="002B40E5" w:rsidP="00C7147F">
            <w:pPr>
              <w:rPr>
                <w:b w:val="0"/>
                <w:bCs w:val="0"/>
              </w:rPr>
            </w:pPr>
          </w:p>
        </w:tc>
        <w:tc>
          <w:tcPr>
            <w:tcW w:w="5528" w:type="dxa"/>
            <w:vAlign w:val="center"/>
          </w:tcPr>
          <w:p w14:paraId="49D9690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Number of Times a Function Can be Used Limits (OTG-BUSLOGIC-005)</w:t>
            </w:r>
          </w:p>
        </w:tc>
        <w:tc>
          <w:tcPr>
            <w:tcW w:w="1414" w:type="dxa"/>
            <w:noWrap/>
            <w:vAlign w:val="center"/>
          </w:tcPr>
          <w:p w14:paraId="349E2B7F"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5FC8A4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C5DE584" w14:textId="77777777" w:rsidR="002B40E5" w:rsidRPr="00AD7173" w:rsidRDefault="002B40E5" w:rsidP="00C7147F">
            <w:pPr>
              <w:rPr>
                <w:b w:val="0"/>
                <w:bCs w:val="0"/>
              </w:rPr>
            </w:pPr>
          </w:p>
        </w:tc>
        <w:tc>
          <w:tcPr>
            <w:tcW w:w="5528" w:type="dxa"/>
            <w:vAlign w:val="center"/>
          </w:tcPr>
          <w:p w14:paraId="193AE6A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the Circumvention of Work</w:t>
            </w:r>
            <w:r>
              <w:t>f</w:t>
            </w:r>
            <w:r w:rsidRPr="00AD7173">
              <w:t>lows (OTG-BUSLOGIC-006)</w:t>
            </w:r>
          </w:p>
        </w:tc>
        <w:tc>
          <w:tcPr>
            <w:tcW w:w="1414" w:type="dxa"/>
            <w:noWrap/>
            <w:vAlign w:val="center"/>
          </w:tcPr>
          <w:p w14:paraId="03AF4527"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C11C0C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451F74C" w14:textId="77777777" w:rsidR="002B40E5" w:rsidRPr="00AD7173" w:rsidRDefault="002B40E5" w:rsidP="00C7147F">
            <w:pPr>
              <w:rPr>
                <w:b w:val="0"/>
                <w:bCs w:val="0"/>
              </w:rPr>
            </w:pPr>
          </w:p>
        </w:tc>
        <w:tc>
          <w:tcPr>
            <w:tcW w:w="5528" w:type="dxa"/>
            <w:vAlign w:val="center"/>
          </w:tcPr>
          <w:p w14:paraId="0789044A"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Defenses Against Application Mis</w:t>
            </w:r>
            <w:r>
              <w:t>u</w:t>
            </w:r>
            <w:r w:rsidRPr="00AD7173">
              <w:t>se (OTG-BUSLOGIC-007)</w:t>
            </w:r>
          </w:p>
        </w:tc>
        <w:tc>
          <w:tcPr>
            <w:tcW w:w="1414" w:type="dxa"/>
            <w:noWrap/>
            <w:vAlign w:val="center"/>
          </w:tcPr>
          <w:p w14:paraId="2E765118"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90496C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01CD7C7" w14:textId="77777777" w:rsidR="002B40E5" w:rsidRPr="00AD7173" w:rsidRDefault="002B40E5" w:rsidP="00C7147F">
            <w:pPr>
              <w:rPr>
                <w:b w:val="0"/>
                <w:bCs w:val="0"/>
              </w:rPr>
            </w:pPr>
          </w:p>
        </w:tc>
        <w:tc>
          <w:tcPr>
            <w:tcW w:w="5528" w:type="dxa"/>
            <w:vAlign w:val="center"/>
          </w:tcPr>
          <w:p w14:paraId="0D8EA618"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Upload of Unexpected File Types (OTG-BUSLOGIC-008)</w:t>
            </w:r>
          </w:p>
        </w:tc>
        <w:tc>
          <w:tcPr>
            <w:tcW w:w="1414" w:type="dxa"/>
            <w:noWrap/>
            <w:vAlign w:val="center"/>
          </w:tcPr>
          <w:p w14:paraId="34868E0F"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rPr>
                <w:b/>
              </w:rPr>
            </w:pPr>
            <w:r w:rsidRPr="00271CFB">
              <w:rPr>
                <w:b/>
                <w:color w:val="FF0000"/>
              </w:rPr>
              <w:t>Fail</w:t>
            </w:r>
          </w:p>
        </w:tc>
      </w:tr>
      <w:tr w:rsidR="002B40E5" w:rsidRPr="00AD7173" w14:paraId="067B167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01985D8" w14:textId="77777777" w:rsidR="002B40E5" w:rsidRPr="00AD7173" w:rsidRDefault="002B40E5" w:rsidP="00C7147F">
            <w:pPr>
              <w:rPr>
                <w:b w:val="0"/>
                <w:bCs w:val="0"/>
              </w:rPr>
            </w:pPr>
          </w:p>
        </w:tc>
        <w:tc>
          <w:tcPr>
            <w:tcW w:w="5528" w:type="dxa"/>
            <w:vAlign w:val="center"/>
          </w:tcPr>
          <w:p w14:paraId="5E308DBA" w14:textId="77777777" w:rsidR="002B40E5" w:rsidRPr="00271CFB" w:rsidRDefault="002B40E5" w:rsidP="00C7147F">
            <w:pPr>
              <w:cnfStyle w:val="000000100000" w:firstRow="0" w:lastRow="0" w:firstColumn="0" w:lastColumn="0" w:oddVBand="0" w:evenVBand="0" w:oddHBand="1" w:evenHBand="0" w:firstRowFirstColumn="0" w:firstRowLastColumn="0" w:lastRowFirstColumn="0" w:lastRowLastColumn="0"/>
              <w:rPr>
                <w:bCs/>
              </w:rPr>
            </w:pPr>
            <w:r w:rsidRPr="00271CFB">
              <w:rPr>
                <w:bCs/>
              </w:rPr>
              <w:t>Test Upload of Malicious Files (OTG-BUSLOGIC-009)</w:t>
            </w:r>
          </w:p>
        </w:tc>
        <w:tc>
          <w:tcPr>
            <w:tcW w:w="1414" w:type="dxa"/>
            <w:noWrap/>
            <w:vAlign w:val="center"/>
          </w:tcPr>
          <w:p w14:paraId="07BA05BF" w14:textId="77777777" w:rsidR="002B40E5" w:rsidRPr="00271CFB" w:rsidRDefault="002B40E5" w:rsidP="00C7147F">
            <w:pPr>
              <w:jc w:val="center"/>
              <w:cnfStyle w:val="000000100000" w:firstRow="0" w:lastRow="0" w:firstColumn="0" w:lastColumn="0" w:oddVBand="0" w:evenVBand="0" w:oddHBand="1" w:evenHBand="0" w:firstRowFirstColumn="0" w:firstRowLastColumn="0" w:lastRowFirstColumn="0" w:lastRowLastColumn="0"/>
              <w:rPr>
                <w:bCs/>
              </w:rPr>
            </w:pPr>
            <w:r w:rsidRPr="00271CFB">
              <w:rPr>
                <w:bCs/>
              </w:rPr>
              <w:t>Pass</w:t>
            </w:r>
          </w:p>
        </w:tc>
      </w:tr>
      <w:tr w:rsidR="002B40E5" w:rsidRPr="00AD7173" w14:paraId="75F3EA1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3B191E1B" w14:textId="77777777" w:rsidR="002B40E5" w:rsidRPr="00AD7173" w:rsidRDefault="002B40E5" w:rsidP="00C7147F">
            <w:pPr>
              <w:rPr>
                <w:b w:val="0"/>
                <w:bCs w:val="0"/>
              </w:rPr>
            </w:pPr>
            <w:r w:rsidRPr="00AD7173">
              <w:lastRenderedPageBreak/>
              <w:t>Client Side Testing</w:t>
            </w:r>
          </w:p>
        </w:tc>
        <w:tc>
          <w:tcPr>
            <w:tcW w:w="5528" w:type="dxa"/>
            <w:vAlign w:val="center"/>
          </w:tcPr>
          <w:p w14:paraId="4DA4D3F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DOM based Cross Site Scripting (OTG-CLIENT-001)</w:t>
            </w:r>
          </w:p>
        </w:tc>
        <w:tc>
          <w:tcPr>
            <w:tcW w:w="1414" w:type="dxa"/>
            <w:noWrap/>
            <w:vAlign w:val="center"/>
          </w:tcPr>
          <w:p w14:paraId="4764829F"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7E5867F"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967AC5A" w14:textId="77777777" w:rsidR="002B40E5" w:rsidRPr="00AD7173" w:rsidRDefault="002B40E5" w:rsidP="00C7147F">
            <w:pPr>
              <w:rPr>
                <w:b w:val="0"/>
                <w:bCs w:val="0"/>
              </w:rPr>
            </w:pPr>
          </w:p>
        </w:tc>
        <w:tc>
          <w:tcPr>
            <w:tcW w:w="5528" w:type="dxa"/>
            <w:vAlign w:val="center"/>
          </w:tcPr>
          <w:p w14:paraId="094BBD42"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JavaScript Execution (OTG-CLIENT-002)</w:t>
            </w:r>
          </w:p>
        </w:tc>
        <w:tc>
          <w:tcPr>
            <w:tcW w:w="1414" w:type="dxa"/>
            <w:noWrap/>
            <w:vAlign w:val="center"/>
          </w:tcPr>
          <w:p w14:paraId="39A8482C"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171BBC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B6566B2" w14:textId="77777777" w:rsidR="002B40E5" w:rsidRPr="00AD7173" w:rsidRDefault="002B40E5" w:rsidP="00C7147F">
            <w:pPr>
              <w:rPr>
                <w:b w:val="0"/>
                <w:bCs w:val="0"/>
              </w:rPr>
            </w:pPr>
          </w:p>
        </w:tc>
        <w:tc>
          <w:tcPr>
            <w:tcW w:w="5528" w:type="dxa"/>
            <w:vAlign w:val="center"/>
          </w:tcPr>
          <w:p w14:paraId="4C2162C0"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HTML Injection (OTG-CLIENT-003)</w:t>
            </w:r>
          </w:p>
        </w:tc>
        <w:tc>
          <w:tcPr>
            <w:tcW w:w="1414" w:type="dxa"/>
            <w:noWrap/>
            <w:vAlign w:val="center"/>
          </w:tcPr>
          <w:p w14:paraId="37D64069"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8F8D22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33CE37B" w14:textId="77777777" w:rsidR="002B40E5" w:rsidRPr="00AD7173" w:rsidRDefault="002B40E5" w:rsidP="00C7147F">
            <w:pPr>
              <w:rPr>
                <w:b w:val="0"/>
                <w:bCs w:val="0"/>
              </w:rPr>
            </w:pPr>
          </w:p>
        </w:tc>
        <w:tc>
          <w:tcPr>
            <w:tcW w:w="5528" w:type="dxa"/>
            <w:vAlign w:val="center"/>
          </w:tcPr>
          <w:p w14:paraId="01EFD601"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Client Side URL Redirect (OTG-CLIENT-004)</w:t>
            </w:r>
          </w:p>
        </w:tc>
        <w:tc>
          <w:tcPr>
            <w:tcW w:w="1414" w:type="dxa"/>
            <w:noWrap/>
            <w:vAlign w:val="center"/>
          </w:tcPr>
          <w:p w14:paraId="68F1A2A0"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9B33BD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CA326F2" w14:textId="77777777" w:rsidR="002B40E5" w:rsidRPr="00AD7173" w:rsidRDefault="002B40E5" w:rsidP="00C7147F">
            <w:pPr>
              <w:rPr>
                <w:b w:val="0"/>
                <w:bCs w:val="0"/>
              </w:rPr>
            </w:pPr>
          </w:p>
        </w:tc>
        <w:tc>
          <w:tcPr>
            <w:tcW w:w="5528" w:type="dxa"/>
            <w:vAlign w:val="center"/>
          </w:tcPr>
          <w:p w14:paraId="3A19C04C"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CSS Injection (OTG-CLIENT-005)</w:t>
            </w:r>
          </w:p>
        </w:tc>
        <w:tc>
          <w:tcPr>
            <w:tcW w:w="1414" w:type="dxa"/>
            <w:noWrap/>
            <w:vAlign w:val="center"/>
          </w:tcPr>
          <w:p w14:paraId="08F2E7CC"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429848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C0AE8C5" w14:textId="77777777" w:rsidR="002B40E5" w:rsidRPr="00AD7173" w:rsidRDefault="002B40E5" w:rsidP="00C7147F">
            <w:pPr>
              <w:rPr>
                <w:b w:val="0"/>
                <w:bCs w:val="0"/>
              </w:rPr>
            </w:pPr>
          </w:p>
        </w:tc>
        <w:tc>
          <w:tcPr>
            <w:tcW w:w="5528" w:type="dxa"/>
            <w:vAlign w:val="center"/>
          </w:tcPr>
          <w:p w14:paraId="69907C3F"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Client Side Resource Manipulation (OTG-CLIENT-006)</w:t>
            </w:r>
          </w:p>
        </w:tc>
        <w:tc>
          <w:tcPr>
            <w:tcW w:w="1414" w:type="dxa"/>
            <w:noWrap/>
            <w:vAlign w:val="center"/>
          </w:tcPr>
          <w:p w14:paraId="66FB5CF1"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D4F889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CD4BD6" w14:textId="77777777" w:rsidR="002B40E5" w:rsidRPr="00AD7173" w:rsidRDefault="002B40E5" w:rsidP="00C7147F">
            <w:pPr>
              <w:rPr>
                <w:b w:val="0"/>
                <w:bCs w:val="0"/>
              </w:rPr>
            </w:pPr>
          </w:p>
        </w:tc>
        <w:tc>
          <w:tcPr>
            <w:tcW w:w="5528" w:type="dxa"/>
            <w:vAlign w:val="center"/>
          </w:tcPr>
          <w:p w14:paraId="79E33E0F"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Cross Origin Resource Sharing (OTG-CLIENT-007)</w:t>
            </w:r>
          </w:p>
        </w:tc>
        <w:tc>
          <w:tcPr>
            <w:tcW w:w="1414" w:type="dxa"/>
            <w:noWrap/>
            <w:vAlign w:val="center"/>
          </w:tcPr>
          <w:p w14:paraId="1DD0C62E"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BE5EB7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F37ACF9" w14:textId="77777777" w:rsidR="002B40E5" w:rsidRPr="00AD7173" w:rsidRDefault="002B40E5" w:rsidP="00C7147F">
            <w:pPr>
              <w:rPr>
                <w:b w:val="0"/>
                <w:bCs w:val="0"/>
              </w:rPr>
            </w:pPr>
          </w:p>
        </w:tc>
        <w:tc>
          <w:tcPr>
            <w:tcW w:w="5528" w:type="dxa"/>
            <w:vAlign w:val="center"/>
          </w:tcPr>
          <w:p w14:paraId="35F39537"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for Cross Site Flashing (OTG-CLIENT-008)</w:t>
            </w:r>
          </w:p>
        </w:tc>
        <w:tc>
          <w:tcPr>
            <w:tcW w:w="1414" w:type="dxa"/>
            <w:noWrap/>
            <w:vAlign w:val="center"/>
          </w:tcPr>
          <w:p w14:paraId="5CB020C4"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EBFC25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E876CDA" w14:textId="77777777" w:rsidR="002B40E5" w:rsidRPr="00AD7173" w:rsidRDefault="002B40E5" w:rsidP="00C7147F">
            <w:pPr>
              <w:rPr>
                <w:b w:val="0"/>
                <w:bCs w:val="0"/>
              </w:rPr>
            </w:pPr>
          </w:p>
        </w:tc>
        <w:tc>
          <w:tcPr>
            <w:tcW w:w="5528" w:type="dxa"/>
            <w:vAlign w:val="center"/>
          </w:tcPr>
          <w:p w14:paraId="5C67D69D"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Testing for Clickjacking (OTG-CLIENT-009)</w:t>
            </w:r>
          </w:p>
        </w:tc>
        <w:tc>
          <w:tcPr>
            <w:tcW w:w="1414" w:type="dxa"/>
            <w:noWrap/>
            <w:vAlign w:val="center"/>
          </w:tcPr>
          <w:p w14:paraId="16A122C6"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437A18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D8EAD10" w14:textId="77777777" w:rsidR="002B40E5" w:rsidRPr="00AD7173" w:rsidRDefault="002B40E5" w:rsidP="00C7147F">
            <w:pPr>
              <w:rPr>
                <w:b w:val="0"/>
                <w:bCs w:val="0"/>
              </w:rPr>
            </w:pPr>
          </w:p>
        </w:tc>
        <w:tc>
          <w:tcPr>
            <w:tcW w:w="5528" w:type="dxa"/>
            <w:vAlign w:val="center"/>
          </w:tcPr>
          <w:p w14:paraId="45922085"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Testing Web Sockets (OTG-CLIENT-010)</w:t>
            </w:r>
          </w:p>
        </w:tc>
        <w:tc>
          <w:tcPr>
            <w:tcW w:w="1414" w:type="dxa"/>
            <w:noWrap/>
            <w:vAlign w:val="center"/>
          </w:tcPr>
          <w:p w14:paraId="11F662C4"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964F0D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53C1427" w14:textId="77777777" w:rsidR="002B40E5" w:rsidRPr="00AD7173" w:rsidRDefault="002B40E5" w:rsidP="00C7147F">
            <w:pPr>
              <w:rPr>
                <w:b w:val="0"/>
                <w:bCs w:val="0"/>
              </w:rPr>
            </w:pPr>
          </w:p>
        </w:tc>
        <w:tc>
          <w:tcPr>
            <w:tcW w:w="5528" w:type="dxa"/>
            <w:vAlign w:val="center"/>
          </w:tcPr>
          <w:p w14:paraId="7CDDF5C7" w14:textId="77777777" w:rsidR="002B40E5" w:rsidRPr="00AD7173" w:rsidRDefault="002B40E5" w:rsidP="00C7147F">
            <w:pPr>
              <w:cnfStyle w:val="000000000000" w:firstRow="0" w:lastRow="0" w:firstColumn="0" w:lastColumn="0" w:oddVBand="0" w:evenVBand="0" w:oddHBand="0" w:evenHBand="0" w:firstRowFirstColumn="0" w:firstRowLastColumn="0" w:lastRowFirstColumn="0" w:lastRowLastColumn="0"/>
            </w:pPr>
            <w:r w:rsidRPr="00AD7173">
              <w:t>Test Web Messaging (OTG-CLIENT-011)</w:t>
            </w:r>
          </w:p>
        </w:tc>
        <w:tc>
          <w:tcPr>
            <w:tcW w:w="1414" w:type="dxa"/>
            <w:noWrap/>
            <w:vAlign w:val="center"/>
          </w:tcPr>
          <w:p w14:paraId="6A2ADCC9" w14:textId="77777777" w:rsidR="002B40E5" w:rsidRPr="00AD7173" w:rsidRDefault="002B40E5" w:rsidP="00C7147F">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1CE50D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07888E8" w14:textId="77777777" w:rsidR="002B40E5" w:rsidRPr="00AD7173" w:rsidRDefault="002B40E5" w:rsidP="00C7147F">
            <w:pPr>
              <w:rPr>
                <w:b w:val="0"/>
                <w:bCs w:val="0"/>
              </w:rPr>
            </w:pPr>
          </w:p>
        </w:tc>
        <w:tc>
          <w:tcPr>
            <w:tcW w:w="5528" w:type="dxa"/>
            <w:vAlign w:val="center"/>
          </w:tcPr>
          <w:p w14:paraId="2B28D81E" w14:textId="77777777" w:rsidR="002B40E5" w:rsidRPr="00AD7173" w:rsidRDefault="002B40E5" w:rsidP="00C7147F">
            <w:pPr>
              <w:cnfStyle w:val="000000100000" w:firstRow="0" w:lastRow="0" w:firstColumn="0" w:lastColumn="0" w:oddVBand="0" w:evenVBand="0" w:oddHBand="1" w:evenHBand="0" w:firstRowFirstColumn="0" w:firstRowLastColumn="0" w:lastRowFirstColumn="0" w:lastRowLastColumn="0"/>
            </w:pPr>
            <w:r w:rsidRPr="00AD7173">
              <w:t>Test Local Storage (OTG-CLIENT-012)</w:t>
            </w:r>
          </w:p>
        </w:tc>
        <w:tc>
          <w:tcPr>
            <w:tcW w:w="1414" w:type="dxa"/>
            <w:noWrap/>
            <w:vAlign w:val="center"/>
          </w:tcPr>
          <w:p w14:paraId="58F7B457" w14:textId="77777777" w:rsidR="002B40E5" w:rsidRPr="00AD7173" w:rsidRDefault="002B40E5" w:rsidP="00C7147F">
            <w:pPr>
              <w:jc w:val="center"/>
              <w:cnfStyle w:val="000000100000" w:firstRow="0" w:lastRow="0" w:firstColumn="0" w:lastColumn="0" w:oddVBand="0" w:evenVBand="0" w:oddHBand="1" w:evenHBand="0" w:firstRowFirstColumn="0" w:firstRowLastColumn="0" w:lastRowFirstColumn="0" w:lastRowLastColumn="0"/>
            </w:pPr>
            <w:r w:rsidRPr="00AD7173">
              <w:t>Pass</w:t>
            </w:r>
          </w:p>
        </w:tc>
      </w:tr>
    </w:tbl>
    <w:p w14:paraId="06E8CB4A" w14:textId="77777777" w:rsidR="002B40E5" w:rsidRPr="002B40E5" w:rsidRDefault="002B40E5" w:rsidP="002B40E5"/>
    <w:p w14:paraId="6CCB6411" w14:textId="5B6029B5" w:rsidR="005459FF" w:rsidRDefault="005459FF" w:rsidP="005459FF">
      <w:pPr>
        <w:pStyle w:val="Heading1"/>
      </w:pPr>
      <w:bookmarkStart w:id="51" w:name="_Toc65225103"/>
      <w:bookmarkEnd w:id="41"/>
      <w:bookmarkEnd w:id="46"/>
      <w:bookmarkEnd w:id="47"/>
      <w:r>
        <w:lastRenderedPageBreak/>
        <w:t xml:space="preserve">PHẦN MỞ RỘNG B: </w:t>
      </w:r>
      <w:r w:rsidR="007B7325">
        <w:t>PHÂN LOẠI RỦI RO</w:t>
      </w:r>
      <w:bookmarkEnd w:id="51"/>
    </w:p>
    <w:p w14:paraId="007D73B8" w14:textId="77777777" w:rsidR="007C6A46" w:rsidRDefault="007C6A46" w:rsidP="007C6A46">
      <w:r>
        <w:t>Mỗi rủi ro tìm thấy trong quá trình kiểm thử được tham chiếu việc đánh giá theo OWASP Risk Rating Methodology.</w:t>
      </w:r>
    </w:p>
    <w:p w14:paraId="67CD14A9" w14:textId="77777777" w:rsidR="007C6A46" w:rsidRDefault="007C6A46" w:rsidP="007C6A46">
      <w:r>
        <w:t>Phương pháp tiếp cận theo OWASP được đề cập trong tài liệu được dùng làm chuẩn tham chiếu/phương pháp tiếp cận và tuỳ biến theo từng ứng dụng để đáp ứng/tinh chỉnh cho phù hợp các test-cases/kịch bản.</w:t>
      </w:r>
    </w:p>
    <w:p w14:paraId="419E87CA" w14:textId="77777777" w:rsidR="007C6A46" w:rsidRDefault="007C6A46" w:rsidP="007C6A46"/>
    <w:p w14:paraId="79CC2101" w14:textId="77777777" w:rsidR="007C6A46" w:rsidRDefault="007C6A46" w:rsidP="007C6A46">
      <w:r>
        <w:t>Mô hình đánh giá mức độ rủi ro:</w:t>
      </w:r>
    </w:p>
    <w:p w14:paraId="271B0E4A" w14:textId="77777777" w:rsidR="007C6A46" w:rsidRDefault="007C6A46" w:rsidP="007C6A46"/>
    <w:p w14:paraId="132CF85F" w14:textId="09DF3713" w:rsidR="00904074" w:rsidRDefault="007C6A46" w:rsidP="007C6A46">
      <w:pPr>
        <w:ind w:firstLine="720"/>
        <w:rPr>
          <w:b/>
          <w:bCs/>
        </w:rPr>
      </w:pPr>
      <w:r w:rsidRPr="007C6A46">
        <w:rPr>
          <w:b/>
          <w:bCs/>
        </w:rPr>
        <w:t>Rủi ro = Khả Năng * Ảnh hưởng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866"/>
        <w:gridCol w:w="1866"/>
        <w:gridCol w:w="1868"/>
        <w:gridCol w:w="1875"/>
      </w:tblGrid>
      <w:tr w:rsidR="00EB79DC" w:rsidRPr="00193939" w14:paraId="44077DBC" w14:textId="77777777" w:rsidTr="003F4DF8">
        <w:tc>
          <w:tcPr>
            <w:tcW w:w="9347" w:type="dxa"/>
            <w:gridSpan w:val="5"/>
            <w:shd w:val="clear" w:color="auto" w:fill="auto"/>
          </w:tcPr>
          <w:p w14:paraId="5FEA8BF1" w14:textId="77777777" w:rsidR="00EB79DC" w:rsidRPr="00193939" w:rsidRDefault="00EB79DC" w:rsidP="006704A6">
            <w:pPr>
              <w:pStyle w:val="Content"/>
              <w:jc w:val="center"/>
              <w:rPr>
                <w:rFonts w:ascii="Times New Roman" w:hAnsi="Times New Roman"/>
                <w:b/>
                <w:sz w:val="22"/>
              </w:rPr>
            </w:pPr>
            <w:r w:rsidRPr="00193939">
              <w:rPr>
                <w:rFonts w:ascii="Times New Roman" w:hAnsi="Times New Roman"/>
                <w:b/>
                <w:sz w:val="22"/>
              </w:rPr>
              <w:t xml:space="preserve">Mức độ </w:t>
            </w:r>
            <w:r>
              <w:rPr>
                <w:rFonts w:ascii="Times New Roman" w:hAnsi="Times New Roman"/>
                <w:b/>
                <w:sz w:val="22"/>
              </w:rPr>
              <w:t>rủi ro</w:t>
            </w:r>
            <w:r w:rsidRPr="00193939">
              <w:rPr>
                <w:rFonts w:ascii="Times New Roman" w:hAnsi="Times New Roman"/>
                <w:b/>
                <w:sz w:val="22"/>
              </w:rPr>
              <w:t xml:space="preserve"> (Risk)</w:t>
            </w:r>
          </w:p>
        </w:tc>
      </w:tr>
      <w:tr w:rsidR="00EB79DC" w:rsidRPr="00193939" w14:paraId="635AD468" w14:textId="77777777" w:rsidTr="003F4DF8">
        <w:tc>
          <w:tcPr>
            <w:tcW w:w="1872" w:type="dxa"/>
            <w:vMerge w:val="restart"/>
            <w:shd w:val="clear" w:color="auto" w:fill="auto"/>
          </w:tcPr>
          <w:p w14:paraId="6E6F5F53" w14:textId="77777777" w:rsidR="00EB79DC" w:rsidRPr="00193939" w:rsidRDefault="00EB79DC" w:rsidP="006704A6">
            <w:pPr>
              <w:pStyle w:val="Content"/>
              <w:jc w:val="center"/>
              <w:rPr>
                <w:rFonts w:ascii="Times New Roman" w:hAnsi="Times New Roman"/>
                <w:b/>
                <w:sz w:val="22"/>
              </w:rPr>
            </w:pPr>
          </w:p>
          <w:p w14:paraId="41A8DEAD" w14:textId="77777777" w:rsidR="00EB79DC" w:rsidRPr="00193939" w:rsidRDefault="00EB79DC" w:rsidP="006704A6">
            <w:pPr>
              <w:pStyle w:val="Content"/>
              <w:jc w:val="center"/>
              <w:rPr>
                <w:rFonts w:ascii="Times New Roman" w:hAnsi="Times New Roman"/>
                <w:b/>
                <w:sz w:val="22"/>
              </w:rPr>
            </w:pPr>
            <w:r w:rsidRPr="00193939">
              <w:rPr>
                <w:rFonts w:ascii="Times New Roman" w:hAnsi="Times New Roman"/>
                <w:b/>
                <w:sz w:val="22"/>
              </w:rPr>
              <w:t>Mức độ ảnh hưởng</w:t>
            </w:r>
          </w:p>
          <w:p w14:paraId="06735F81" w14:textId="77777777" w:rsidR="00EB79DC" w:rsidRPr="00193939" w:rsidRDefault="00EB79DC" w:rsidP="006704A6">
            <w:pPr>
              <w:pStyle w:val="Content"/>
              <w:jc w:val="center"/>
              <w:rPr>
                <w:rFonts w:ascii="Times New Roman" w:hAnsi="Times New Roman"/>
                <w:b/>
                <w:sz w:val="22"/>
              </w:rPr>
            </w:pPr>
            <w:r w:rsidRPr="00193939">
              <w:rPr>
                <w:rFonts w:ascii="Times New Roman" w:hAnsi="Times New Roman"/>
                <w:b/>
                <w:sz w:val="22"/>
              </w:rPr>
              <w:t>(Impact)</w:t>
            </w:r>
          </w:p>
        </w:tc>
        <w:tc>
          <w:tcPr>
            <w:tcW w:w="1866" w:type="dxa"/>
            <w:shd w:val="clear" w:color="auto" w:fill="auto"/>
          </w:tcPr>
          <w:p w14:paraId="13238460"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CAO</w:t>
            </w:r>
          </w:p>
        </w:tc>
        <w:tc>
          <w:tcPr>
            <w:tcW w:w="1866" w:type="dxa"/>
            <w:shd w:val="clear" w:color="auto" w:fill="FFC000"/>
          </w:tcPr>
          <w:p w14:paraId="549A064E"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TRUNG BÌNH</w:t>
            </w:r>
          </w:p>
        </w:tc>
        <w:tc>
          <w:tcPr>
            <w:tcW w:w="1868" w:type="dxa"/>
            <w:shd w:val="clear" w:color="auto" w:fill="FF0000"/>
          </w:tcPr>
          <w:p w14:paraId="33F0B75A"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CAO</w:t>
            </w:r>
          </w:p>
        </w:tc>
        <w:tc>
          <w:tcPr>
            <w:tcW w:w="1875" w:type="dxa"/>
            <w:shd w:val="clear" w:color="auto" w:fill="FFC0CB"/>
          </w:tcPr>
          <w:p w14:paraId="34B6C971"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NGHIÊM TRỌNG</w:t>
            </w:r>
          </w:p>
        </w:tc>
      </w:tr>
      <w:tr w:rsidR="00EB79DC" w:rsidRPr="00193939" w14:paraId="10C21AD8" w14:textId="77777777" w:rsidTr="003F4DF8">
        <w:tc>
          <w:tcPr>
            <w:tcW w:w="1872" w:type="dxa"/>
            <w:vMerge/>
            <w:shd w:val="clear" w:color="auto" w:fill="auto"/>
          </w:tcPr>
          <w:p w14:paraId="2E938A40" w14:textId="77777777" w:rsidR="00EB79DC" w:rsidRPr="00193939" w:rsidRDefault="00EB79DC" w:rsidP="006704A6">
            <w:pPr>
              <w:pStyle w:val="Content"/>
              <w:jc w:val="center"/>
              <w:rPr>
                <w:rFonts w:ascii="Times New Roman" w:hAnsi="Times New Roman"/>
              </w:rPr>
            </w:pPr>
          </w:p>
        </w:tc>
        <w:tc>
          <w:tcPr>
            <w:tcW w:w="1866" w:type="dxa"/>
            <w:shd w:val="clear" w:color="auto" w:fill="auto"/>
          </w:tcPr>
          <w:p w14:paraId="6D2B8560"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TRUNG BÌNH</w:t>
            </w:r>
          </w:p>
        </w:tc>
        <w:tc>
          <w:tcPr>
            <w:tcW w:w="1866" w:type="dxa"/>
            <w:shd w:val="clear" w:color="auto" w:fill="FFFF00"/>
          </w:tcPr>
          <w:p w14:paraId="39A8A2B2"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THẤP</w:t>
            </w:r>
          </w:p>
        </w:tc>
        <w:tc>
          <w:tcPr>
            <w:tcW w:w="1868" w:type="dxa"/>
            <w:shd w:val="clear" w:color="auto" w:fill="FFC000"/>
          </w:tcPr>
          <w:p w14:paraId="15765305"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TRUNG BÌNH</w:t>
            </w:r>
          </w:p>
        </w:tc>
        <w:tc>
          <w:tcPr>
            <w:tcW w:w="1875" w:type="dxa"/>
            <w:shd w:val="clear" w:color="auto" w:fill="FF0000"/>
          </w:tcPr>
          <w:p w14:paraId="775B9DD0"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CAO</w:t>
            </w:r>
          </w:p>
        </w:tc>
      </w:tr>
      <w:tr w:rsidR="00EB79DC" w:rsidRPr="00193939" w14:paraId="3A2C4276" w14:textId="77777777" w:rsidTr="003F4DF8">
        <w:tc>
          <w:tcPr>
            <w:tcW w:w="1872" w:type="dxa"/>
            <w:vMerge/>
            <w:shd w:val="clear" w:color="auto" w:fill="auto"/>
          </w:tcPr>
          <w:p w14:paraId="018C81B3" w14:textId="77777777" w:rsidR="00EB79DC" w:rsidRPr="00193939" w:rsidRDefault="00EB79DC" w:rsidP="006704A6">
            <w:pPr>
              <w:pStyle w:val="Content"/>
              <w:jc w:val="center"/>
              <w:rPr>
                <w:rFonts w:ascii="Times New Roman" w:hAnsi="Times New Roman"/>
              </w:rPr>
            </w:pPr>
          </w:p>
        </w:tc>
        <w:tc>
          <w:tcPr>
            <w:tcW w:w="1866" w:type="dxa"/>
            <w:shd w:val="clear" w:color="auto" w:fill="auto"/>
          </w:tcPr>
          <w:p w14:paraId="06587078"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THẤP</w:t>
            </w:r>
          </w:p>
        </w:tc>
        <w:tc>
          <w:tcPr>
            <w:tcW w:w="1866" w:type="dxa"/>
            <w:shd w:val="clear" w:color="auto" w:fill="92D050"/>
          </w:tcPr>
          <w:p w14:paraId="09DF672B"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GHI CHÚ</w:t>
            </w:r>
          </w:p>
        </w:tc>
        <w:tc>
          <w:tcPr>
            <w:tcW w:w="1868" w:type="dxa"/>
            <w:shd w:val="clear" w:color="auto" w:fill="FFFF00"/>
          </w:tcPr>
          <w:p w14:paraId="5A8584BD"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THẤP</w:t>
            </w:r>
          </w:p>
        </w:tc>
        <w:tc>
          <w:tcPr>
            <w:tcW w:w="1875" w:type="dxa"/>
            <w:shd w:val="clear" w:color="auto" w:fill="FFC000"/>
          </w:tcPr>
          <w:p w14:paraId="4F42365C"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TRUNG BÌNH</w:t>
            </w:r>
          </w:p>
        </w:tc>
      </w:tr>
      <w:tr w:rsidR="00EB79DC" w:rsidRPr="00193939" w14:paraId="4C46DA42" w14:textId="77777777" w:rsidTr="003F4DF8">
        <w:tc>
          <w:tcPr>
            <w:tcW w:w="1872" w:type="dxa"/>
            <w:vMerge/>
            <w:shd w:val="clear" w:color="auto" w:fill="auto"/>
          </w:tcPr>
          <w:p w14:paraId="4EFE76F1" w14:textId="77777777" w:rsidR="00EB79DC" w:rsidRPr="00193939" w:rsidRDefault="00EB79DC" w:rsidP="006704A6">
            <w:pPr>
              <w:pStyle w:val="Content"/>
              <w:jc w:val="center"/>
              <w:rPr>
                <w:rFonts w:ascii="Times New Roman" w:hAnsi="Times New Roman"/>
              </w:rPr>
            </w:pPr>
          </w:p>
        </w:tc>
        <w:tc>
          <w:tcPr>
            <w:tcW w:w="1866" w:type="dxa"/>
            <w:shd w:val="clear" w:color="auto" w:fill="auto"/>
          </w:tcPr>
          <w:p w14:paraId="1325DFBC" w14:textId="77777777" w:rsidR="00EB79DC" w:rsidRPr="00F96CA8" w:rsidRDefault="00EB79DC" w:rsidP="006704A6">
            <w:pPr>
              <w:pStyle w:val="Content"/>
              <w:spacing w:after="120"/>
              <w:jc w:val="center"/>
              <w:rPr>
                <w:rFonts w:ascii="Times New Roman" w:hAnsi="Times New Roman"/>
                <w:b/>
                <w:bCs/>
              </w:rPr>
            </w:pPr>
          </w:p>
        </w:tc>
        <w:tc>
          <w:tcPr>
            <w:tcW w:w="1866" w:type="dxa"/>
            <w:shd w:val="clear" w:color="auto" w:fill="auto"/>
          </w:tcPr>
          <w:p w14:paraId="2F04DD28"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THẤP</w:t>
            </w:r>
          </w:p>
        </w:tc>
        <w:tc>
          <w:tcPr>
            <w:tcW w:w="1868" w:type="dxa"/>
            <w:shd w:val="clear" w:color="auto" w:fill="auto"/>
          </w:tcPr>
          <w:p w14:paraId="68A5014C"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TRUNG BÌNH</w:t>
            </w:r>
          </w:p>
        </w:tc>
        <w:tc>
          <w:tcPr>
            <w:tcW w:w="1875" w:type="dxa"/>
            <w:shd w:val="clear" w:color="auto" w:fill="auto"/>
          </w:tcPr>
          <w:p w14:paraId="1D2FC28A" w14:textId="77777777" w:rsidR="00EB79DC" w:rsidRPr="00F96CA8" w:rsidRDefault="00EB79DC" w:rsidP="006704A6">
            <w:pPr>
              <w:pStyle w:val="Content"/>
              <w:spacing w:after="120"/>
              <w:jc w:val="center"/>
              <w:rPr>
                <w:rFonts w:ascii="Times New Roman" w:hAnsi="Times New Roman"/>
                <w:b/>
                <w:bCs/>
              </w:rPr>
            </w:pPr>
            <w:r w:rsidRPr="00F96CA8">
              <w:rPr>
                <w:rFonts w:ascii="Times New Roman" w:hAnsi="Times New Roman"/>
                <w:b/>
                <w:bCs/>
              </w:rPr>
              <w:t>CAO</w:t>
            </w:r>
          </w:p>
        </w:tc>
      </w:tr>
      <w:tr w:rsidR="00EB79DC" w:rsidRPr="00193939" w14:paraId="4557C1FF" w14:textId="77777777" w:rsidTr="003F4DF8">
        <w:tc>
          <w:tcPr>
            <w:tcW w:w="1872" w:type="dxa"/>
            <w:shd w:val="clear" w:color="auto" w:fill="auto"/>
          </w:tcPr>
          <w:p w14:paraId="553003AC" w14:textId="77777777" w:rsidR="00EB79DC" w:rsidRPr="00193939" w:rsidRDefault="00EB79DC" w:rsidP="006704A6">
            <w:pPr>
              <w:pStyle w:val="Content"/>
              <w:jc w:val="center"/>
              <w:rPr>
                <w:rFonts w:ascii="Times New Roman" w:hAnsi="Times New Roman"/>
              </w:rPr>
            </w:pPr>
          </w:p>
        </w:tc>
        <w:tc>
          <w:tcPr>
            <w:tcW w:w="7475" w:type="dxa"/>
            <w:gridSpan w:val="4"/>
            <w:shd w:val="clear" w:color="auto" w:fill="auto"/>
          </w:tcPr>
          <w:p w14:paraId="2E09B454" w14:textId="77777777" w:rsidR="00EB79DC" w:rsidRPr="00193939" w:rsidRDefault="00EB79DC" w:rsidP="006704A6">
            <w:pPr>
              <w:pStyle w:val="Content"/>
              <w:jc w:val="center"/>
              <w:rPr>
                <w:rFonts w:ascii="Times New Roman" w:hAnsi="Times New Roman"/>
                <w:b/>
                <w:sz w:val="22"/>
              </w:rPr>
            </w:pPr>
            <w:r w:rsidRPr="00193939">
              <w:rPr>
                <w:rFonts w:ascii="Times New Roman" w:hAnsi="Times New Roman"/>
                <w:b/>
                <w:sz w:val="22"/>
              </w:rPr>
              <w:t>Khả năng thực hiện (</w:t>
            </w:r>
            <w:r>
              <w:rPr>
                <w:rFonts w:ascii="Times New Roman" w:hAnsi="Times New Roman"/>
                <w:b/>
                <w:sz w:val="22"/>
              </w:rPr>
              <w:t>Likelihood</w:t>
            </w:r>
            <w:r w:rsidRPr="00193939">
              <w:rPr>
                <w:rFonts w:ascii="Times New Roman" w:hAnsi="Times New Roman"/>
                <w:b/>
                <w:sz w:val="22"/>
              </w:rPr>
              <w:t>)</w:t>
            </w:r>
          </w:p>
        </w:tc>
      </w:tr>
    </w:tbl>
    <w:p w14:paraId="2F9EA5BD" w14:textId="3ABBFD4C" w:rsidR="007C6A46" w:rsidRDefault="007C6A46" w:rsidP="007C6A46"/>
    <w:p w14:paraId="379ECCF7" w14:textId="77777777" w:rsidR="00F70BDD" w:rsidRDefault="00F70BDD" w:rsidP="00F70BDD">
      <w:r>
        <w:t xml:space="preserve">Tài liệu tham khảo: </w:t>
      </w:r>
    </w:p>
    <w:p w14:paraId="6229F7EB" w14:textId="77777777" w:rsidR="00F70BDD" w:rsidRPr="00323A5F" w:rsidRDefault="002B3E06" w:rsidP="00F70BDD">
      <w:hyperlink r:id="rId12" w:history="1">
        <w:r w:rsidR="00F70BDD" w:rsidRPr="00E82604">
          <w:rPr>
            <w:rStyle w:val="Hyperlink"/>
          </w:rPr>
          <w:t>https://www.owasp.org/index.php/OWASP_Risk_Rating_Methodology</w:t>
        </w:r>
      </w:hyperlink>
      <w:r w:rsidR="00F70BDD">
        <w:t xml:space="preserve"> </w:t>
      </w:r>
    </w:p>
    <w:p w14:paraId="58F12ED7" w14:textId="77777777" w:rsidR="00F70BDD" w:rsidRPr="007C6A46" w:rsidRDefault="00F70BDD" w:rsidP="007C6A46"/>
    <w:sectPr w:rsidR="00F70BDD" w:rsidRPr="007C6A46" w:rsidSect="00A7529F">
      <w:footerReference w:type="default" r:id="rId13"/>
      <w:pgSz w:w="11909" w:h="16834" w:code="9"/>
      <w:pgMar w:top="1134" w:right="1134" w:bottom="1134" w:left="1418" w:header="567" w:footer="5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BE4F1" w14:textId="77777777" w:rsidR="002B3E06" w:rsidRDefault="002B3E06">
      <w:r>
        <w:separator/>
      </w:r>
    </w:p>
  </w:endnote>
  <w:endnote w:type="continuationSeparator" w:id="0">
    <w:p w14:paraId="25DD3A1F" w14:textId="77777777" w:rsidR="002B3E06" w:rsidRDefault="002B3E06">
      <w:r>
        <w:continuationSeparator/>
      </w:r>
    </w:p>
  </w:endnote>
  <w:endnote w:type="continuationNotice" w:id="1">
    <w:p w14:paraId="59CB1228" w14:textId="77777777" w:rsidR="002B3E06" w:rsidRDefault="002B3E0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TimesNewRomanPS">
    <w:altName w:val="Times New Roman"/>
    <w:charset w:val="00"/>
    <w:family w:val="roman"/>
    <w:pitch w:val="variable"/>
    <w:sig w:usb0="00000003" w:usb1="00000000" w:usb2="00000000" w:usb3="00000000" w:csb0="00000001" w:csb1="00000000"/>
  </w:font>
  <w:font w:name="OpenSymbol">
    <w:altName w:val="Arial Unicode MS"/>
    <w:charset w:val="8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sans-serif">
    <w:altName w:val="Times New Roman"/>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035D" w14:textId="77777777" w:rsidR="00D96DC5" w:rsidRDefault="00D96DC5" w:rsidP="00165B5D">
    <w:pPr>
      <w:pStyle w:val="Footer"/>
      <w:pBdr>
        <w:top w:val="single" w:sz="4" w:space="5" w:color="auto"/>
      </w:pBdr>
      <w:tabs>
        <w:tab w:val="clear" w:pos="8640"/>
        <w:tab w:val="left" w:pos="0"/>
        <w:tab w:val="right" w:pos="9100"/>
      </w:tabs>
      <w:rPr>
        <w:rStyle w:val="PageNumber"/>
        <w:lang w:val="vi-VN"/>
      </w:rPr>
    </w:pPr>
    <w:r w:rsidRPr="00BB56A6">
      <w:rPr>
        <w:i/>
        <w:lang w:val="vi-VN"/>
      </w:rPr>
      <w:t>&lt;Tên hồ sơ giải pháp&gt;</w:t>
    </w:r>
    <w:r>
      <w:rPr>
        <w:lang w:val="vi-VN"/>
      </w:rPr>
      <w:t xml:space="preserve"> </w:t>
    </w:r>
    <w:r>
      <w:rPr>
        <w:lang w:val="vi-VN"/>
      </w:rPr>
      <w:tab/>
    </w:r>
    <w:r>
      <w:rPr>
        <w:lang w:val="vi-VN"/>
      </w:rPr>
      <w:tab/>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4783FE39" w14:textId="77777777" w:rsidR="00D96DC5" w:rsidRPr="00BB56A6" w:rsidRDefault="00D96DC5" w:rsidP="00976E60">
    <w:pPr>
      <w:pStyle w:val="Footer"/>
      <w:pBdr>
        <w:top w:val="single" w:sz="4" w:space="5" w:color="auto"/>
      </w:pBdr>
      <w:tabs>
        <w:tab w:val="clear" w:pos="8640"/>
        <w:tab w:val="left" w:pos="0"/>
        <w:tab w:val="right" w:pos="9100"/>
      </w:tabs>
      <w:rPr>
        <w:i/>
        <w:lang w:val="vi-VN"/>
      </w:rPr>
    </w:pPr>
    <w:r w:rsidRPr="00BB56A6">
      <w:rPr>
        <w:i/>
        <w:lang w:val="vi-VN"/>
      </w:rPr>
      <w:t>&lt;Ver.: &gt; &lt;Ngày&gt;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F5664" w14:textId="717AA3C4" w:rsidR="009903C9" w:rsidRPr="00B75661" w:rsidRDefault="00A7529F" w:rsidP="00A7529F">
    <w:pPr>
      <w:pStyle w:val="Footer"/>
      <w:tabs>
        <w:tab w:val="clear" w:pos="4320"/>
        <w:tab w:val="clear" w:pos="8640"/>
        <w:tab w:val="right" w:pos="9214"/>
      </w:tabs>
    </w:pPr>
    <w:r>
      <w:rPr>
        <w:caps/>
        <w:color w:val="808080" w:themeColor="background1" w:themeShade="80"/>
        <w:sz w:val="18"/>
        <w:szCs w:val="18"/>
      </w:rPr>
      <w:t>TÀI LIỆU MẬT: [tên KH]</w:t>
    </w:r>
    <w:r>
      <w:rPr>
        <w:caps/>
        <w:color w:val="808080" w:themeColor="background1" w:themeShade="80"/>
        <w:sz w:val="18"/>
        <w:szCs w:val="18"/>
      </w:rPr>
      <w:tab/>
    </w:r>
    <w:r>
      <w:rPr>
        <w:caps/>
        <w:color w:val="808080" w:themeColor="background1" w:themeShade="80"/>
        <w:sz w:val="18"/>
        <w:szCs w:val="18"/>
      </w:rPr>
      <w:tab/>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w:t>
    </w:r>
    <w:r>
      <w:rPr>
        <w:caps/>
        <w:noProof/>
        <w:color w:val="808080" w:themeColor="background1" w:themeShade="8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2CDEA" w14:textId="77777777" w:rsidR="002B3E06" w:rsidRDefault="002B3E06">
      <w:r>
        <w:separator/>
      </w:r>
    </w:p>
  </w:footnote>
  <w:footnote w:type="continuationSeparator" w:id="0">
    <w:p w14:paraId="428F04DB" w14:textId="77777777" w:rsidR="002B3E06" w:rsidRDefault="002B3E06">
      <w:r>
        <w:continuationSeparator/>
      </w:r>
    </w:p>
  </w:footnote>
  <w:footnote w:type="continuationNotice" w:id="1">
    <w:p w14:paraId="161FA00F" w14:textId="77777777" w:rsidR="002B3E06" w:rsidRDefault="002B3E06">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pt;height:12pt" o:bullet="t">
        <v:imagedata r:id="rId1" o:title="Word Work File L_1265246123"/>
      </v:shape>
    </w:pict>
  </w:numPicBullet>
  <w:abstractNum w:abstractNumId="0" w15:restartNumberingAfterBreak="0">
    <w:nsid w:val="003B0A7F"/>
    <w:multiLevelType w:val="hybridMultilevel"/>
    <w:tmpl w:val="9D98786A"/>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E07"/>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67160"/>
    <w:multiLevelType w:val="hybridMultilevel"/>
    <w:tmpl w:val="C42E8C98"/>
    <w:lvl w:ilvl="0" w:tplc="156400BC">
      <w:start w:val="1"/>
      <w:numFmt w:val="bullet"/>
      <w:pStyle w:val="Style5"/>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A138A"/>
    <w:multiLevelType w:val="hybridMultilevel"/>
    <w:tmpl w:val="E52C454C"/>
    <w:lvl w:ilvl="0" w:tplc="D3F4CD1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6C5744"/>
    <w:multiLevelType w:val="hybridMultilevel"/>
    <w:tmpl w:val="DAA6BA90"/>
    <w:lvl w:ilvl="0" w:tplc="B93E1380">
      <w:start w:val="1"/>
      <w:numFmt w:val="bullet"/>
      <w:lvlText w:val="-"/>
      <w:lvlJc w:val="left"/>
      <w:pPr>
        <w:ind w:left="720" w:hanging="360"/>
      </w:pPr>
      <w:rPr>
        <w:rFonts w:ascii=".VnTime" w:hAnsi=".VnTime" w:hint="default"/>
        <w:color w:val="auto"/>
      </w:rPr>
    </w:lvl>
    <w:lvl w:ilvl="1" w:tplc="04090003">
      <w:start w:val="1"/>
      <w:numFmt w:val="bullet"/>
      <w:lvlText w:val="o"/>
      <w:lvlJc w:val="left"/>
      <w:pPr>
        <w:ind w:left="1440" w:hanging="360"/>
      </w:pPr>
      <w:rPr>
        <w:rFonts w:ascii="Courier New" w:hAnsi="Courier New" w:cs="Courier New" w:hint="default"/>
      </w:rPr>
    </w:lvl>
    <w:lvl w:ilvl="2" w:tplc="F9AE31F2">
      <w:numFmt w:val="bullet"/>
      <w:lvlText w:val="-"/>
      <w:lvlJc w:val="left"/>
      <w:pPr>
        <w:ind w:left="2520" w:hanging="720"/>
      </w:pPr>
      <w:rPr>
        <w:rFonts w:ascii="Arial" w:eastAsia="Arial" w:hAnsi="Arial" w:cs="Arial" w:hint="default"/>
      </w:rPr>
    </w:lvl>
    <w:lvl w:ilvl="3" w:tplc="DD7EE480">
      <w:numFmt w:val="bullet"/>
      <w:lvlText w:val=""/>
      <w:lvlJc w:val="left"/>
      <w:pPr>
        <w:ind w:left="2880" w:hanging="360"/>
      </w:pPr>
      <w:rPr>
        <w:rFonts w:ascii="Wingdings" w:eastAsia="Times New Roman"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60F4E"/>
    <w:multiLevelType w:val="hybridMultilevel"/>
    <w:tmpl w:val="6FFECB66"/>
    <w:lvl w:ilvl="0" w:tplc="04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90CF2"/>
    <w:multiLevelType w:val="hybridMultilevel"/>
    <w:tmpl w:val="2E561708"/>
    <w:lvl w:ilvl="0" w:tplc="07F22524">
      <w:start w:val="1"/>
      <w:numFmt w:val="bullet"/>
      <w:pStyle w:val="Index11"/>
      <w:lvlText w:val=""/>
      <w:lvlJc w:val="left"/>
      <w:pPr>
        <w:tabs>
          <w:tab w:val="num" w:pos="34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C1B39"/>
    <w:multiLevelType w:val="hybridMultilevel"/>
    <w:tmpl w:val="0430F738"/>
    <w:lvl w:ilvl="0" w:tplc="E4D2129C">
      <w:start w:val="1"/>
      <w:numFmt w:val="bullet"/>
      <w:pStyle w:val="BulletTable"/>
      <w:lvlText w:val=""/>
      <w:lvlJc w:val="left"/>
      <w:pPr>
        <w:tabs>
          <w:tab w:val="num" w:pos="227"/>
        </w:tabs>
        <w:ind w:left="227" w:hanging="227"/>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01273"/>
    <w:multiLevelType w:val="hybridMultilevel"/>
    <w:tmpl w:val="79B6A7A4"/>
    <w:lvl w:ilvl="0" w:tplc="FFFFFFFF">
      <w:start w:val="1"/>
      <w:numFmt w:val="bullet"/>
      <w:pStyle w:val="bullet1Char"/>
      <w:lvlText w:val=""/>
      <w:lvlJc w:val="left"/>
      <w:pPr>
        <w:tabs>
          <w:tab w:val="num" w:pos="1080"/>
        </w:tabs>
        <w:ind w:left="1080" w:hanging="360"/>
      </w:pPr>
      <w:rPr>
        <w:rFonts w:ascii="Wingdings" w:hAnsi="Wingdings" w:hint="default"/>
        <w:color w:val="auto"/>
        <w:sz w:val="20"/>
        <w:szCs w:val="20"/>
      </w:rPr>
    </w:lvl>
    <w:lvl w:ilvl="1" w:tplc="FFFFFFFF">
      <w:start w:val="1"/>
      <w:numFmt w:val="decimal"/>
      <w:lvlText w:val="%2."/>
      <w:lvlJc w:val="left"/>
      <w:pPr>
        <w:tabs>
          <w:tab w:val="num" w:pos="1440"/>
        </w:tabs>
        <w:ind w:left="1440" w:hanging="360"/>
      </w:pPr>
      <w:rPr>
        <w:rFonts w:hint="default"/>
        <w:color w:val="auto"/>
        <w:sz w:val="20"/>
        <w:szCs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D4255D"/>
    <w:multiLevelType w:val="hybridMultilevel"/>
    <w:tmpl w:val="53626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792497"/>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B6FC3"/>
    <w:multiLevelType w:val="hybridMultilevel"/>
    <w:tmpl w:val="AF12DA76"/>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04F71"/>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60DCD"/>
    <w:multiLevelType w:val="hybridMultilevel"/>
    <w:tmpl w:val="3036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A7B25"/>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165A1"/>
    <w:multiLevelType w:val="hybridMultilevel"/>
    <w:tmpl w:val="768AFF9A"/>
    <w:lvl w:ilvl="0" w:tplc="C49C1E74">
      <w:start w:val="1"/>
      <w:numFmt w:val="bullet"/>
      <w:pStyle w:val="Index4"/>
      <w:lvlText w:val=""/>
      <w:lvlJc w:val="left"/>
      <w:pPr>
        <w:tabs>
          <w:tab w:val="num" w:pos="1446"/>
        </w:tabs>
        <w:ind w:left="1446" w:hanging="369"/>
      </w:pPr>
      <w:rPr>
        <w:rFonts w:ascii="Wingdings" w:hAnsi="Wingdings"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69209D"/>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66F50"/>
    <w:multiLevelType w:val="hybridMultilevel"/>
    <w:tmpl w:val="39B42B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B13EF"/>
    <w:multiLevelType w:val="multilevel"/>
    <w:tmpl w:val="D2DE2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F4B1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60031"/>
    <w:multiLevelType w:val="hybridMultilevel"/>
    <w:tmpl w:val="1E8E9646"/>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3658EA"/>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D282A"/>
    <w:multiLevelType w:val="hybridMultilevel"/>
    <w:tmpl w:val="2CA88D46"/>
    <w:lvl w:ilvl="0" w:tplc="B93E1380">
      <w:start w:val="1"/>
      <w:numFmt w:val="bullet"/>
      <w:lvlText w:val="-"/>
      <w:lvlJc w:val="left"/>
      <w:pPr>
        <w:ind w:left="720" w:hanging="360"/>
      </w:pPr>
      <w:rPr>
        <w:rFonts w:ascii=".VnTime" w:hAnsi=".VnTi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86A63"/>
    <w:multiLevelType w:val="hybridMultilevel"/>
    <w:tmpl w:val="75363708"/>
    <w:lvl w:ilvl="0" w:tplc="17BCE49C">
      <w:start w:val="1"/>
      <w:numFmt w:val="decimal"/>
      <w:pStyle w:val="Hinhve"/>
      <w:lvlText w:val="Hình  %1."/>
      <w:lvlJc w:val="left"/>
      <w:pPr>
        <w:tabs>
          <w:tab w:val="num" w:pos="4707"/>
        </w:tabs>
        <w:ind w:left="4140" w:firstLine="0"/>
      </w:pPr>
      <w:rPr>
        <w:rFonts w:ascii="Times New Roman" w:hAnsi="Times New Roman" w:hint="default"/>
        <w:b w:val="0"/>
        <w:i/>
        <w:sz w:val="20"/>
        <w:szCs w:val="20"/>
      </w:rPr>
    </w:lvl>
    <w:lvl w:ilvl="1" w:tplc="04090019">
      <w:start w:val="1"/>
      <w:numFmt w:val="bullet"/>
      <w:lvlText w:val=""/>
      <w:lvlJc w:val="left"/>
      <w:pPr>
        <w:tabs>
          <w:tab w:val="num" w:pos="1440"/>
        </w:tabs>
        <w:ind w:left="1440" w:hanging="360"/>
      </w:pPr>
      <w:rPr>
        <w:rFonts w:ascii="Wingdings" w:hAnsi="Wingdings" w:hint="default"/>
        <w:b w:val="0"/>
        <w:i/>
        <w:sz w:val="20"/>
        <w:szCs w:val="20"/>
      </w:rPr>
    </w:lvl>
    <w:lvl w:ilvl="2" w:tplc="0409001B">
      <w:start w:val="2"/>
      <w:numFmt w:val="decimal"/>
      <w:lvlText w:val="%3"/>
      <w:lvlJc w:val="left"/>
      <w:pPr>
        <w:tabs>
          <w:tab w:val="num" w:pos="2340"/>
        </w:tabs>
        <w:ind w:left="2340" w:hanging="360"/>
      </w:pPr>
      <w:rPr>
        <w:rFonts w:hint="default"/>
      </w:rPr>
    </w:lvl>
    <w:lvl w:ilvl="3" w:tplc="0409000F">
      <w:start w:val="2"/>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4F68E0"/>
    <w:multiLevelType w:val="hybridMultilevel"/>
    <w:tmpl w:val="380479E8"/>
    <w:lvl w:ilvl="0" w:tplc="B01CA24C">
      <w:start w:val="1"/>
      <w:numFmt w:val="bullet"/>
      <w:pStyle w:val="Index3"/>
      <w:lvlText w:val=""/>
      <w:lvlJc w:val="left"/>
      <w:pPr>
        <w:tabs>
          <w:tab w:val="num" w:pos="1080"/>
        </w:tabs>
        <w:ind w:left="1080" w:hanging="360"/>
      </w:pPr>
      <w:rPr>
        <w:rFonts w:ascii="Wingdings" w:hAnsi="Wingdings" w:cs="Wingdings" w:hint="default"/>
      </w:rPr>
    </w:lvl>
    <w:lvl w:ilvl="1" w:tplc="04090001">
      <w:start w:val="1"/>
      <w:numFmt w:val="bullet"/>
      <w:lvlText w:val="o"/>
      <w:lvlJc w:val="left"/>
      <w:pPr>
        <w:tabs>
          <w:tab w:val="num" w:pos="1800"/>
        </w:tabs>
        <w:ind w:left="1800" w:hanging="360"/>
      </w:pPr>
      <w:rPr>
        <w:rFonts w:ascii="Courier New" w:hAnsi="Courier New" w:cs="Courier New" w:hint="default"/>
      </w:rPr>
    </w:lvl>
    <w:lvl w:ilvl="2" w:tplc="0409001B">
      <w:start w:val="1"/>
      <w:numFmt w:val="bullet"/>
      <w:lvlText w:val=""/>
      <w:lvlJc w:val="left"/>
      <w:pPr>
        <w:tabs>
          <w:tab w:val="num" w:pos="2520"/>
        </w:tabs>
        <w:ind w:left="2520" w:hanging="360"/>
      </w:pPr>
      <w:rPr>
        <w:rFonts w:ascii="Wingdings" w:hAnsi="Wingdings" w:cs="Wingdings" w:hint="default"/>
      </w:rPr>
    </w:lvl>
    <w:lvl w:ilvl="3" w:tplc="0409000F">
      <w:start w:val="1"/>
      <w:numFmt w:val="bullet"/>
      <w:lvlText w:val=""/>
      <w:lvlJc w:val="left"/>
      <w:pPr>
        <w:tabs>
          <w:tab w:val="num" w:pos="3240"/>
        </w:tabs>
        <w:ind w:left="3240" w:hanging="360"/>
      </w:pPr>
      <w:rPr>
        <w:rFonts w:ascii="Symbol" w:hAnsi="Symbol" w:cs="Symbol" w:hint="default"/>
      </w:rPr>
    </w:lvl>
    <w:lvl w:ilvl="4" w:tplc="04090019">
      <w:start w:val="1"/>
      <w:numFmt w:val="bullet"/>
      <w:lvlText w:val="o"/>
      <w:lvlJc w:val="left"/>
      <w:pPr>
        <w:tabs>
          <w:tab w:val="num" w:pos="3960"/>
        </w:tabs>
        <w:ind w:left="3960" w:hanging="360"/>
      </w:pPr>
      <w:rPr>
        <w:rFonts w:ascii="Courier New" w:hAnsi="Courier New" w:cs="Courier New" w:hint="default"/>
      </w:rPr>
    </w:lvl>
    <w:lvl w:ilvl="5" w:tplc="0409001B">
      <w:start w:val="1"/>
      <w:numFmt w:val="bullet"/>
      <w:lvlText w:val=""/>
      <w:lvlJc w:val="left"/>
      <w:pPr>
        <w:tabs>
          <w:tab w:val="num" w:pos="4680"/>
        </w:tabs>
        <w:ind w:left="4680" w:hanging="360"/>
      </w:pPr>
      <w:rPr>
        <w:rFonts w:ascii="Wingdings" w:hAnsi="Wingdings" w:cs="Wingdings" w:hint="default"/>
      </w:rPr>
    </w:lvl>
    <w:lvl w:ilvl="6" w:tplc="0409000F">
      <w:start w:val="1"/>
      <w:numFmt w:val="bullet"/>
      <w:lvlText w:val=""/>
      <w:lvlJc w:val="left"/>
      <w:pPr>
        <w:tabs>
          <w:tab w:val="num" w:pos="5400"/>
        </w:tabs>
        <w:ind w:left="5400" w:hanging="360"/>
      </w:pPr>
      <w:rPr>
        <w:rFonts w:ascii="Symbol" w:hAnsi="Symbol" w:cs="Symbol" w:hint="default"/>
      </w:rPr>
    </w:lvl>
    <w:lvl w:ilvl="7" w:tplc="04090019">
      <w:start w:val="1"/>
      <w:numFmt w:val="bullet"/>
      <w:lvlText w:val="o"/>
      <w:lvlJc w:val="left"/>
      <w:pPr>
        <w:tabs>
          <w:tab w:val="num" w:pos="6120"/>
        </w:tabs>
        <w:ind w:left="6120" w:hanging="360"/>
      </w:pPr>
      <w:rPr>
        <w:rFonts w:ascii="Courier New" w:hAnsi="Courier New" w:cs="Courier New" w:hint="default"/>
      </w:rPr>
    </w:lvl>
    <w:lvl w:ilvl="8" w:tplc="0409001B">
      <w:start w:val="1"/>
      <w:numFmt w:val="bullet"/>
      <w:lvlText w:val=""/>
      <w:lvlJc w:val="left"/>
      <w:pPr>
        <w:tabs>
          <w:tab w:val="num" w:pos="6840"/>
        </w:tabs>
        <w:ind w:left="6840" w:hanging="360"/>
      </w:pPr>
      <w:rPr>
        <w:rFonts w:ascii="Wingdings" w:hAnsi="Wingdings" w:cs="Wingdings" w:hint="default"/>
      </w:rPr>
    </w:lvl>
  </w:abstractNum>
  <w:abstractNum w:abstractNumId="25" w15:restartNumberingAfterBreak="0">
    <w:nsid w:val="56A377D1"/>
    <w:multiLevelType w:val="singleLevel"/>
    <w:tmpl w:val="86C48FB6"/>
    <w:lvl w:ilvl="0">
      <w:start w:val="1"/>
      <w:numFmt w:val="bullet"/>
      <w:pStyle w:val="Index2"/>
      <w:lvlText w:val=""/>
      <w:lvlJc w:val="left"/>
      <w:pPr>
        <w:tabs>
          <w:tab w:val="num" w:pos="360"/>
        </w:tabs>
        <w:ind w:left="360" w:hanging="360"/>
      </w:pPr>
      <w:rPr>
        <w:rFonts w:ascii="Symbol" w:hAnsi="Symbol" w:cs="Symbol" w:hint="default"/>
      </w:rPr>
    </w:lvl>
  </w:abstractNum>
  <w:abstractNum w:abstractNumId="26" w15:restartNumberingAfterBreak="0">
    <w:nsid w:val="57A64D84"/>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933039"/>
    <w:multiLevelType w:val="hybridMultilevel"/>
    <w:tmpl w:val="E9F03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B72EB"/>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E378D"/>
    <w:multiLevelType w:val="hybridMultilevel"/>
    <w:tmpl w:val="3BEC20E6"/>
    <w:lvl w:ilvl="0" w:tplc="04090001">
      <w:start w:val="1"/>
      <w:numFmt w:val="bullet"/>
      <w:pStyle w:val="StyleJustified"/>
      <w:lvlText w:val=""/>
      <w:lvlJc w:val="left"/>
      <w:pPr>
        <w:tabs>
          <w:tab w:val="num" w:pos="360"/>
        </w:tabs>
        <w:ind w:left="360" w:hanging="360"/>
      </w:pPr>
      <w:rPr>
        <w:rFonts w:ascii="Symbol" w:hAnsi="Symbol" w:hint="default"/>
        <w:color w:val="auto"/>
        <w:lang w:val="vi-V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20139A"/>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A74C4"/>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565A14"/>
    <w:multiLevelType w:val="hybridMultilevel"/>
    <w:tmpl w:val="1C80C782"/>
    <w:lvl w:ilvl="0" w:tplc="560EDB0C">
      <w:start w:val="1"/>
      <w:numFmt w:val="bullet"/>
      <w:pStyle w:val="TableofFigure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68376B"/>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50023D"/>
    <w:multiLevelType w:val="hybridMultilevel"/>
    <w:tmpl w:val="3F62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47D7E"/>
    <w:multiLevelType w:val="multilevel"/>
    <w:tmpl w:val="87BE1FDA"/>
    <w:styleLink w:val="StyleBulleted"/>
    <w:lvl w:ilvl="0">
      <w:numFmt w:val="bullet"/>
      <w:lvlText w:val="-"/>
      <w:lvlJc w:val="left"/>
      <w:pPr>
        <w:tabs>
          <w:tab w:val="num" w:pos="340"/>
        </w:tabs>
        <w:ind w:left="284" w:hanging="171"/>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E83938"/>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CE09C8"/>
    <w:multiLevelType w:val="hybridMultilevel"/>
    <w:tmpl w:val="6080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03001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E1916"/>
    <w:multiLevelType w:val="singleLevel"/>
    <w:tmpl w:val="0C3E1FC4"/>
    <w:lvl w:ilvl="0">
      <w:start w:val="1"/>
      <w:numFmt w:val="bullet"/>
      <w:pStyle w:val="Index1"/>
      <w:lvlText w:val=""/>
      <w:lvlJc w:val="left"/>
      <w:pPr>
        <w:tabs>
          <w:tab w:val="num" w:pos="360"/>
        </w:tabs>
        <w:ind w:left="360" w:hanging="360"/>
      </w:pPr>
      <w:rPr>
        <w:rFonts w:ascii="Symbol" w:hAnsi="Symbol" w:cs="Symbol" w:hint="default"/>
        <w:color w:val="auto"/>
      </w:rPr>
    </w:lvl>
  </w:abstractNum>
  <w:abstractNum w:abstractNumId="40" w15:restartNumberingAfterBreak="0">
    <w:nsid w:val="794D62B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9E39B6"/>
    <w:multiLevelType w:val="hybridMultilevel"/>
    <w:tmpl w:val="D6D690DC"/>
    <w:lvl w:ilvl="0" w:tplc="FFFFFFFF">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112D1"/>
    <w:multiLevelType w:val="hybridMultilevel"/>
    <w:tmpl w:val="2A2A13D0"/>
    <w:lvl w:ilvl="0" w:tplc="91EA35DA">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A593E"/>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C219C7"/>
    <w:multiLevelType w:val="multilevel"/>
    <w:tmpl w:val="0CA0C6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4"/>
  </w:num>
  <w:num w:numId="2">
    <w:abstractNumId w:val="15"/>
  </w:num>
  <w:num w:numId="3">
    <w:abstractNumId w:val="39"/>
  </w:num>
  <w:num w:numId="4">
    <w:abstractNumId w:val="25"/>
  </w:num>
  <w:num w:numId="5">
    <w:abstractNumId w:val="24"/>
  </w:num>
  <w:num w:numId="6">
    <w:abstractNumId w:val="2"/>
  </w:num>
  <w:num w:numId="7">
    <w:abstractNumId w:val="35"/>
  </w:num>
  <w:num w:numId="8">
    <w:abstractNumId w:val="7"/>
  </w:num>
  <w:num w:numId="9">
    <w:abstractNumId w:val="6"/>
  </w:num>
  <w:num w:numId="10">
    <w:abstractNumId w:val="29"/>
  </w:num>
  <w:num w:numId="11">
    <w:abstractNumId w:val="23"/>
  </w:num>
  <w:num w:numId="12">
    <w:abstractNumId w:val="8"/>
  </w:num>
  <w:num w:numId="13">
    <w:abstractNumId w:val="0"/>
  </w:num>
  <w:num w:numId="14">
    <w:abstractNumId w:val="11"/>
  </w:num>
  <w:num w:numId="15">
    <w:abstractNumId w:val="32"/>
  </w:num>
  <w:num w:numId="16">
    <w:abstractNumId w:val="17"/>
  </w:num>
  <w:num w:numId="17">
    <w:abstractNumId w:val="38"/>
  </w:num>
  <w:num w:numId="18">
    <w:abstractNumId w:val="40"/>
  </w:num>
  <w:num w:numId="19">
    <w:abstractNumId w:val="26"/>
  </w:num>
  <w:num w:numId="20">
    <w:abstractNumId w:val="43"/>
  </w:num>
  <w:num w:numId="21">
    <w:abstractNumId w:val="31"/>
  </w:num>
  <w:num w:numId="22">
    <w:abstractNumId w:val="36"/>
  </w:num>
  <w:num w:numId="23">
    <w:abstractNumId w:val="12"/>
  </w:num>
  <w:num w:numId="24">
    <w:abstractNumId w:val="1"/>
  </w:num>
  <w:num w:numId="25">
    <w:abstractNumId w:val="30"/>
  </w:num>
  <w:num w:numId="26">
    <w:abstractNumId w:val="19"/>
  </w:num>
  <w:num w:numId="27">
    <w:abstractNumId w:val="16"/>
  </w:num>
  <w:num w:numId="28">
    <w:abstractNumId w:val="33"/>
  </w:num>
  <w:num w:numId="29">
    <w:abstractNumId w:val="21"/>
  </w:num>
  <w:num w:numId="30">
    <w:abstractNumId w:val="10"/>
  </w:num>
  <w:num w:numId="31">
    <w:abstractNumId w:val="28"/>
  </w:num>
  <w:num w:numId="32">
    <w:abstractNumId w:val="14"/>
  </w:num>
  <w:num w:numId="33">
    <w:abstractNumId w:val="13"/>
  </w:num>
  <w:num w:numId="34">
    <w:abstractNumId w:val="3"/>
  </w:num>
  <w:num w:numId="35">
    <w:abstractNumId w:val="22"/>
  </w:num>
  <w:num w:numId="36">
    <w:abstractNumId w:val="20"/>
  </w:num>
  <w:num w:numId="37">
    <w:abstractNumId w:val="9"/>
  </w:num>
  <w:num w:numId="38">
    <w:abstractNumId w:val="4"/>
  </w:num>
  <w:num w:numId="39">
    <w:abstractNumId w:val="42"/>
  </w:num>
  <w:num w:numId="40">
    <w:abstractNumId w:val="41"/>
  </w:num>
  <w:num w:numId="41">
    <w:abstractNumId w:val="27"/>
  </w:num>
  <w:num w:numId="42">
    <w:abstractNumId w:val="34"/>
  </w:num>
  <w:num w:numId="43">
    <w:abstractNumId w:val="5"/>
  </w:num>
  <w:num w:numId="44">
    <w:abstractNumId w:val="37"/>
  </w:num>
  <w:num w:numId="45">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8E"/>
    <w:rsid w:val="000000B7"/>
    <w:rsid w:val="00000277"/>
    <w:rsid w:val="000003C8"/>
    <w:rsid w:val="00000812"/>
    <w:rsid w:val="0000158B"/>
    <w:rsid w:val="00001BED"/>
    <w:rsid w:val="00003241"/>
    <w:rsid w:val="0000456E"/>
    <w:rsid w:val="00004D33"/>
    <w:rsid w:val="00005CC1"/>
    <w:rsid w:val="00006E35"/>
    <w:rsid w:val="00007084"/>
    <w:rsid w:val="000073FC"/>
    <w:rsid w:val="0001013F"/>
    <w:rsid w:val="0001176C"/>
    <w:rsid w:val="00011C37"/>
    <w:rsid w:val="00013478"/>
    <w:rsid w:val="000134D1"/>
    <w:rsid w:val="0001358A"/>
    <w:rsid w:val="00013C5B"/>
    <w:rsid w:val="000140E4"/>
    <w:rsid w:val="00014F02"/>
    <w:rsid w:val="0001584B"/>
    <w:rsid w:val="00015FEB"/>
    <w:rsid w:val="000160C8"/>
    <w:rsid w:val="000162CD"/>
    <w:rsid w:val="0001709C"/>
    <w:rsid w:val="0001776C"/>
    <w:rsid w:val="000177E1"/>
    <w:rsid w:val="00020185"/>
    <w:rsid w:val="00020383"/>
    <w:rsid w:val="000217A8"/>
    <w:rsid w:val="00022518"/>
    <w:rsid w:val="00023D9E"/>
    <w:rsid w:val="00025684"/>
    <w:rsid w:val="00025703"/>
    <w:rsid w:val="0002590C"/>
    <w:rsid w:val="00025FFC"/>
    <w:rsid w:val="00026DA5"/>
    <w:rsid w:val="00026DB9"/>
    <w:rsid w:val="00027042"/>
    <w:rsid w:val="000275D4"/>
    <w:rsid w:val="0002796A"/>
    <w:rsid w:val="000300C0"/>
    <w:rsid w:val="000312F7"/>
    <w:rsid w:val="00031A45"/>
    <w:rsid w:val="000329ED"/>
    <w:rsid w:val="00032BBB"/>
    <w:rsid w:val="0003393B"/>
    <w:rsid w:val="000344F2"/>
    <w:rsid w:val="000349E3"/>
    <w:rsid w:val="0003509A"/>
    <w:rsid w:val="0003533D"/>
    <w:rsid w:val="00035EB4"/>
    <w:rsid w:val="00036A1C"/>
    <w:rsid w:val="00036EB5"/>
    <w:rsid w:val="000372BD"/>
    <w:rsid w:val="00037E47"/>
    <w:rsid w:val="0004102F"/>
    <w:rsid w:val="00041233"/>
    <w:rsid w:val="000416FE"/>
    <w:rsid w:val="00043CF1"/>
    <w:rsid w:val="00043EE1"/>
    <w:rsid w:val="000441CD"/>
    <w:rsid w:val="000442D8"/>
    <w:rsid w:val="0004444B"/>
    <w:rsid w:val="00044700"/>
    <w:rsid w:val="00044C6D"/>
    <w:rsid w:val="000460CF"/>
    <w:rsid w:val="000463FC"/>
    <w:rsid w:val="000469F7"/>
    <w:rsid w:val="00046C90"/>
    <w:rsid w:val="0005060C"/>
    <w:rsid w:val="0005128A"/>
    <w:rsid w:val="00051777"/>
    <w:rsid w:val="00051F7A"/>
    <w:rsid w:val="0005217B"/>
    <w:rsid w:val="000522AF"/>
    <w:rsid w:val="0005237D"/>
    <w:rsid w:val="00052F08"/>
    <w:rsid w:val="00053688"/>
    <w:rsid w:val="000537DA"/>
    <w:rsid w:val="00054160"/>
    <w:rsid w:val="000542B1"/>
    <w:rsid w:val="000545D0"/>
    <w:rsid w:val="00055194"/>
    <w:rsid w:val="00055599"/>
    <w:rsid w:val="000557FF"/>
    <w:rsid w:val="00055D4B"/>
    <w:rsid w:val="00055FA1"/>
    <w:rsid w:val="00055FD2"/>
    <w:rsid w:val="000568D9"/>
    <w:rsid w:val="00060500"/>
    <w:rsid w:val="0006067E"/>
    <w:rsid w:val="00060750"/>
    <w:rsid w:val="00060829"/>
    <w:rsid w:val="000619A2"/>
    <w:rsid w:val="00061D2A"/>
    <w:rsid w:val="00061E96"/>
    <w:rsid w:val="00062164"/>
    <w:rsid w:val="000623B8"/>
    <w:rsid w:val="00062D34"/>
    <w:rsid w:val="00062E6A"/>
    <w:rsid w:val="0006332C"/>
    <w:rsid w:val="00063A1B"/>
    <w:rsid w:val="000641D0"/>
    <w:rsid w:val="000643EA"/>
    <w:rsid w:val="00064990"/>
    <w:rsid w:val="000654CA"/>
    <w:rsid w:val="00065D0C"/>
    <w:rsid w:val="00065FC7"/>
    <w:rsid w:val="0006622F"/>
    <w:rsid w:val="000672A6"/>
    <w:rsid w:val="000672F2"/>
    <w:rsid w:val="00067B60"/>
    <w:rsid w:val="00070265"/>
    <w:rsid w:val="00070C50"/>
    <w:rsid w:val="0007103B"/>
    <w:rsid w:val="000716EC"/>
    <w:rsid w:val="00071B0F"/>
    <w:rsid w:val="00071FFE"/>
    <w:rsid w:val="000723A0"/>
    <w:rsid w:val="00074838"/>
    <w:rsid w:val="0007483F"/>
    <w:rsid w:val="0007496B"/>
    <w:rsid w:val="00074B5A"/>
    <w:rsid w:val="00074C43"/>
    <w:rsid w:val="00075A97"/>
    <w:rsid w:val="00075EBB"/>
    <w:rsid w:val="00076A5E"/>
    <w:rsid w:val="00076B93"/>
    <w:rsid w:val="00076BEB"/>
    <w:rsid w:val="0007773B"/>
    <w:rsid w:val="00082062"/>
    <w:rsid w:val="00082A19"/>
    <w:rsid w:val="00082C02"/>
    <w:rsid w:val="00084568"/>
    <w:rsid w:val="00085BB3"/>
    <w:rsid w:val="00085BB7"/>
    <w:rsid w:val="00086CAC"/>
    <w:rsid w:val="00086CE1"/>
    <w:rsid w:val="00087106"/>
    <w:rsid w:val="000903DD"/>
    <w:rsid w:val="00090990"/>
    <w:rsid w:val="00090A53"/>
    <w:rsid w:val="00090AA4"/>
    <w:rsid w:val="00091020"/>
    <w:rsid w:val="00091AA7"/>
    <w:rsid w:val="00091C25"/>
    <w:rsid w:val="000922D9"/>
    <w:rsid w:val="0009280E"/>
    <w:rsid w:val="000929BB"/>
    <w:rsid w:val="00092E57"/>
    <w:rsid w:val="0009324A"/>
    <w:rsid w:val="000942A0"/>
    <w:rsid w:val="000942A7"/>
    <w:rsid w:val="00094A3F"/>
    <w:rsid w:val="00095223"/>
    <w:rsid w:val="00095774"/>
    <w:rsid w:val="0009594E"/>
    <w:rsid w:val="00095C43"/>
    <w:rsid w:val="000963E3"/>
    <w:rsid w:val="000969CC"/>
    <w:rsid w:val="00096D79"/>
    <w:rsid w:val="0009744E"/>
    <w:rsid w:val="000A14D4"/>
    <w:rsid w:val="000A2006"/>
    <w:rsid w:val="000A24BE"/>
    <w:rsid w:val="000A276D"/>
    <w:rsid w:val="000A2923"/>
    <w:rsid w:val="000A2E35"/>
    <w:rsid w:val="000A46B7"/>
    <w:rsid w:val="000A46C2"/>
    <w:rsid w:val="000A482C"/>
    <w:rsid w:val="000A5AD9"/>
    <w:rsid w:val="000A5C11"/>
    <w:rsid w:val="000A5FD6"/>
    <w:rsid w:val="000A61D6"/>
    <w:rsid w:val="000A6F01"/>
    <w:rsid w:val="000A713D"/>
    <w:rsid w:val="000A7BA6"/>
    <w:rsid w:val="000B067C"/>
    <w:rsid w:val="000B14E4"/>
    <w:rsid w:val="000B16DC"/>
    <w:rsid w:val="000B1CD3"/>
    <w:rsid w:val="000B2A86"/>
    <w:rsid w:val="000B2BF9"/>
    <w:rsid w:val="000B32F8"/>
    <w:rsid w:val="000B39F0"/>
    <w:rsid w:val="000B3CC6"/>
    <w:rsid w:val="000B463F"/>
    <w:rsid w:val="000B4854"/>
    <w:rsid w:val="000B49D6"/>
    <w:rsid w:val="000B4D56"/>
    <w:rsid w:val="000B5ACF"/>
    <w:rsid w:val="000B5D07"/>
    <w:rsid w:val="000B63B0"/>
    <w:rsid w:val="000B6843"/>
    <w:rsid w:val="000B69FA"/>
    <w:rsid w:val="000B6C76"/>
    <w:rsid w:val="000B723D"/>
    <w:rsid w:val="000B7DC4"/>
    <w:rsid w:val="000C04C2"/>
    <w:rsid w:val="000C2006"/>
    <w:rsid w:val="000C27E4"/>
    <w:rsid w:val="000C3175"/>
    <w:rsid w:val="000C3FFE"/>
    <w:rsid w:val="000C43C6"/>
    <w:rsid w:val="000C4623"/>
    <w:rsid w:val="000C47D1"/>
    <w:rsid w:val="000C56D8"/>
    <w:rsid w:val="000C57D2"/>
    <w:rsid w:val="000C5919"/>
    <w:rsid w:val="000C60D1"/>
    <w:rsid w:val="000C6D8E"/>
    <w:rsid w:val="000C7208"/>
    <w:rsid w:val="000C7C5B"/>
    <w:rsid w:val="000D0A7F"/>
    <w:rsid w:val="000D10ED"/>
    <w:rsid w:val="000D20E4"/>
    <w:rsid w:val="000D28DD"/>
    <w:rsid w:val="000D2B12"/>
    <w:rsid w:val="000D2EB4"/>
    <w:rsid w:val="000D3501"/>
    <w:rsid w:val="000D4ECA"/>
    <w:rsid w:val="000D547F"/>
    <w:rsid w:val="000D54CB"/>
    <w:rsid w:val="000D56C2"/>
    <w:rsid w:val="000D5D8E"/>
    <w:rsid w:val="000D6125"/>
    <w:rsid w:val="000D6162"/>
    <w:rsid w:val="000D6D39"/>
    <w:rsid w:val="000D781B"/>
    <w:rsid w:val="000D7873"/>
    <w:rsid w:val="000E01B4"/>
    <w:rsid w:val="000E0D5D"/>
    <w:rsid w:val="000E1B8B"/>
    <w:rsid w:val="000E26B4"/>
    <w:rsid w:val="000E2E3D"/>
    <w:rsid w:val="000E4171"/>
    <w:rsid w:val="000E49B6"/>
    <w:rsid w:val="000E4A91"/>
    <w:rsid w:val="000E4ACF"/>
    <w:rsid w:val="000E5428"/>
    <w:rsid w:val="000E60B2"/>
    <w:rsid w:val="000E6C8C"/>
    <w:rsid w:val="000E7066"/>
    <w:rsid w:val="000E74C3"/>
    <w:rsid w:val="000E7555"/>
    <w:rsid w:val="000E7B54"/>
    <w:rsid w:val="000F0287"/>
    <w:rsid w:val="000F13D9"/>
    <w:rsid w:val="000F1FC7"/>
    <w:rsid w:val="000F24B6"/>
    <w:rsid w:val="000F2585"/>
    <w:rsid w:val="000F2859"/>
    <w:rsid w:val="000F28C4"/>
    <w:rsid w:val="000F2DEA"/>
    <w:rsid w:val="000F3337"/>
    <w:rsid w:val="000F37DC"/>
    <w:rsid w:val="000F3B65"/>
    <w:rsid w:val="000F4448"/>
    <w:rsid w:val="000F4501"/>
    <w:rsid w:val="000F477A"/>
    <w:rsid w:val="000F4983"/>
    <w:rsid w:val="000F54B9"/>
    <w:rsid w:val="000F5A40"/>
    <w:rsid w:val="000F5C7F"/>
    <w:rsid w:val="000F634C"/>
    <w:rsid w:val="000F6CDB"/>
    <w:rsid w:val="0010031B"/>
    <w:rsid w:val="00100E30"/>
    <w:rsid w:val="00100E41"/>
    <w:rsid w:val="00100E48"/>
    <w:rsid w:val="00101731"/>
    <w:rsid w:val="00101982"/>
    <w:rsid w:val="00101B38"/>
    <w:rsid w:val="00101ED7"/>
    <w:rsid w:val="00101F7B"/>
    <w:rsid w:val="001020DE"/>
    <w:rsid w:val="0010249E"/>
    <w:rsid w:val="001028EC"/>
    <w:rsid w:val="00103216"/>
    <w:rsid w:val="001033D8"/>
    <w:rsid w:val="001039D6"/>
    <w:rsid w:val="00103C98"/>
    <w:rsid w:val="001040C3"/>
    <w:rsid w:val="00104426"/>
    <w:rsid w:val="00105A34"/>
    <w:rsid w:val="00106236"/>
    <w:rsid w:val="0010660E"/>
    <w:rsid w:val="00106F93"/>
    <w:rsid w:val="0010706C"/>
    <w:rsid w:val="00107298"/>
    <w:rsid w:val="0010793E"/>
    <w:rsid w:val="00110466"/>
    <w:rsid w:val="0011066B"/>
    <w:rsid w:val="00110FFA"/>
    <w:rsid w:val="00111251"/>
    <w:rsid w:val="0011132E"/>
    <w:rsid w:val="00111FEE"/>
    <w:rsid w:val="00111FF6"/>
    <w:rsid w:val="00112011"/>
    <w:rsid w:val="00112CE1"/>
    <w:rsid w:val="0011350A"/>
    <w:rsid w:val="001137BC"/>
    <w:rsid w:val="001138D7"/>
    <w:rsid w:val="0011476F"/>
    <w:rsid w:val="00115132"/>
    <w:rsid w:val="001158C5"/>
    <w:rsid w:val="0011592F"/>
    <w:rsid w:val="001164B6"/>
    <w:rsid w:val="00116510"/>
    <w:rsid w:val="00116BF1"/>
    <w:rsid w:val="0011752A"/>
    <w:rsid w:val="00117A60"/>
    <w:rsid w:val="00117EF0"/>
    <w:rsid w:val="00120615"/>
    <w:rsid w:val="00120710"/>
    <w:rsid w:val="00120775"/>
    <w:rsid w:val="0012099D"/>
    <w:rsid w:val="00120E0E"/>
    <w:rsid w:val="001223BC"/>
    <w:rsid w:val="00122971"/>
    <w:rsid w:val="00123339"/>
    <w:rsid w:val="00124420"/>
    <w:rsid w:val="00124ACC"/>
    <w:rsid w:val="00125086"/>
    <w:rsid w:val="00125719"/>
    <w:rsid w:val="00125AC5"/>
    <w:rsid w:val="00125E5A"/>
    <w:rsid w:val="00125F0C"/>
    <w:rsid w:val="00126894"/>
    <w:rsid w:val="00126A35"/>
    <w:rsid w:val="00126DF3"/>
    <w:rsid w:val="0012726F"/>
    <w:rsid w:val="00127627"/>
    <w:rsid w:val="00127C9F"/>
    <w:rsid w:val="00130A18"/>
    <w:rsid w:val="00131BA5"/>
    <w:rsid w:val="00132092"/>
    <w:rsid w:val="00132E13"/>
    <w:rsid w:val="00133A7E"/>
    <w:rsid w:val="00134171"/>
    <w:rsid w:val="00134204"/>
    <w:rsid w:val="001345A2"/>
    <w:rsid w:val="00134827"/>
    <w:rsid w:val="00134E92"/>
    <w:rsid w:val="0013524C"/>
    <w:rsid w:val="00135E69"/>
    <w:rsid w:val="001367D9"/>
    <w:rsid w:val="00137100"/>
    <w:rsid w:val="00137513"/>
    <w:rsid w:val="001402DA"/>
    <w:rsid w:val="001416DC"/>
    <w:rsid w:val="0014356F"/>
    <w:rsid w:val="001435AA"/>
    <w:rsid w:val="00143A7B"/>
    <w:rsid w:val="00143BC4"/>
    <w:rsid w:val="00144030"/>
    <w:rsid w:val="00144362"/>
    <w:rsid w:val="001446F0"/>
    <w:rsid w:val="00144F10"/>
    <w:rsid w:val="00145877"/>
    <w:rsid w:val="0014606F"/>
    <w:rsid w:val="00146D3A"/>
    <w:rsid w:val="00147159"/>
    <w:rsid w:val="00147AC0"/>
    <w:rsid w:val="00147F21"/>
    <w:rsid w:val="00150787"/>
    <w:rsid w:val="0015109E"/>
    <w:rsid w:val="00151965"/>
    <w:rsid w:val="001529D4"/>
    <w:rsid w:val="00152A79"/>
    <w:rsid w:val="00153053"/>
    <w:rsid w:val="00153D54"/>
    <w:rsid w:val="001540BE"/>
    <w:rsid w:val="001543C6"/>
    <w:rsid w:val="00154A3C"/>
    <w:rsid w:val="00154BB1"/>
    <w:rsid w:val="00155392"/>
    <w:rsid w:val="0015696B"/>
    <w:rsid w:val="00156AFB"/>
    <w:rsid w:val="00156DB1"/>
    <w:rsid w:val="0015703B"/>
    <w:rsid w:val="001572AB"/>
    <w:rsid w:val="00157AE5"/>
    <w:rsid w:val="0016074F"/>
    <w:rsid w:val="0016128C"/>
    <w:rsid w:val="00163423"/>
    <w:rsid w:val="0016403F"/>
    <w:rsid w:val="001651FA"/>
    <w:rsid w:val="00165B5D"/>
    <w:rsid w:val="00165E81"/>
    <w:rsid w:val="00166493"/>
    <w:rsid w:val="0016659D"/>
    <w:rsid w:val="00166677"/>
    <w:rsid w:val="00166857"/>
    <w:rsid w:val="001669AF"/>
    <w:rsid w:val="00166AC9"/>
    <w:rsid w:val="00167F93"/>
    <w:rsid w:val="00170F59"/>
    <w:rsid w:val="001721B1"/>
    <w:rsid w:val="00172854"/>
    <w:rsid w:val="001734E8"/>
    <w:rsid w:val="00173C58"/>
    <w:rsid w:val="00174865"/>
    <w:rsid w:val="0017500C"/>
    <w:rsid w:val="00175204"/>
    <w:rsid w:val="0017568C"/>
    <w:rsid w:val="00175BE2"/>
    <w:rsid w:val="00176433"/>
    <w:rsid w:val="0017682C"/>
    <w:rsid w:val="001775E8"/>
    <w:rsid w:val="00177BA8"/>
    <w:rsid w:val="00180370"/>
    <w:rsid w:val="001804B8"/>
    <w:rsid w:val="00180727"/>
    <w:rsid w:val="00180B92"/>
    <w:rsid w:val="0018198E"/>
    <w:rsid w:val="00181B59"/>
    <w:rsid w:val="00181BE8"/>
    <w:rsid w:val="001821FE"/>
    <w:rsid w:val="001843E0"/>
    <w:rsid w:val="001846C9"/>
    <w:rsid w:val="00184871"/>
    <w:rsid w:val="00184B55"/>
    <w:rsid w:val="00184BA3"/>
    <w:rsid w:val="00184E2D"/>
    <w:rsid w:val="001855EC"/>
    <w:rsid w:val="00185A30"/>
    <w:rsid w:val="00185C29"/>
    <w:rsid w:val="0018643D"/>
    <w:rsid w:val="00187365"/>
    <w:rsid w:val="0018740C"/>
    <w:rsid w:val="0019072E"/>
    <w:rsid w:val="00190A0B"/>
    <w:rsid w:val="00190AC5"/>
    <w:rsid w:val="00191094"/>
    <w:rsid w:val="0019206C"/>
    <w:rsid w:val="00192664"/>
    <w:rsid w:val="00192A9E"/>
    <w:rsid w:val="00193068"/>
    <w:rsid w:val="0019349F"/>
    <w:rsid w:val="001938AC"/>
    <w:rsid w:val="00193CFD"/>
    <w:rsid w:val="001947D1"/>
    <w:rsid w:val="001949D5"/>
    <w:rsid w:val="00195794"/>
    <w:rsid w:val="00196125"/>
    <w:rsid w:val="0019618D"/>
    <w:rsid w:val="0019689E"/>
    <w:rsid w:val="00196CF8"/>
    <w:rsid w:val="00197086"/>
    <w:rsid w:val="001A052E"/>
    <w:rsid w:val="001A0826"/>
    <w:rsid w:val="001A0A83"/>
    <w:rsid w:val="001A0D02"/>
    <w:rsid w:val="001A18EA"/>
    <w:rsid w:val="001A1BBD"/>
    <w:rsid w:val="001A280B"/>
    <w:rsid w:val="001A4CA3"/>
    <w:rsid w:val="001A5C84"/>
    <w:rsid w:val="001A7CD9"/>
    <w:rsid w:val="001B0510"/>
    <w:rsid w:val="001B0737"/>
    <w:rsid w:val="001B0831"/>
    <w:rsid w:val="001B0B2F"/>
    <w:rsid w:val="001B1CCE"/>
    <w:rsid w:val="001B1D35"/>
    <w:rsid w:val="001B23DB"/>
    <w:rsid w:val="001B28B4"/>
    <w:rsid w:val="001B295A"/>
    <w:rsid w:val="001B3E89"/>
    <w:rsid w:val="001B3F5F"/>
    <w:rsid w:val="001B4363"/>
    <w:rsid w:val="001B4815"/>
    <w:rsid w:val="001B4DD7"/>
    <w:rsid w:val="001B5116"/>
    <w:rsid w:val="001B516A"/>
    <w:rsid w:val="001B6D1B"/>
    <w:rsid w:val="001B792C"/>
    <w:rsid w:val="001B7A23"/>
    <w:rsid w:val="001C0C4B"/>
    <w:rsid w:val="001C0D4E"/>
    <w:rsid w:val="001C1053"/>
    <w:rsid w:val="001C25C6"/>
    <w:rsid w:val="001C2FE9"/>
    <w:rsid w:val="001C3F02"/>
    <w:rsid w:val="001C439A"/>
    <w:rsid w:val="001C4EC9"/>
    <w:rsid w:val="001C511B"/>
    <w:rsid w:val="001C52C5"/>
    <w:rsid w:val="001C6F9C"/>
    <w:rsid w:val="001C72EA"/>
    <w:rsid w:val="001C787C"/>
    <w:rsid w:val="001C7A6F"/>
    <w:rsid w:val="001D0D27"/>
    <w:rsid w:val="001D1603"/>
    <w:rsid w:val="001D21B4"/>
    <w:rsid w:val="001D2914"/>
    <w:rsid w:val="001D48A9"/>
    <w:rsid w:val="001D626F"/>
    <w:rsid w:val="001D667D"/>
    <w:rsid w:val="001D6F8F"/>
    <w:rsid w:val="001D7212"/>
    <w:rsid w:val="001D74B7"/>
    <w:rsid w:val="001D78E7"/>
    <w:rsid w:val="001E0BD9"/>
    <w:rsid w:val="001E1B7F"/>
    <w:rsid w:val="001E29FC"/>
    <w:rsid w:val="001E2E93"/>
    <w:rsid w:val="001E2FCF"/>
    <w:rsid w:val="001E37C5"/>
    <w:rsid w:val="001E3B54"/>
    <w:rsid w:val="001E4E8D"/>
    <w:rsid w:val="001E5943"/>
    <w:rsid w:val="001E6102"/>
    <w:rsid w:val="001E6547"/>
    <w:rsid w:val="001E7058"/>
    <w:rsid w:val="001E7312"/>
    <w:rsid w:val="001E758F"/>
    <w:rsid w:val="001E7987"/>
    <w:rsid w:val="001E7A4B"/>
    <w:rsid w:val="001E7FCD"/>
    <w:rsid w:val="001F02D3"/>
    <w:rsid w:val="001F04C8"/>
    <w:rsid w:val="001F0666"/>
    <w:rsid w:val="001F0A7F"/>
    <w:rsid w:val="001F119E"/>
    <w:rsid w:val="001F1FD8"/>
    <w:rsid w:val="001F2D82"/>
    <w:rsid w:val="001F4067"/>
    <w:rsid w:val="001F4E9D"/>
    <w:rsid w:val="001F511D"/>
    <w:rsid w:val="001F59C1"/>
    <w:rsid w:val="001F5CF2"/>
    <w:rsid w:val="001F5FE1"/>
    <w:rsid w:val="001F60D5"/>
    <w:rsid w:val="001F636A"/>
    <w:rsid w:val="001F7111"/>
    <w:rsid w:val="001F7C4A"/>
    <w:rsid w:val="001F7EDF"/>
    <w:rsid w:val="002008C9"/>
    <w:rsid w:val="00200E4A"/>
    <w:rsid w:val="0020114A"/>
    <w:rsid w:val="0020134D"/>
    <w:rsid w:val="00201356"/>
    <w:rsid w:val="0020194B"/>
    <w:rsid w:val="00202364"/>
    <w:rsid w:val="0020242E"/>
    <w:rsid w:val="00202A77"/>
    <w:rsid w:val="00202C2D"/>
    <w:rsid w:val="00203452"/>
    <w:rsid w:val="00203CA0"/>
    <w:rsid w:val="00203E14"/>
    <w:rsid w:val="00204E93"/>
    <w:rsid w:val="00205180"/>
    <w:rsid w:val="00206A04"/>
    <w:rsid w:val="00207087"/>
    <w:rsid w:val="00207196"/>
    <w:rsid w:val="002072D9"/>
    <w:rsid w:val="00207487"/>
    <w:rsid w:val="002103D8"/>
    <w:rsid w:val="002103EB"/>
    <w:rsid w:val="00210588"/>
    <w:rsid w:val="00211132"/>
    <w:rsid w:val="0021162C"/>
    <w:rsid w:val="00211A4C"/>
    <w:rsid w:val="00212B34"/>
    <w:rsid w:val="00212F94"/>
    <w:rsid w:val="002130FD"/>
    <w:rsid w:val="0021331D"/>
    <w:rsid w:val="00213EEE"/>
    <w:rsid w:val="0021506E"/>
    <w:rsid w:val="002150B9"/>
    <w:rsid w:val="00215575"/>
    <w:rsid w:val="00215B8D"/>
    <w:rsid w:val="00215FCF"/>
    <w:rsid w:val="002161B4"/>
    <w:rsid w:val="002164AE"/>
    <w:rsid w:val="00216876"/>
    <w:rsid w:val="00216B86"/>
    <w:rsid w:val="00216BF8"/>
    <w:rsid w:val="00216BF9"/>
    <w:rsid w:val="00216D68"/>
    <w:rsid w:val="00217B86"/>
    <w:rsid w:val="00220225"/>
    <w:rsid w:val="0022041A"/>
    <w:rsid w:val="00220B42"/>
    <w:rsid w:val="00221060"/>
    <w:rsid w:val="00221283"/>
    <w:rsid w:val="002214F4"/>
    <w:rsid w:val="002221B9"/>
    <w:rsid w:val="002225C0"/>
    <w:rsid w:val="002238B1"/>
    <w:rsid w:val="002239F6"/>
    <w:rsid w:val="00223B80"/>
    <w:rsid w:val="002241AC"/>
    <w:rsid w:val="002243B6"/>
    <w:rsid w:val="00224511"/>
    <w:rsid w:val="00224BB2"/>
    <w:rsid w:val="0022599A"/>
    <w:rsid w:val="00225F01"/>
    <w:rsid w:val="002263D5"/>
    <w:rsid w:val="002264F0"/>
    <w:rsid w:val="0022777E"/>
    <w:rsid w:val="00230CBD"/>
    <w:rsid w:val="00231AA4"/>
    <w:rsid w:val="00232492"/>
    <w:rsid w:val="00233079"/>
    <w:rsid w:val="0023322D"/>
    <w:rsid w:val="0023337E"/>
    <w:rsid w:val="00233C20"/>
    <w:rsid w:val="00233DFF"/>
    <w:rsid w:val="0023408E"/>
    <w:rsid w:val="002341B0"/>
    <w:rsid w:val="0023455F"/>
    <w:rsid w:val="00234BC4"/>
    <w:rsid w:val="00235354"/>
    <w:rsid w:val="002365FD"/>
    <w:rsid w:val="0023684F"/>
    <w:rsid w:val="00236AFE"/>
    <w:rsid w:val="00237277"/>
    <w:rsid w:val="002375CD"/>
    <w:rsid w:val="002403D0"/>
    <w:rsid w:val="0024061C"/>
    <w:rsid w:val="00240871"/>
    <w:rsid w:val="00240C5A"/>
    <w:rsid w:val="00241448"/>
    <w:rsid w:val="002414F7"/>
    <w:rsid w:val="00242128"/>
    <w:rsid w:val="00242168"/>
    <w:rsid w:val="002427BC"/>
    <w:rsid w:val="002442B4"/>
    <w:rsid w:val="002446BC"/>
    <w:rsid w:val="00244870"/>
    <w:rsid w:val="00245F54"/>
    <w:rsid w:val="0024706A"/>
    <w:rsid w:val="0024738B"/>
    <w:rsid w:val="00250AB5"/>
    <w:rsid w:val="0025109C"/>
    <w:rsid w:val="00251621"/>
    <w:rsid w:val="002518C2"/>
    <w:rsid w:val="002528FE"/>
    <w:rsid w:val="00252A71"/>
    <w:rsid w:val="00253616"/>
    <w:rsid w:val="00253660"/>
    <w:rsid w:val="002544D1"/>
    <w:rsid w:val="002549C4"/>
    <w:rsid w:val="00255271"/>
    <w:rsid w:val="002553DE"/>
    <w:rsid w:val="0025555B"/>
    <w:rsid w:val="0025590D"/>
    <w:rsid w:val="00255C41"/>
    <w:rsid w:val="00256080"/>
    <w:rsid w:val="00260128"/>
    <w:rsid w:val="00261410"/>
    <w:rsid w:val="0026152A"/>
    <w:rsid w:val="00261D16"/>
    <w:rsid w:val="00263B49"/>
    <w:rsid w:val="002641F5"/>
    <w:rsid w:val="002641F9"/>
    <w:rsid w:val="00264737"/>
    <w:rsid w:val="00264D36"/>
    <w:rsid w:val="002650DB"/>
    <w:rsid w:val="00266120"/>
    <w:rsid w:val="00266C83"/>
    <w:rsid w:val="0026742B"/>
    <w:rsid w:val="00267A1B"/>
    <w:rsid w:val="00267B43"/>
    <w:rsid w:val="002701A4"/>
    <w:rsid w:val="00270A36"/>
    <w:rsid w:val="00271340"/>
    <w:rsid w:val="0027137F"/>
    <w:rsid w:val="00271541"/>
    <w:rsid w:val="00271652"/>
    <w:rsid w:val="00271C05"/>
    <w:rsid w:val="00271E4B"/>
    <w:rsid w:val="0027245B"/>
    <w:rsid w:val="00272EBD"/>
    <w:rsid w:val="00273E61"/>
    <w:rsid w:val="0027455C"/>
    <w:rsid w:val="00275663"/>
    <w:rsid w:val="00275E78"/>
    <w:rsid w:val="00276037"/>
    <w:rsid w:val="00280325"/>
    <w:rsid w:val="002804E2"/>
    <w:rsid w:val="00280DE9"/>
    <w:rsid w:val="0028149D"/>
    <w:rsid w:val="002824BD"/>
    <w:rsid w:val="00282930"/>
    <w:rsid w:val="00283395"/>
    <w:rsid w:val="002833B8"/>
    <w:rsid w:val="00283803"/>
    <w:rsid w:val="00283B40"/>
    <w:rsid w:val="00283C59"/>
    <w:rsid w:val="00285303"/>
    <w:rsid w:val="00285F33"/>
    <w:rsid w:val="00287208"/>
    <w:rsid w:val="002876FE"/>
    <w:rsid w:val="0028773A"/>
    <w:rsid w:val="00290116"/>
    <w:rsid w:val="00291873"/>
    <w:rsid w:val="00291AEF"/>
    <w:rsid w:val="0029284D"/>
    <w:rsid w:val="00292AAB"/>
    <w:rsid w:val="00292CF2"/>
    <w:rsid w:val="00293B2C"/>
    <w:rsid w:val="0029420C"/>
    <w:rsid w:val="002944BE"/>
    <w:rsid w:val="00295216"/>
    <w:rsid w:val="0029521B"/>
    <w:rsid w:val="0029588B"/>
    <w:rsid w:val="00295F4A"/>
    <w:rsid w:val="00296A9F"/>
    <w:rsid w:val="00296B17"/>
    <w:rsid w:val="00297021"/>
    <w:rsid w:val="00297D33"/>
    <w:rsid w:val="00297F3B"/>
    <w:rsid w:val="002A039B"/>
    <w:rsid w:val="002A066C"/>
    <w:rsid w:val="002A127D"/>
    <w:rsid w:val="002A16D4"/>
    <w:rsid w:val="002A1928"/>
    <w:rsid w:val="002A1B35"/>
    <w:rsid w:val="002A2540"/>
    <w:rsid w:val="002A2561"/>
    <w:rsid w:val="002A26B8"/>
    <w:rsid w:val="002A37DD"/>
    <w:rsid w:val="002A3F6A"/>
    <w:rsid w:val="002A429B"/>
    <w:rsid w:val="002A49AE"/>
    <w:rsid w:val="002A4A5A"/>
    <w:rsid w:val="002A4B29"/>
    <w:rsid w:val="002A4D20"/>
    <w:rsid w:val="002A5516"/>
    <w:rsid w:val="002A5554"/>
    <w:rsid w:val="002A58DB"/>
    <w:rsid w:val="002A5A95"/>
    <w:rsid w:val="002A5EFB"/>
    <w:rsid w:val="002A6046"/>
    <w:rsid w:val="002A6BFD"/>
    <w:rsid w:val="002A7135"/>
    <w:rsid w:val="002B0751"/>
    <w:rsid w:val="002B1227"/>
    <w:rsid w:val="002B156E"/>
    <w:rsid w:val="002B1597"/>
    <w:rsid w:val="002B176D"/>
    <w:rsid w:val="002B1C2D"/>
    <w:rsid w:val="002B22B5"/>
    <w:rsid w:val="002B2E16"/>
    <w:rsid w:val="002B2F02"/>
    <w:rsid w:val="002B3303"/>
    <w:rsid w:val="002B3752"/>
    <w:rsid w:val="002B3E06"/>
    <w:rsid w:val="002B40E5"/>
    <w:rsid w:val="002B5576"/>
    <w:rsid w:val="002B5EB4"/>
    <w:rsid w:val="002B616F"/>
    <w:rsid w:val="002B63AB"/>
    <w:rsid w:val="002B6439"/>
    <w:rsid w:val="002B6F02"/>
    <w:rsid w:val="002B7116"/>
    <w:rsid w:val="002B73F1"/>
    <w:rsid w:val="002C0231"/>
    <w:rsid w:val="002C0379"/>
    <w:rsid w:val="002C0E70"/>
    <w:rsid w:val="002C2322"/>
    <w:rsid w:val="002C2BDA"/>
    <w:rsid w:val="002C315D"/>
    <w:rsid w:val="002C33FA"/>
    <w:rsid w:val="002C38D3"/>
    <w:rsid w:val="002C39B1"/>
    <w:rsid w:val="002C4377"/>
    <w:rsid w:val="002C4DDD"/>
    <w:rsid w:val="002C577C"/>
    <w:rsid w:val="002C57BB"/>
    <w:rsid w:val="002C5ED5"/>
    <w:rsid w:val="002C6ADE"/>
    <w:rsid w:val="002C6B06"/>
    <w:rsid w:val="002C6C37"/>
    <w:rsid w:val="002C6CDB"/>
    <w:rsid w:val="002C6E75"/>
    <w:rsid w:val="002C6EEC"/>
    <w:rsid w:val="002C7A9E"/>
    <w:rsid w:val="002D0624"/>
    <w:rsid w:val="002D0BEA"/>
    <w:rsid w:val="002D0D07"/>
    <w:rsid w:val="002D10F3"/>
    <w:rsid w:val="002D1190"/>
    <w:rsid w:val="002D1683"/>
    <w:rsid w:val="002D1EB9"/>
    <w:rsid w:val="002D233B"/>
    <w:rsid w:val="002D2E03"/>
    <w:rsid w:val="002D38EB"/>
    <w:rsid w:val="002D3A91"/>
    <w:rsid w:val="002D3C62"/>
    <w:rsid w:val="002D3DFF"/>
    <w:rsid w:val="002D3E6C"/>
    <w:rsid w:val="002D3FEE"/>
    <w:rsid w:val="002D4381"/>
    <w:rsid w:val="002D4A88"/>
    <w:rsid w:val="002D4B4D"/>
    <w:rsid w:val="002D4F04"/>
    <w:rsid w:val="002D5A01"/>
    <w:rsid w:val="002D5CC5"/>
    <w:rsid w:val="002D639B"/>
    <w:rsid w:val="002D6940"/>
    <w:rsid w:val="002D763B"/>
    <w:rsid w:val="002D7952"/>
    <w:rsid w:val="002E0183"/>
    <w:rsid w:val="002E056F"/>
    <w:rsid w:val="002E1126"/>
    <w:rsid w:val="002E1AA2"/>
    <w:rsid w:val="002E1FE3"/>
    <w:rsid w:val="002E2053"/>
    <w:rsid w:val="002E26F3"/>
    <w:rsid w:val="002E27DE"/>
    <w:rsid w:val="002E2B65"/>
    <w:rsid w:val="002E37FE"/>
    <w:rsid w:val="002E3E14"/>
    <w:rsid w:val="002E44A9"/>
    <w:rsid w:val="002E44AC"/>
    <w:rsid w:val="002E45E5"/>
    <w:rsid w:val="002E5D35"/>
    <w:rsid w:val="002E5DCA"/>
    <w:rsid w:val="002E5E3A"/>
    <w:rsid w:val="002E614A"/>
    <w:rsid w:val="002E6298"/>
    <w:rsid w:val="002E6600"/>
    <w:rsid w:val="002E6844"/>
    <w:rsid w:val="002E6C76"/>
    <w:rsid w:val="002E6EE3"/>
    <w:rsid w:val="002E75A0"/>
    <w:rsid w:val="002F0626"/>
    <w:rsid w:val="002F1195"/>
    <w:rsid w:val="002F12D1"/>
    <w:rsid w:val="002F1DBE"/>
    <w:rsid w:val="002F1E07"/>
    <w:rsid w:val="002F2000"/>
    <w:rsid w:val="002F2CC9"/>
    <w:rsid w:val="002F2CDA"/>
    <w:rsid w:val="002F38B2"/>
    <w:rsid w:val="002F3C1F"/>
    <w:rsid w:val="002F4132"/>
    <w:rsid w:val="002F4328"/>
    <w:rsid w:val="002F4BA4"/>
    <w:rsid w:val="002F518B"/>
    <w:rsid w:val="002F5B4D"/>
    <w:rsid w:val="002F68B4"/>
    <w:rsid w:val="002F718C"/>
    <w:rsid w:val="002F728E"/>
    <w:rsid w:val="002F7914"/>
    <w:rsid w:val="002F79FE"/>
    <w:rsid w:val="00300C9F"/>
    <w:rsid w:val="003015AC"/>
    <w:rsid w:val="003016A1"/>
    <w:rsid w:val="00301788"/>
    <w:rsid w:val="00301C11"/>
    <w:rsid w:val="00302441"/>
    <w:rsid w:val="00303272"/>
    <w:rsid w:val="003034EE"/>
    <w:rsid w:val="00303635"/>
    <w:rsid w:val="00303B5C"/>
    <w:rsid w:val="0030431D"/>
    <w:rsid w:val="003048F7"/>
    <w:rsid w:val="00304A96"/>
    <w:rsid w:val="00304CAD"/>
    <w:rsid w:val="0030597B"/>
    <w:rsid w:val="0030598D"/>
    <w:rsid w:val="00305BE0"/>
    <w:rsid w:val="003064B4"/>
    <w:rsid w:val="00306751"/>
    <w:rsid w:val="00306B60"/>
    <w:rsid w:val="00306D5E"/>
    <w:rsid w:val="00306F3E"/>
    <w:rsid w:val="00307026"/>
    <w:rsid w:val="003071F5"/>
    <w:rsid w:val="00307423"/>
    <w:rsid w:val="00307622"/>
    <w:rsid w:val="00307C6B"/>
    <w:rsid w:val="00307E8D"/>
    <w:rsid w:val="00307FBE"/>
    <w:rsid w:val="00311495"/>
    <w:rsid w:val="00311613"/>
    <w:rsid w:val="00311852"/>
    <w:rsid w:val="00311FF7"/>
    <w:rsid w:val="00312F5B"/>
    <w:rsid w:val="00313380"/>
    <w:rsid w:val="00313426"/>
    <w:rsid w:val="00313895"/>
    <w:rsid w:val="00313D1E"/>
    <w:rsid w:val="00313FCD"/>
    <w:rsid w:val="003147BC"/>
    <w:rsid w:val="003150EC"/>
    <w:rsid w:val="0031556E"/>
    <w:rsid w:val="0031579B"/>
    <w:rsid w:val="00315E86"/>
    <w:rsid w:val="00315F34"/>
    <w:rsid w:val="00316060"/>
    <w:rsid w:val="0031618B"/>
    <w:rsid w:val="00317A90"/>
    <w:rsid w:val="00321C7A"/>
    <w:rsid w:val="00323195"/>
    <w:rsid w:val="003237AC"/>
    <w:rsid w:val="00323A5F"/>
    <w:rsid w:val="0032408F"/>
    <w:rsid w:val="003248E0"/>
    <w:rsid w:val="003258A4"/>
    <w:rsid w:val="00325C1E"/>
    <w:rsid w:val="0032619A"/>
    <w:rsid w:val="003264C8"/>
    <w:rsid w:val="003265F4"/>
    <w:rsid w:val="003269D2"/>
    <w:rsid w:val="00326BE6"/>
    <w:rsid w:val="00326CD3"/>
    <w:rsid w:val="00327246"/>
    <w:rsid w:val="0033014B"/>
    <w:rsid w:val="00330B95"/>
    <w:rsid w:val="00330CC9"/>
    <w:rsid w:val="003314A9"/>
    <w:rsid w:val="00331AFA"/>
    <w:rsid w:val="003325DD"/>
    <w:rsid w:val="00333872"/>
    <w:rsid w:val="00333D8A"/>
    <w:rsid w:val="00333E0F"/>
    <w:rsid w:val="00334E24"/>
    <w:rsid w:val="00334EE5"/>
    <w:rsid w:val="00337262"/>
    <w:rsid w:val="00337480"/>
    <w:rsid w:val="00340192"/>
    <w:rsid w:val="003404CF"/>
    <w:rsid w:val="00340AF1"/>
    <w:rsid w:val="00340FFD"/>
    <w:rsid w:val="00341578"/>
    <w:rsid w:val="00341ED5"/>
    <w:rsid w:val="00342501"/>
    <w:rsid w:val="00342A9E"/>
    <w:rsid w:val="00342BFE"/>
    <w:rsid w:val="00342D64"/>
    <w:rsid w:val="00344591"/>
    <w:rsid w:val="003445E6"/>
    <w:rsid w:val="003451A8"/>
    <w:rsid w:val="00345893"/>
    <w:rsid w:val="003458AC"/>
    <w:rsid w:val="00345D6A"/>
    <w:rsid w:val="003468AC"/>
    <w:rsid w:val="00347587"/>
    <w:rsid w:val="003475F9"/>
    <w:rsid w:val="00350320"/>
    <w:rsid w:val="00350A87"/>
    <w:rsid w:val="00351AD8"/>
    <w:rsid w:val="00351FC9"/>
    <w:rsid w:val="00352EC2"/>
    <w:rsid w:val="0035370E"/>
    <w:rsid w:val="00353AAE"/>
    <w:rsid w:val="003549C1"/>
    <w:rsid w:val="00354A59"/>
    <w:rsid w:val="00354ADD"/>
    <w:rsid w:val="003552B3"/>
    <w:rsid w:val="00355447"/>
    <w:rsid w:val="0035573C"/>
    <w:rsid w:val="00355ACD"/>
    <w:rsid w:val="00355F8F"/>
    <w:rsid w:val="00360316"/>
    <w:rsid w:val="003605AE"/>
    <w:rsid w:val="00360F26"/>
    <w:rsid w:val="00362053"/>
    <w:rsid w:val="003622CD"/>
    <w:rsid w:val="0036250A"/>
    <w:rsid w:val="00363892"/>
    <w:rsid w:val="003639E6"/>
    <w:rsid w:val="00363EB0"/>
    <w:rsid w:val="00364ADD"/>
    <w:rsid w:val="00364E4F"/>
    <w:rsid w:val="00365AAE"/>
    <w:rsid w:val="00365CDE"/>
    <w:rsid w:val="00366106"/>
    <w:rsid w:val="003661E7"/>
    <w:rsid w:val="003664E0"/>
    <w:rsid w:val="00366BA8"/>
    <w:rsid w:val="00367041"/>
    <w:rsid w:val="003670EB"/>
    <w:rsid w:val="00367193"/>
    <w:rsid w:val="003678CB"/>
    <w:rsid w:val="00370312"/>
    <w:rsid w:val="0037120C"/>
    <w:rsid w:val="003712D2"/>
    <w:rsid w:val="0037161F"/>
    <w:rsid w:val="0037216A"/>
    <w:rsid w:val="00372E42"/>
    <w:rsid w:val="00373028"/>
    <w:rsid w:val="003730D8"/>
    <w:rsid w:val="00373B6A"/>
    <w:rsid w:val="00374056"/>
    <w:rsid w:val="003750DB"/>
    <w:rsid w:val="0037669B"/>
    <w:rsid w:val="0037703C"/>
    <w:rsid w:val="00377801"/>
    <w:rsid w:val="00377988"/>
    <w:rsid w:val="00377C3A"/>
    <w:rsid w:val="00377DB9"/>
    <w:rsid w:val="00377F3A"/>
    <w:rsid w:val="00377F4D"/>
    <w:rsid w:val="00377F6A"/>
    <w:rsid w:val="00380276"/>
    <w:rsid w:val="00380D98"/>
    <w:rsid w:val="00381276"/>
    <w:rsid w:val="0038132D"/>
    <w:rsid w:val="0038175A"/>
    <w:rsid w:val="003818C5"/>
    <w:rsid w:val="00381C9E"/>
    <w:rsid w:val="00382399"/>
    <w:rsid w:val="00383235"/>
    <w:rsid w:val="003842EC"/>
    <w:rsid w:val="00384B20"/>
    <w:rsid w:val="00384FDC"/>
    <w:rsid w:val="00385405"/>
    <w:rsid w:val="0038675A"/>
    <w:rsid w:val="00386F5C"/>
    <w:rsid w:val="00387721"/>
    <w:rsid w:val="00390036"/>
    <w:rsid w:val="00390230"/>
    <w:rsid w:val="0039046A"/>
    <w:rsid w:val="003914FC"/>
    <w:rsid w:val="00391598"/>
    <w:rsid w:val="003915F7"/>
    <w:rsid w:val="0039164C"/>
    <w:rsid w:val="003918D7"/>
    <w:rsid w:val="00391B5D"/>
    <w:rsid w:val="003926E6"/>
    <w:rsid w:val="00392782"/>
    <w:rsid w:val="003937E4"/>
    <w:rsid w:val="00394129"/>
    <w:rsid w:val="003941F8"/>
    <w:rsid w:val="0039439D"/>
    <w:rsid w:val="00394690"/>
    <w:rsid w:val="003948BF"/>
    <w:rsid w:val="00395222"/>
    <w:rsid w:val="00396A14"/>
    <w:rsid w:val="00397AC0"/>
    <w:rsid w:val="00397F0B"/>
    <w:rsid w:val="003A06F8"/>
    <w:rsid w:val="003A0CC0"/>
    <w:rsid w:val="003A134C"/>
    <w:rsid w:val="003A13F4"/>
    <w:rsid w:val="003A1535"/>
    <w:rsid w:val="003A2059"/>
    <w:rsid w:val="003A2246"/>
    <w:rsid w:val="003A246C"/>
    <w:rsid w:val="003A2922"/>
    <w:rsid w:val="003A2DC3"/>
    <w:rsid w:val="003A3E0C"/>
    <w:rsid w:val="003A3FCF"/>
    <w:rsid w:val="003A4A07"/>
    <w:rsid w:val="003A5362"/>
    <w:rsid w:val="003A56E9"/>
    <w:rsid w:val="003A595B"/>
    <w:rsid w:val="003A59CF"/>
    <w:rsid w:val="003A5E8F"/>
    <w:rsid w:val="003A6ACF"/>
    <w:rsid w:val="003A7058"/>
    <w:rsid w:val="003A7382"/>
    <w:rsid w:val="003A7523"/>
    <w:rsid w:val="003A7CCF"/>
    <w:rsid w:val="003A7D9D"/>
    <w:rsid w:val="003A7FCB"/>
    <w:rsid w:val="003B0766"/>
    <w:rsid w:val="003B0B88"/>
    <w:rsid w:val="003B14F9"/>
    <w:rsid w:val="003B21A6"/>
    <w:rsid w:val="003B2D4D"/>
    <w:rsid w:val="003B3561"/>
    <w:rsid w:val="003B366F"/>
    <w:rsid w:val="003B3B6E"/>
    <w:rsid w:val="003B4EAC"/>
    <w:rsid w:val="003B4FAF"/>
    <w:rsid w:val="003B50A0"/>
    <w:rsid w:val="003B59CF"/>
    <w:rsid w:val="003B622B"/>
    <w:rsid w:val="003B63A2"/>
    <w:rsid w:val="003B691F"/>
    <w:rsid w:val="003B6FE7"/>
    <w:rsid w:val="003B708E"/>
    <w:rsid w:val="003B741C"/>
    <w:rsid w:val="003B7823"/>
    <w:rsid w:val="003B7EA7"/>
    <w:rsid w:val="003C0896"/>
    <w:rsid w:val="003C0FD8"/>
    <w:rsid w:val="003C1AE9"/>
    <w:rsid w:val="003C1DC8"/>
    <w:rsid w:val="003C2215"/>
    <w:rsid w:val="003C2FF9"/>
    <w:rsid w:val="003C3127"/>
    <w:rsid w:val="003C387E"/>
    <w:rsid w:val="003C38D9"/>
    <w:rsid w:val="003C3BAA"/>
    <w:rsid w:val="003C3CEA"/>
    <w:rsid w:val="003C3E98"/>
    <w:rsid w:val="003C4837"/>
    <w:rsid w:val="003C51DA"/>
    <w:rsid w:val="003C6154"/>
    <w:rsid w:val="003C62DE"/>
    <w:rsid w:val="003C6CE9"/>
    <w:rsid w:val="003C6E70"/>
    <w:rsid w:val="003C6E84"/>
    <w:rsid w:val="003D20AA"/>
    <w:rsid w:val="003D2581"/>
    <w:rsid w:val="003D3BFD"/>
    <w:rsid w:val="003D401C"/>
    <w:rsid w:val="003D4488"/>
    <w:rsid w:val="003D5282"/>
    <w:rsid w:val="003D5377"/>
    <w:rsid w:val="003D5561"/>
    <w:rsid w:val="003D576B"/>
    <w:rsid w:val="003D58AB"/>
    <w:rsid w:val="003D7228"/>
    <w:rsid w:val="003D7289"/>
    <w:rsid w:val="003D76A2"/>
    <w:rsid w:val="003D7A61"/>
    <w:rsid w:val="003D7F5F"/>
    <w:rsid w:val="003E015A"/>
    <w:rsid w:val="003E02E6"/>
    <w:rsid w:val="003E237F"/>
    <w:rsid w:val="003E239E"/>
    <w:rsid w:val="003E2797"/>
    <w:rsid w:val="003E2A73"/>
    <w:rsid w:val="003E3934"/>
    <w:rsid w:val="003E4508"/>
    <w:rsid w:val="003E4722"/>
    <w:rsid w:val="003E4B46"/>
    <w:rsid w:val="003E50D3"/>
    <w:rsid w:val="003E5379"/>
    <w:rsid w:val="003E5512"/>
    <w:rsid w:val="003E7857"/>
    <w:rsid w:val="003E7F62"/>
    <w:rsid w:val="003F1443"/>
    <w:rsid w:val="003F1780"/>
    <w:rsid w:val="003F18F4"/>
    <w:rsid w:val="003F1DAC"/>
    <w:rsid w:val="003F1E28"/>
    <w:rsid w:val="003F2160"/>
    <w:rsid w:val="003F21CB"/>
    <w:rsid w:val="003F2B58"/>
    <w:rsid w:val="003F3ACF"/>
    <w:rsid w:val="003F3BE8"/>
    <w:rsid w:val="003F4DF8"/>
    <w:rsid w:val="003F5F52"/>
    <w:rsid w:val="003F6495"/>
    <w:rsid w:val="003F66E6"/>
    <w:rsid w:val="003F688A"/>
    <w:rsid w:val="003F6FB0"/>
    <w:rsid w:val="003F7D6C"/>
    <w:rsid w:val="0040080F"/>
    <w:rsid w:val="0040106D"/>
    <w:rsid w:val="00401B67"/>
    <w:rsid w:val="004025ED"/>
    <w:rsid w:val="00402607"/>
    <w:rsid w:val="00402BE1"/>
    <w:rsid w:val="00402C5D"/>
    <w:rsid w:val="004031CF"/>
    <w:rsid w:val="00403B10"/>
    <w:rsid w:val="004041CA"/>
    <w:rsid w:val="004044F5"/>
    <w:rsid w:val="0040498C"/>
    <w:rsid w:val="00405017"/>
    <w:rsid w:val="0040515E"/>
    <w:rsid w:val="004051D2"/>
    <w:rsid w:val="00406122"/>
    <w:rsid w:val="00407893"/>
    <w:rsid w:val="00407DD8"/>
    <w:rsid w:val="00407EB7"/>
    <w:rsid w:val="00410227"/>
    <w:rsid w:val="00410B71"/>
    <w:rsid w:val="00410E4A"/>
    <w:rsid w:val="00411582"/>
    <w:rsid w:val="0041289D"/>
    <w:rsid w:val="00412F79"/>
    <w:rsid w:val="00413B6F"/>
    <w:rsid w:val="00413C1D"/>
    <w:rsid w:val="00414304"/>
    <w:rsid w:val="00414762"/>
    <w:rsid w:val="00414CB7"/>
    <w:rsid w:val="00414E8F"/>
    <w:rsid w:val="004152F9"/>
    <w:rsid w:val="0041553F"/>
    <w:rsid w:val="0041580D"/>
    <w:rsid w:val="00415C25"/>
    <w:rsid w:val="00416974"/>
    <w:rsid w:val="0042019A"/>
    <w:rsid w:val="004201CB"/>
    <w:rsid w:val="004202F3"/>
    <w:rsid w:val="0042065F"/>
    <w:rsid w:val="00420C69"/>
    <w:rsid w:val="00420E26"/>
    <w:rsid w:val="00422789"/>
    <w:rsid w:val="004237BF"/>
    <w:rsid w:val="004239AD"/>
    <w:rsid w:val="00423C0C"/>
    <w:rsid w:val="00423C2D"/>
    <w:rsid w:val="00424745"/>
    <w:rsid w:val="004249DE"/>
    <w:rsid w:val="00425060"/>
    <w:rsid w:val="00426565"/>
    <w:rsid w:val="00426879"/>
    <w:rsid w:val="00426B7B"/>
    <w:rsid w:val="0042745E"/>
    <w:rsid w:val="0042771A"/>
    <w:rsid w:val="00427DEC"/>
    <w:rsid w:val="00427EB6"/>
    <w:rsid w:val="00431EAF"/>
    <w:rsid w:val="00432AFC"/>
    <w:rsid w:val="00432C69"/>
    <w:rsid w:val="00432CAE"/>
    <w:rsid w:val="0043366E"/>
    <w:rsid w:val="00434B77"/>
    <w:rsid w:val="00435090"/>
    <w:rsid w:val="00435479"/>
    <w:rsid w:val="00435A4A"/>
    <w:rsid w:val="00435C00"/>
    <w:rsid w:val="00435E19"/>
    <w:rsid w:val="00436290"/>
    <w:rsid w:val="004365B7"/>
    <w:rsid w:val="004367A4"/>
    <w:rsid w:val="0043687F"/>
    <w:rsid w:val="0043689C"/>
    <w:rsid w:val="0043702E"/>
    <w:rsid w:val="004411AB"/>
    <w:rsid w:val="004411C4"/>
    <w:rsid w:val="00441597"/>
    <w:rsid w:val="004415B9"/>
    <w:rsid w:val="00442787"/>
    <w:rsid w:val="00444549"/>
    <w:rsid w:val="0044458E"/>
    <w:rsid w:val="0044481E"/>
    <w:rsid w:val="00444B74"/>
    <w:rsid w:val="00445344"/>
    <w:rsid w:val="0044584D"/>
    <w:rsid w:val="00445A2C"/>
    <w:rsid w:val="004460C4"/>
    <w:rsid w:val="00446FAD"/>
    <w:rsid w:val="00450500"/>
    <w:rsid w:val="0045069F"/>
    <w:rsid w:val="00450ED4"/>
    <w:rsid w:val="004513B5"/>
    <w:rsid w:val="00451706"/>
    <w:rsid w:val="004517AD"/>
    <w:rsid w:val="00451D87"/>
    <w:rsid w:val="0045251A"/>
    <w:rsid w:val="00453422"/>
    <w:rsid w:val="0045461A"/>
    <w:rsid w:val="00455133"/>
    <w:rsid w:val="00455C75"/>
    <w:rsid w:val="00455E4B"/>
    <w:rsid w:val="004568AF"/>
    <w:rsid w:val="00457FA1"/>
    <w:rsid w:val="00460AAE"/>
    <w:rsid w:val="00460EE8"/>
    <w:rsid w:val="0046113F"/>
    <w:rsid w:val="00461293"/>
    <w:rsid w:val="004614F5"/>
    <w:rsid w:val="00461C50"/>
    <w:rsid w:val="004626E0"/>
    <w:rsid w:val="00462AAF"/>
    <w:rsid w:val="00462E7E"/>
    <w:rsid w:val="00462FB9"/>
    <w:rsid w:val="004630B1"/>
    <w:rsid w:val="0046313B"/>
    <w:rsid w:val="00463947"/>
    <w:rsid w:val="00463FE3"/>
    <w:rsid w:val="00464A6D"/>
    <w:rsid w:val="00464B3F"/>
    <w:rsid w:val="00464E12"/>
    <w:rsid w:val="00464FFA"/>
    <w:rsid w:val="00465AC3"/>
    <w:rsid w:val="004660BA"/>
    <w:rsid w:val="0046657C"/>
    <w:rsid w:val="004667A4"/>
    <w:rsid w:val="00466C77"/>
    <w:rsid w:val="00467686"/>
    <w:rsid w:val="00471360"/>
    <w:rsid w:val="00471AA3"/>
    <w:rsid w:val="00471AD7"/>
    <w:rsid w:val="00471B59"/>
    <w:rsid w:val="00471EE5"/>
    <w:rsid w:val="0047231E"/>
    <w:rsid w:val="00473BE4"/>
    <w:rsid w:val="00473C00"/>
    <w:rsid w:val="00473F93"/>
    <w:rsid w:val="004752BD"/>
    <w:rsid w:val="00475BA5"/>
    <w:rsid w:val="004765FE"/>
    <w:rsid w:val="00476A6C"/>
    <w:rsid w:val="00477899"/>
    <w:rsid w:val="00477D44"/>
    <w:rsid w:val="004806C5"/>
    <w:rsid w:val="00481207"/>
    <w:rsid w:val="004815D2"/>
    <w:rsid w:val="004828E7"/>
    <w:rsid w:val="00482A9C"/>
    <w:rsid w:val="0048359E"/>
    <w:rsid w:val="0048396E"/>
    <w:rsid w:val="00483DD0"/>
    <w:rsid w:val="00483FCB"/>
    <w:rsid w:val="00484709"/>
    <w:rsid w:val="004852BF"/>
    <w:rsid w:val="00485999"/>
    <w:rsid w:val="00486687"/>
    <w:rsid w:val="0048770E"/>
    <w:rsid w:val="00490903"/>
    <w:rsid w:val="00491FC5"/>
    <w:rsid w:val="0049215C"/>
    <w:rsid w:val="004921C3"/>
    <w:rsid w:val="00492817"/>
    <w:rsid w:val="00493A40"/>
    <w:rsid w:val="00494F69"/>
    <w:rsid w:val="00495CD2"/>
    <w:rsid w:val="00495E29"/>
    <w:rsid w:val="00496D56"/>
    <w:rsid w:val="00497753"/>
    <w:rsid w:val="004A00AF"/>
    <w:rsid w:val="004A120D"/>
    <w:rsid w:val="004A193E"/>
    <w:rsid w:val="004A2DA4"/>
    <w:rsid w:val="004A31BD"/>
    <w:rsid w:val="004A40E3"/>
    <w:rsid w:val="004A4341"/>
    <w:rsid w:val="004A4B85"/>
    <w:rsid w:val="004A5FB2"/>
    <w:rsid w:val="004A62D6"/>
    <w:rsid w:val="004A6AF5"/>
    <w:rsid w:val="004A6B74"/>
    <w:rsid w:val="004A719C"/>
    <w:rsid w:val="004A7AF5"/>
    <w:rsid w:val="004A7E09"/>
    <w:rsid w:val="004B0DA6"/>
    <w:rsid w:val="004B16E0"/>
    <w:rsid w:val="004B19BC"/>
    <w:rsid w:val="004B1E1E"/>
    <w:rsid w:val="004B1F03"/>
    <w:rsid w:val="004B39F7"/>
    <w:rsid w:val="004B3F5D"/>
    <w:rsid w:val="004B4AC9"/>
    <w:rsid w:val="004B5653"/>
    <w:rsid w:val="004B5CFC"/>
    <w:rsid w:val="004B5EC7"/>
    <w:rsid w:val="004B6168"/>
    <w:rsid w:val="004B6CD8"/>
    <w:rsid w:val="004B71C5"/>
    <w:rsid w:val="004B729A"/>
    <w:rsid w:val="004B7A0D"/>
    <w:rsid w:val="004B7D9D"/>
    <w:rsid w:val="004C15C4"/>
    <w:rsid w:val="004C2E93"/>
    <w:rsid w:val="004C30F5"/>
    <w:rsid w:val="004C390E"/>
    <w:rsid w:val="004C40CF"/>
    <w:rsid w:val="004C41DF"/>
    <w:rsid w:val="004C4937"/>
    <w:rsid w:val="004C505A"/>
    <w:rsid w:val="004C52EA"/>
    <w:rsid w:val="004C533E"/>
    <w:rsid w:val="004C53F1"/>
    <w:rsid w:val="004C5D44"/>
    <w:rsid w:val="004C63E3"/>
    <w:rsid w:val="004C714D"/>
    <w:rsid w:val="004C73BA"/>
    <w:rsid w:val="004C76DD"/>
    <w:rsid w:val="004D046F"/>
    <w:rsid w:val="004D0C02"/>
    <w:rsid w:val="004D0DBC"/>
    <w:rsid w:val="004D20E5"/>
    <w:rsid w:val="004D2250"/>
    <w:rsid w:val="004D2307"/>
    <w:rsid w:val="004D4272"/>
    <w:rsid w:val="004D608B"/>
    <w:rsid w:val="004D6F09"/>
    <w:rsid w:val="004D7EAF"/>
    <w:rsid w:val="004D7FE6"/>
    <w:rsid w:val="004E0638"/>
    <w:rsid w:val="004E06F9"/>
    <w:rsid w:val="004E0F7C"/>
    <w:rsid w:val="004E2714"/>
    <w:rsid w:val="004E2EED"/>
    <w:rsid w:val="004E3365"/>
    <w:rsid w:val="004E4B8E"/>
    <w:rsid w:val="004E4D09"/>
    <w:rsid w:val="004E4ECD"/>
    <w:rsid w:val="004E5298"/>
    <w:rsid w:val="004E5D19"/>
    <w:rsid w:val="004E652B"/>
    <w:rsid w:val="004E6BB1"/>
    <w:rsid w:val="004E75AF"/>
    <w:rsid w:val="004E7CEF"/>
    <w:rsid w:val="004F01BB"/>
    <w:rsid w:val="004F0A8D"/>
    <w:rsid w:val="004F1814"/>
    <w:rsid w:val="004F250B"/>
    <w:rsid w:val="004F2568"/>
    <w:rsid w:val="004F2AFF"/>
    <w:rsid w:val="004F3126"/>
    <w:rsid w:val="004F34BB"/>
    <w:rsid w:val="004F3C31"/>
    <w:rsid w:val="004F49A8"/>
    <w:rsid w:val="004F5027"/>
    <w:rsid w:val="004F53BD"/>
    <w:rsid w:val="004F559C"/>
    <w:rsid w:val="004F55B7"/>
    <w:rsid w:val="004F5B19"/>
    <w:rsid w:val="004F612C"/>
    <w:rsid w:val="004F6EE4"/>
    <w:rsid w:val="004F728D"/>
    <w:rsid w:val="004F72F9"/>
    <w:rsid w:val="004F75C1"/>
    <w:rsid w:val="004F7B41"/>
    <w:rsid w:val="005016CB"/>
    <w:rsid w:val="00501F8A"/>
    <w:rsid w:val="00502066"/>
    <w:rsid w:val="00502944"/>
    <w:rsid w:val="00502946"/>
    <w:rsid w:val="0050380E"/>
    <w:rsid w:val="00503A30"/>
    <w:rsid w:val="00503A41"/>
    <w:rsid w:val="00503ECA"/>
    <w:rsid w:val="00504ABB"/>
    <w:rsid w:val="00504DA2"/>
    <w:rsid w:val="005053AC"/>
    <w:rsid w:val="005053C1"/>
    <w:rsid w:val="00505416"/>
    <w:rsid w:val="0050654C"/>
    <w:rsid w:val="00506A4F"/>
    <w:rsid w:val="005071FB"/>
    <w:rsid w:val="00507567"/>
    <w:rsid w:val="00507DB2"/>
    <w:rsid w:val="00510668"/>
    <w:rsid w:val="00510E28"/>
    <w:rsid w:val="00511E71"/>
    <w:rsid w:val="005128D6"/>
    <w:rsid w:val="00512A0C"/>
    <w:rsid w:val="00512C15"/>
    <w:rsid w:val="00512E26"/>
    <w:rsid w:val="0051348D"/>
    <w:rsid w:val="00513B18"/>
    <w:rsid w:val="00513B33"/>
    <w:rsid w:val="00513B8D"/>
    <w:rsid w:val="00513BC5"/>
    <w:rsid w:val="00514698"/>
    <w:rsid w:val="00515C63"/>
    <w:rsid w:val="005160E4"/>
    <w:rsid w:val="00516A23"/>
    <w:rsid w:val="00516E2C"/>
    <w:rsid w:val="00517086"/>
    <w:rsid w:val="00517276"/>
    <w:rsid w:val="00517BE0"/>
    <w:rsid w:val="0052034D"/>
    <w:rsid w:val="00520503"/>
    <w:rsid w:val="0052055F"/>
    <w:rsid w:val="00521806"/>
    <w:rsid w:val="00522F91"/>
    <w:rsid w:val="00523EF4"/>
    <w:rsid w:val="0052464E"/>
    <w:rsid w:val="00524BB6"/>
    <w:rsid w:val="00525127"/>
    <w:rsid w:val="005252EC"/>
    <w:rsid w:val="00525761"/>
    <w:rsid w:val="00525895"/>
    <w:rsid w:val="00526B10"/>
    <w:rsid w:val="00527BC3"/>
    <w:rsid w:val="0053038B"/>
    <w:rsid w:val="005308E3"/>
    <w:rsid w:val="005309F4"/>
    <w:rsid w:val="00531147"/>
    <w:rsid w:val="0053288B"/>
    <w:rsid w:val="00533465"/>
    <w:rsid w:val="00534694"/>
    <w:rsid w:val="005362FF"/>
    <w:rsid w:val="00536A08"/>
    <w:rsid w:val="00536BD1"/>
    <w:rsid w:val="00537646"/>
    <w:rsid w:val="0053766E"/>
    <w:rsid w:val="00540CC8"/>
    <w:rsid w:val="00540CE9"/>
    <w:rsid w:val="00540EF1"/>
    <w:rsid w:val="005412E7"/>
    <w:rsid w:val="00541B7A"/>
    <w:rsid w:val="00541D46"/>
    <w:rsid w:val="00541F2F"/>
    <w:rsid w:val="005420E8"/>
    <w:rsid w:val="00542175"/>
    <w:rsid w:val="00542CE8"/>
    <w:rsid w:val="00543079"/>
    <w:rsid w:val="005430E5"/>
    <w:rsid w:val="005444F1"/>
    <w:rsid w:val="00544966"/>
    <w:rsid w:val="0054520A"/>
    <w:rsid w:val="005452A3"/>
    <w:rsid w:val="005459FF"/>
    <w:rsid w:val="00546315"/>
    <w:rsid w:val="00546359"/>
    <w:rsid w:val="00546390"/>
    <w:rsid w:val="005463C9"/>
    <w:rsid w:val="005468D9"/>
    <w:rsid w:val="00546E98"/>
    <w:rsid w:val="0054745F"/>
    <w:rsid w:val="00547FC7"/>
    <w:rsid w:val="0055029F"/>
    <w:rsid w:val="00550548"/>
    <w:rsid w:val="00550796"/>
    <w:rsid w:val="00550E00"/>
    <w:rsid w:val="00551831"/>
    <w:rsid w:val="00551949"/>
    <w:rsid w:val="00551D1C"/>
    <w:rsid w:val="00551D22"/>
    <w:rsid w:val="0055224E"/>
    <w:rsid w:val="0055242B"/>
    <w:rsid w:val="00552911"/>
    <w:rsid w:val="00552FC0"/>
    <w:rsid w:val="00554125"/>
    <w:rsid w:val="00555187"/>
    <w:rsid w:val="0055556D"/>
    <w:rsid w:val="005559AC"/>
    <w:rsid w:val="005559ED"/>
    <w:rsid w:val="00555B0A"/>
    <w:rsid w:val="00555DB8"/>
    <w:rsid w:val="00556D4E"/>
    <w:rsid w:val="0055794F"/>
    <w:rsid w:val="00557A05"/>
    <w:rsid w:val="00557DC9"/>
    <w:rsid w:val="00560018"/>
    <w:rsid w:val="005601F7"/>
    <w:rsid w:val="005606EF"/>
    <w:rsid w:val="00560793"/>
    <w:rsid w:val="00560C4B"/>
    <w:rsid w:val="005610FE"/>
    <w:rsid w:val="00562013"/>
    <w:rsid w:val="00562BFE"/>
    <w:rsid w:val="00562D2D"/>
    <w:rsid w:val="00562E12"/>
    <w:rsid w:val="00564273"/>
    <w:rsid w:val="00564EFD"/>
    <w:rsid w:val="0056502E"/>
    <w:rsid w:val="005664FF"/>
    <w:rsid w:val="00566DD8"/>
    <w:rsid w:val="00566E87"/>
    <w:rsid w:val="005672A0"/>
    <w:rsid w:val="005673B5"/>
    <w:rsid w:val="00571256"/>
    <w:rsid w:val="005718CE"/>
    <w:rsid w:val="00571F2C"/>
    <w:rsid w:val="00572214"/>
    <w:rsid w:val="005722B2"/>
    <w:rsid w:val="00572426"/>
    <w:rsid w:val="0057246F"/>
    <w:rsid w:val="005724F3"/>
    <w:rsid w:val="00572776"/>
    <w:rsid w:val="00572B81"/>
    <w:rsid w:val="00572D9F"/>
    <w:rsid w:val="00573006"/>
    <w:rsid w:val="005731FD"/>
    <w:rsid w:val="0057343D"/>
    <w:rsid w:val="00573BAA"/>
    <w:rsid w:val="00574785"/>
    <w:rsid w:val="00575667"/>
    <w:rsid w:val="00575F5B"/>
    <w:rsid w:val="00575FFA"/>
    <w:rsid w:val="0057646D"/>
    <w:rsid w:val="00576F2D"/>
    <w:rsid w:val="0057743F"/>
    <w:rsid w:val="0057789A"/>
    <w:rsid w:val="0058003E"/>
    <w:rsid w:val="0058049D"/>
    <w:rsid w:val="00580721"/>
    <w:rsid w:val="00580916"/>
    <w:rsid w:val="00580919"/>
    <w:rsid w:val="005818D7"/>
    <w:rsid w:val="00581AB7"/>
    <w:rsid w:val="00581E9E"/>
    <w:rsid w:val="00582021"/>
    <w:rsid w:val="00582406"/>
    <w:rsid w:val="005826A4"/>
    <w:rsid w:val="00582D25"/>
    <w:rsid w:val="00582EB7"/>
    <w:rsid w:val="0058319E"/>
    <w:rsid w:val="005831E4"/>
    <w:rsid w:val="00585EB9"/>
    <w:rsid w:val="0058691C"/>
    <w:rsid w:val="00586C8F"/>
    <w:rsid w:val="00591DB9"/>
    <w:rsid w:val="00592B32"/>
    <w:rsid w:val="00592C37"/>
    <w:rsid w:val="00593CA2"/>
    <w:rsid w:val="0059442A"/>
    <w:rsid w:val="00594A86"/>
    <w:rsid w:val="00594C53"/>
    <w:rsid w:val="00594D49"/>
    <w:rsid w:val="00594E53"/>
    <w:rsid w:val="005955E4"/>
    <w:rsid w:val="005956F2"/>
    <w:rsid w:val="00595909"/>
    <w:rsid w:val="005959D8"/>
    <w:rsid w:val="00595D38"/>
    <w:rsid w:val="00596345"/>
    <w:rsid w:val="0059659A"/>
    <w:rsid w:val="005966F9"/>
    <w:rsid w:val="005967AC"/>
    <w:rsid w:val="005967C8"/>
    <w:rsid w:val="00597081"/>
    <w:rsid w:val="005974E6"/>
    <w:rsid w:val="00597779"/>
    <w:rsid w:val="00597E95"/>
    <w:rsid w:val="005A00A6"/>
    <w:rsid w:val="005A0264"/>
    <w:rsid w:val="005A07F3"/>
    <w:rsid w:val="005A1554"/>
    <w:rsid w:val="005A173C"/>
    <w:rsid w:val="005A1A00"/>
    <w:rsid w:val="005A2EE1"/>
    <w:rsid w:val="005A40D1"/>
    <w:rsid w:val="005A44BB"/>
    <w:rsid w:val="005A44C2"/>
    <w:rsid w:val="005A4666"/>
    <w:rsid w:val="005A48E0"/>
    <w:rsid w:val="005A48EA"/>
    <w:rsid w:val="005A4E20"/>
    <w:rsid w:val="005A5528"/>
    <w:rsid w:val="005A6387"/>
    <w:rsid w:val="005A6442"/>
    <w:rsid w:val="005A6939"/>
    <w:rsid w:val="005A694C"/>
    <w:rsid w:val="005A69B8"/>
    <w:rsid w:val="005A6A2C"/>
    <w:rsid w:val="005A75D7"/>
    <w:rsid w:val="005A7F43"/>
    <w:rsid w:val="005B1367"/>
    <w:rsid w:val="005B1DBD"/>
    <w:rsid w:val="005B238C"/>
    <w:rsid w:val="005B252D"/>
    <w:rsid w:val="005B2BE1"/>
    <w:rsid w:val="005B32CA"/>
    <w:rsid w:val="005B346E"/>
    <w:rsid w:val="005B40BB"/>
    <w:rsid w:val="005B4B49"/>
    <w:rsid w:val="005B5AA5"/>
    <w:rsid w:val="005B5C21"/>
    <w:rsid w:val="005B684E"/>
    <w:rsid w:val="005B6853"/>
    <w:rsid w:val="005B716A"/>
    <w:rsid w:val="005B7C78"/>
    <w:rsid w:val="005C0E73"/>
    <w:rsid w:val="005C12E4"/>
    <w:rsid w:val="005C14FC"/>
    <w:rsid w:val="005C2157"/>
    <w:rsid w:val="005C23C7"/>
    <w:rsid w:val="005C259B"/>
    <w:rsid w:val="005C34E7"/>
    <w:rsid w:val="005C40C5"/>
    <w:rsid w:val="005C4AE7"/>
    <w:rsid w:val="005C5346"/>
    <w:rsid w:val="005C53B9"/>
    <w:rsid w:val="005C55D7"/>
    <w:rsid w:val="005C5A82"/>
    <w:rsid w:val="005C6187"/>
    <w:rsid w:val="005C6A35"/>
    <w:rsid w:val="005C6B7A"/>
    <w:rsid w:val="005C6EB3"/>
    <w:rsid w:val="005C6EF6"/>
    <w:rsid w:val="005C7048"/>
    <w:rsid w:val="005C7138"/>
    <w:rsid w:val="005C73C8"/>
    <w:rsid w:val="005C75B8"/>
    <w:rsid w:val="005C7A9A"/>
    <w:rsid w:val="005D0328"/>
    <w:rsid w:val="005D0DBA"/>
    <w:rsid w:val="005D1C47"/>
    <w:rsid w:val="005D1D79"/>
    <w:rsid w:val="005D2374"/>
    <w:rsid w:val="005D2CE5"/>
    <w:rsid w:val="005D32FB"/>
    <w:rsid w:val="005D37A5"/>
    <w:rsid w:val="005D4B0D"/>
    <w:rsid w:val="005D4D6B"/>
    <w:rsid w:val="005D5463"/>
    <w:rsid w:val="005D5A13"/>
    <w:rsid w:val="005D6C55"/>
    <w:rsid w:val="005D7385"/>
    <w:rsid w:val="005D78CD"/>
    <w:rsid w:val="005D7DF5"/>
    <w:rsid w:val="005E00A6"/>
    <w:rsid w:val="005E0802"/>
    <w:rsid w:val="005E0985"/>
    <w:rsid w:val="005E0B95"/>
    <w:rsid w:val="005E0DDE"/>
    <w:rsid w:val="005E0EC7"/>
    <w:rsid w:val="005E1744"/>
    <w:rsid w:val="005E1759"/>
    <w:rsid w:val="005E1BF2"/>
    <w:rsid w:val="005E1C4E"/>
    <w:rsid w:val="005E2B0B"/>
    <w:rsid w:val="005E47EC"/>
    <w:rsid w:val="005E47F9"/>
    <w:rsid w:val="005E4BD1"/>
    <w:rsid w:val="005E4D3E"/>
    <w:rsid w:val="005E4E45"/>
    <w:rsid w:val="005E4F70"/>
    <w:rsid w:val="005E5AC7"/>
    <w:rsid w:val="005E64A7"/>
    <w:rsid w:val="005E6774"/>
    <w:rsid w:val="005E6FA0"/>
    <w:rsid w:val="005E700A"/>
    <w:rsid w:val="005E7269"/>
    <w:rsid w:val="005E7798"/>
    <w:rsid w:val="005E7C89"/>
    <w:rsid w:val="005F0CF6"/>
    <w:rsid w:val="005F185C"/>
    <w:rsid w:val="005F1E0C"/>
    <w:rsid w:val="005F2460"/>
    <w:rsid w:val="005F295A"/>
    <w:rsid w:val="005F2E80"/>
    <w:rsid w:val="005F2F85"/>
    <w:rsid w:val="005F3362"/>
    <w:rsid w:val="005F3C4C"/>
    <w:rsid w:val="005F4438"/>
    <w:rsid w:val="005F44C8"/>
    <w:rsid w:val="005F4595"/>
    <w:rsid w:val="005F495F"/>
    <w:rsid w:val="005F4EB6"/>
    <w:rsid w:val="005F5945"/>
    <w:rsid w:val="005F5CD8"/>
    <w:rsid w:val="005F5F8B"/>
    <w:rsid w:val="005F6598"/>
    <w:rsid w:val="005F6A71"/>
    <w:rsid w:val="005F6EB8"/>
    <w:rsid w:val="005F7F54"/>
    <w:rsid w:val="0060044B"/>
    <w:rsid w:val="00600DFF"/>
    <w:rsid w:val="006010EC"/>
    <w:rsid w:val="00601CB8"/>
    <w:rsid w:val="00601F8F"/>
    <w:rsid w:val="00604003"/>
    <w:rsid w:val="00604166"/>
    <w:rsid w:val="00604E3A"/>
    <w:rsid w:val="00605A38"/>
    <w:rsid w:val="00605D27"/>
    <w:rsid w:val="006061C4"/>
    <w:rsid w:val="006062D9"/>
    <w:rsid w:val="00606527"/>
    <w:rsid w:val="0060652E"/>
    <w:rsid w:val="006066CE"/>
    <w:rsid w:val="00606F0B"/>
    <w:rsid w:val="006072C8"/>
    <w:rsid w:val="00607A71"/>
    <w:rsid w:val="00607BB2"/>
    <w:rsid w:val="00610BB9"/>
    <w:rsid w:val="00610CF3"/>
    <w:rsid w:val="00610F93"/>
    <w:rsid w:val="006115E4"/>
    <w:rsid w:val="00611A19"/>
    <w:rsid w:val="00612137"/>
    <w:rsid w:val="006126E4"/>
    <w:rsid w:val="00612A5C"/>
    <w:rsid w:val="0061353D"/>
    <w:rsid w:val="00613671"/>
    <w:rsid w:val="006137BD"/>
    <w:rsid w:val="006137DE"/>
    <w:rsid w:val="006141D7"/>
    <w:rsid w:val="006145AB"/>
    <w:rsid w:val="0061468F"/>
    <w:rsid w:val="006147B9"/>
    <w:rsid w:val="00614FF1"/>
    <w:rsid w:val="0061504B"/>
    <w:rsid w:val="00615236"/>
    <w:rsid w:val="0061547D"/>
    <w:rsid w:val="006164D0"/>
    <w:rsid w:val="00616BC1"/>
    <w:rsid w:val="00616CD8"/>
    <w:rsid w:val="00617A7C"/>
    <w:rsid w:val="00617E71"/>
    <w:rsid w:val="006204E3"/>
    <w:rsid w:val="0062052E"/>
    <w:rsid w:val="00620942"/>
    <w:rsid w:val="00620EF1"/>
    <w:rsid w:val="00621256"/>
    <w:rsid w:val="006212B6"/>
    <w:rsid w:val="00621654"/>
    <w:rsid w:val="00621843"/>
    <w:rsid w:val="00621B37"/>
    <w:rsid w:val="00621C08"/>
    <w:rsid w:val="00621F5E"/>
    <w:rsid w:val="00622133"/>
    <w:rsid w:val="006223FA"/>
    <w:rsid w:val="00623977"/>
    <w:rsid w:val="00623DC0"/>
    <w:rsid w:val="006242C7"/>
    <w:rsid w:val="00625338"/>
    <w:rsid w:val="006258D9"/>
    <w:rsid w:val="00625DF9"/>
    <w:rsid w:val="0062635E"/>
    <w:rsid w:val="006267F6"/>
    <w:rsid w:val="00626B1D"/>
    <w:rsid w:val="00626B7A"/>
    <w:rsid w:val="00627929"/>
    <w:rsid w:val="00627F88"/>
    <w:rsid w:val="00630896"/>
    <w:rsid w:val="00631105"/>
    <w:rsid w:val="006312A9"/>
    <w:rsid w:val="00631378"/>
    <w:rsid w:val="00631D97"/>
    <w:rsid w:val="00632C0F"/>
    <w:rsid w:val="00633BF9"/>
    <w:rsid w:val="00633F76"/>
    <w:rsid w:val="00634948"/>
    <w:rsid w:val="00635144"/>
    <w:rsid w:val="00635471"/>
    <w:rsid w:val="00635905"/>
    <w:rsid w:val="00636CB1"/>
    <w:rsid w:val="00637586"/>
    <w:rsid w:val="00640402"/>
    <w:rsid w:val="00640744"/>
    <w:rsid w:val="006408A1"/>
    <w:rsid w:val="00640C95"/>
    <w:rsid w:val="00642357"/>
    <w:rsid w:val="006435B0"/>
    <w:rsid w:val="006435C8"/>
    <w:rsid w:val="0064368E"/>
    <w:rsid w:val="0064422B"/>
    <w:rsid w:val="0064436A"/>
    <w:rsid w:val="006446AC"/>
    <w:rsid w:val="00644991"/>
    <w:rsid w:val="0064530D"/>
    <w:rsid w:val="00645895"/>
    <w:rsid w:val="006459D6"/>
    <w:rsid w:val="006459E9"/>
    <w:rsid w:val="00645AE5"/>
    <w:rsid w:val="00646516"/>
    <w:rsid w:val="006466FD"/>
    <w:rsid w:val="0064712D"/>
    <w:rsid w:val="00650312"/>
    <w:rsid w:val="00651027"/>
    <w:rsid w:val="00651A5C"/>
    <w:rsid w:val="006521CE"/>
    <w:rsid w:val="00652569"/>
    <w:rsid w:val="00653240"/>
    <w:rsid w:val="00653981"/>
    <w:rsid w:val="00653D73"/>
    <w:rsid w:val="00653F07"/>
    <w:rsid w:val="00654153"/>
    <w:rsid w:val="006546FE"/>
    <w:rsid w:val="00654D04"/>
    <w:rsid w:val="006550AD"/>
    <w:rsid w:val="00655884"/>
    <w:rsid w:val="00655F9F"/>
    <w:rsid w:val="00656D61"/>
    <w:rsid w:val="00656DF5"/>
    <w:rsid w:val="00656F78"/>
    <w:rsid w:val="006575AD"/>
    <w:rsid w:val="00657927"/>
    <w:rsid w:val="00657F0D"/>
    <w:rsid w:val="00660C0F"/>
    <w:rsid w:val="00660E90"/>
    <w:rsid w:val="006614BB"/>
    <w:rsid w:val="00661EA7"/>
    <w:rsid w:val="0066263B"/>
    <w:rsid w:val="00662A5A"/>
    <w:rsid w:val="00663F03"/>
    <w:rsid w:val="00663F6D"/>
    <w:rsid w:val="00664287"/>
    <w:rsid w:val="006642CF"/>
    <w:rsid w:val="0066440E"/>
    <w:rsid w:val="006652DA"/>
    <w:rsid w:val="00666A24"/>
    <w:rsid w:val="00666C56"/>
    <w:rsid w:val="006677E0"/>
    <w:rsid w:val="006678A9"/>
    <w:rsid w:val="00667A00"/>
    <w:rsid w:val="00667BBC"/>
    <w:rsid w:val="00671586"/>
    <w:rsid w:val="00671E2B"/>
    <w:rsid w:val="00671EA8"/>
    <w:rsid w:val="0067243F"/>
    <w:rsid w:val="00672641"/>
    <w:rsid w:val="00672787"/>
    <w:rsid w:val="006733E4"/>
    <w:rsid w:val="006744FE"/>
    <w:rsid w:val="006746E7"/>
    <w:rsid w:val="006751B7"/>
    <w:rsid w:val="00675F44"/>
    <w:rsid w:val="00676E65"/>
    <w:rsid w:val="00676EBD"/>
    <w:rsid w:val="00677F7A"/>
    <w:rsid w:val="006802EE"/>
    <w:rsid w:val="006805D9"/>
    <w:rsid w:val="00680A51"/>
    <w:rsid w:val="00680AE3"/>
    <w:rsid w:val="00680E3C"/>
    <w:rsid w:val="00680EDD"/>
    <w:rsid w:val="00680F96"/>
    <w:rsid w:val="0068116F"/>
    <w:rsid w:val="006817F7"/>
    <w:rsid w:val="00682DE9"/>
    <w:rsid w:val="00683090"/>
    <w:rsid w:val="00683243"/>
    <w:rsid w:val="00684660"/>
    <w:rsid w:val="00684FE4"/>
    <w:rsid w:val="00685513"/>
    <w:rsid w:val="00685DD3"/>
    <w:rsid w:val="00686535"/>
    <w:rsid w:val="006865EF"/>
    <w:rsid w:val="0068673E"/>
    <w:rsid w:val="00686C5B"/>
    <w:rsid w:val="006878F9"/>
    <w:rsid w:val="00687C46"/>
    <w:rsid w:val="00690105"/>
    <w:rsid w:val="0069036E"/>
    <w:rsid w:val="0069066E"/>
    <w:rsid w:val="006906DF"/>
    <w:rsid w:val="0069074D"/>
    <w:rsid w:val="006907E0"/>
    <w:rsid w:val="006910B1"/>
    <w:rsid w:val="0069249B"/>
    <w:rsid w:val="00692B9F"/>
    <w:rsid w:val="00692E33"/>
    <w:rsid w:val="00693583"/>
    <w:rsid w:val="006939F6"/>
    <w:rsid w:val="00693EBE"/>
    <w:rsid w:val="00694248"/>
    <w:rsid w:val="00694A1E"/>
    <w:rsid w:val="00694ACD"/>
    <w:rsid w:val="00695335"/>
    <w:rsid w:val="00696FB4"/>
    <w:rsid w:val="006971CA"/>
    <w:rsid w:val="00697269"/>
    <w:rsid w:val="006976BC"/>
    <w:rsid w:val="006978B0"/>
    <w:rsid w:val="006A02D3"/>
    <w:rsid w:val="006A1474"/>
    <w:rsid w:val="006A17C4"/>
    <w:rsid w:val="006A31CC"/>
    <w:rsid w:val="006A4734"/>
    <w:rsid w:val="006A63ED"/>
    <w:rsid w:val="006A647E"/>
    <w:rsid w:val="006A688A"/>
    <w:rsid w:val="006A6D5D"/>
    <w:rsid w:val="006A6E4C"/>
    <w:rsid w:val="006A6F66"/>
    <w:rsid w:val="006A6F7F"/>
    <w:rsid w:val="006A7C70"/>
    <w:rsid w:val="006B07A6"/>
    <w:rsid w:val="006B0F73"/>
    <w:rsid w:val="006B1B07"/>
    <w:rsid w:val="006B249E"/>
    <w:rsid w:val="006B25B6"/>
    <w:rsid w:val="006B260A"/>
    <w:rsid w:val="006B2E79"/>
    <w:rsid w:val="006B3487"/>
    <w:rsid w:val="006B4DBF"/>
    <w:rsid w:val="006B4E77"/>
    <w:rsid w:val="006B5567"/>
    <w:rsid w:val="006B591E"/>
    <w:rsid w:val="006B5E44"/>
    <w:rsid w:val="006B73A8"/>
    <w:rsid w:val="006B73D8"/>
    <w:rsid w:val="006B7CFD"/>
    <w:rsid w:val="006C0795"/>
    <w:rsid w:val="006C1DFD"/>
    <w:rsid w:val="006C1F67"/>
    <w:rsid w:val="006C23A0"/>
    <w:rsid w:val="006C2CBC"/>
    <w:rsid w:val="006C2D55"/>
    <w:rsid w:val="006C2DAA"/>
    <w:rsid w:val="006C399E"/>
    <w:rsid w:val="006C3B06"/>
    <w:rsid w:val="006C3C4B"/>
    <w:rsid w:val="006C42E8"/>
    <w:rsid w:val="006C43D8"/>
    <w:rsid w:val="006C46A2"/>
    <w:rsid w:val="006C4A49"/>
    <w:rsid w:val="006C5324"/>
    <w:rsid w:val="006C54C1"/>
    <w:rsid w:val="006C5921"/>
    <w:rsid w:val="006C6676"/>
    <w:rsid w:val="006C683B"/>
    <w:rsid w:val="006C6E37"/>
    <w:rsid w:val="006D00F5"/>
    <w:rsid w:val="006D02E2"/>
    <w:rsid w:val="006D1884"/>
    <w:rsid w:val="006D1F61"/>
    <w:rsid w:val="006D278C"/>
    <w:rsid w:val="006D295D"/>
    <w:rsid w:val="006D2E8E"/>
    <w:rsid w:val="006D3612"/>
    <w:rsid w:val="006D4839"/>
    <w:rsid w:val="006D4C91"/>
    <w:rsid w:val="006D4D12"/>
    <w:rsid w:val="006D4EA3"/>
    <w:rsid w:val="006D5451"/>
    <w:rsid w:val="006D69E8"/>
    <w:rsid w:val="006D6B3F"/>
    <w:rsid w:val="006D77C6"/>
    <w:rsid w:val="006D78C4"/>
    <w:rsid w:val="006D7E65"/>
    <w:rsid w:val="006E096B"/>
    <w:rsid w:val="006E1D09"/>
    <w:rsid w:val="006E1ECF"/>
    <w:rsid w:val="006E2868"/>
    <w:rsid w:val="006E483F"/>
    <w:rsid w:val="006E4BA8"/>
    <w:rsid w:val="006E4C22"/>
    <w:rsid w:val="006E4F51"/>
    <w:rsid w:val="006E5C54"/>
    <w:rsid w:val="006E5E36"/>
    <w:rsid w:val="006E61D5"/>
    <w:rsid w:val="006E62DD"/>
    <w:rsid w:val="006E68E9"/>
    <w:rsid w:val="006E69EC"/>
    <w:rsid w:val="006E6ABC"/>
    <w:rsid w:val="006E7194"/>
    <w:rsid w:val="006E79D1"/>
    <w:rsid w:val="006F10DB"/>
    <w:rsid w:val="006F12DD"/>
    <w:rsid w:val="006F1B91"/>
    <w:rsid w:val="006F23C6"/>
    <w:rsid w:val="006F26A4"/>
    <w:rsid w:val="006F28C2"/>
    <w:rsid w:val="006F3443"/>
    <w:rsid w:val="006F428E"/>
    <w:rsid w:val="006F480F"/>
    <w:rsid w:val="006F493A"/>
    <w:rsid w:val="006F4BB0"/>
    <w:rsid w:val="006F4EB6"/>
    <w:rsid w:val="006F5278"/>
    <w:rsid w:val="006F5A27"/>
    <w:rsid w:val="006F5F49"/>
    <w:rsid w:val="006F6952"/>
    <w:rsid w:val="006F70B6"/>
    <w:rsid w:val="006F7B2F"/>
    <w:rsid w:val="006F7B5F"/>
    <w:rsid w:val="007004F6"/>
    <w:rsid w:val="00700FCC"/>
    <w:rsid w:val="0070116C"/>
    <w:rsid w:val="007012F7"/>
    <w:rsid w:val="00702D86"/>
    <w:rsid w:val="00703A87"/>
    <w:rsid w:val="00703DAE"/>
    <w:rsid w:val="0070411A"/>
    <w:rsid w:val="00704326"/>
    <w:rsid w:val="007048DC"/>
    <w:rsid w:val="0070508D"/>
    <w:rsid w:val="0070545A"/>
    <w:rsid w:val="00705B52"/>
    <w:rsid w:val="00706298"/>
    <w:rsid w:val="00706F45"/>
    <w:rsid w:val="00706FAA"/>
    <w:rsid w:val="007079F8"/>
    <w:rsid w:val="00707B01"/>
    <w:rsid w:val="00710F18"/>
    <w:rsid w:val="00711220"/>
    <w:rsid w:val="007118B0"/>
    <w:rsid w:val="00711B97"/>
    <w:rsid w:val="007127E8"/>
    <w:rsid w:val="007129CF"/>
    <w:rsid w:val="00712D4A"/>
    <w:rsid w:val="007138DF"/>
    <w:rsid w:val="00714000"/>
    <w:rsid w:val="00714424"/>
    <w:rsid w:val="00714CC7"/>
    <w:rsid w:val="00714FEF"/>
    <w:rsid w:val="00715256"/>
    <w:rsid w:val="00715280"/>
    <w:rsid w:val="00715833"/>
    <w:rsid w:val="00715859"/>
    <w:rsid w:val="00716E2D"/>
    <w:rsid w:val="007171F3"/>
    <w:rsid w:val="00717890"/>
    <w:rsid w:val="00721E22"/>
    <w:rsid w:val="00722081"/>
    <w:rsid w:val="00722497"/>
    <w:rsid w:val="00722B0F"/>
    <w:rsid w:val="007231E9"/>
    <w:rsid w:val="00724901"/>
    <w:rsid w:val="00725097"/>
    <w:rsid w:val="00725687"/>
    <w:rsid w:val="00726856"/>
    <w:rsid w:val="00726E74"/>
    <w:rsid w:val="0072703E"/>
    <w:rsid w:val="00727553"/>
    <w:rsid w:val="00727FA4"/>
    <w:rsid w:val="007310DE"/>
    <w:rsid w:val="007318C0"/>
    <w:rsid w:val="0073199E"/>
    <w:rsid w:val="00731D76"/>
    <w:rsid w:val="0073226D"/>
    <w:rsid w:val="0073261E"/>
    <w:rsid w:val="007328F4"/>
    <w:rsid w:val="00732BA2"/>
    <w:rsid w:val="0073337B"/>
    <w:rsid w:val="00733988"/>
    <w:rsid w:val="00733C21"/>
    <w:rsid w:val="00733DE3"/>
    <w:rsid w:val="007345DF"/>
    <w:rsid w:val="00734B8F"/>
    <w:rsid w:val="00734D46"/>
    <w:rsid w:val="00734EC3"/>
    <w:rsid w:val="00735375"/>
    <w:rsid w:val="007354AC"/>
    <w:rsid w:val="00735898"/>
    <w:rsid w:val="007359DE"/>
    <w:rsid w:val="00735A5D"/>
    <w:rsid w:val="00735F02"/>
    <w:rsid w:val="007360B8"/>
    <w:rsid w:val="00736184"/>
    <w:rsid w:val="00736368"/>
    <w:rsid w:val="007363CD"/>
    <w:rsid w:val="00737ED4"/>
    <w:rsid w:val="0074088C"/>
    <w:rsid w:val="00740B6E"/>
    <w:rsid w:val="00740C19"/>
    <w:rsid w:val="0074167C"/>
    <w:rsid w:val="00741AF8"/>
    <w:rsid w:val="00742034"/>
    <w:rsid w:val="007423AA"/>
    <w:rsid w:val="0074264A"/>
    <w:rsid w:val="00742982"/>
    <w:rsid w:val="007431B2"/>
    <w:rsid w:val="00743212"/>
    <w:rsid w:val="0074391A"/>
    <w:rsid w:val="00743A4E"/>
    <w:rsid w:val="00743D69"/>
    <w:rsid w:val="00743EAA"/>
    <w:rsid w:val="007445A7"/>
    <w:rsid w:val="007453EA"/>
    <w:rsid w:val="00745D33"/>
    <w:rsid w:val="00746304"/>
    <w:rsid w:val="00746703"/>
    <w:rsid w:val="00747181"/>
    <w:rsid w:val="007474F7"/>
    <w:rsid w:val="007476B7"/>
    <w:rsid w:val="007501E4"/>
    <w:rsid w:val="00750AE6"/>
    <w:rsid w:val="00752ACE"/>
    <w:rsid w:val="00752D15"/>
    <w:rsid w:val="00752EE3"/>
    <w:rsid w:val="00753191"/>
    <w:rsid w:val="00753773"/>
    <w:rsid w:val="00753BC0"/>
    <w:rsid w:val="00753C7C"/>
    <w:rsid w:val="00753C81"/>
    <w:rsid w:val="00754281"/>
    <w:rsid w:val="00754626"/>
    <w:rsid w:val="0075575D"/>
    <w:rsid w:val="00755B8B"/>
    <w:rsid w:val="00755C37"/>
    <w:rsid w:val="0075606E"/>
    <w:rsid w:val="00756962"/>
    <w:rsid w:val="00756F46"/>
    <w:rsid w:val="00757670"/>
    <w:rsid w:val="00757C41"/>
    <w:rsid w:val="0076104F"/>
    <w:rsid w:val="00761062"/>
    <w:rsid w:val="0076119A"/>
    <w:rsid w:val="00761B5B"/>
    <w:rsid w:val="00761D22"/>
    <w:rsid w:val="00761E47"/>
    <w:rsid w:val="007624BC"/>
    <w:rsid w:val="007625EF"/>
    <w:rsid w:val="00763348"/>
    <w:rsid w:val="00764231"/>
    <w:rsid w:val="00764389"/>
    <w:rsid w:val="0076467D"/>
    <w:rsid w:val="00764E33"/>
    <w:rsid w:val="00765FB0"/>
    <w:rsid w:val="00766382"/>
    <w:rsid w:val="0076688B"/>
    <w:rsid w:val="00766F75"/>
    <w:rsid w:val="007670CD"/>
    <w:rsid w:val="00767267"/>
    <w:rsid w:val="0076766C"/>
    <w:rsid w:val="00767D1C"/>
    <w:rsid w:val="00767EF5"/>
    <w:rsid w:val="00770EDA"/>
    <w:rsid w:val="007710B6"/>
    <w:rsid w:val="007713E5"/>
    <w:rsid w:val="00771462"/>
    <w:rsid w:val="00771579"/>
    <w:rsid w:val="0077162C"/>
    <w:rsid w:val="007717BA"/>
    <w:rsid w:val="00772A78"/>
    <w:rsid w:val="00772E2F"/>
    <w:rsid w:val="00772E5A"/>
    <w:rsid w:val="00775A34"/>
    <w:rsid w:val="00775E4A"/>
    <w:rsid w:val="00775F9E"/>
    <w:rsid w:val="007761E6"/>
    <w:rsid w:val="00776641"/>
    <w:rsid w:val="00776FA1"/>
    <w:rsid w:val="0078024F"/>
    <w:rsid w:val="0078041E"/>
    <w:rsid w:val="007808D9"/>
    <w:rsid w:val="00781781"/>
    <w:rsid w:val="007822CE"/>
    <w:rsid w:val="00782974"/>
    <w:rsid w:val="00782DF0"/>
    <w:rsid w:val="00783370"/>
    <w:rsid w:val="00783C09"/>
    <w:rsid w:val="00783D8E"/>
    <w:rsid w:val="00784582"/>
    <w:rsid w:val="00784842"/>
    <w:rsid w:val="007852CF"/>
    <w:rsid w:val="007853ED"/>
    <w:rsid w:val="00786036"/>
    <w:rsid w:val="007868BE"/>
    <w:rsid w:val="00786B95"/>
    <w:rsid w:val="00787388"/>
    <w:rsid w:val="0078765B"/>
    <w:rsid w:val="00787703"/>
    <w:rsid w:val="007878FD"/>
    <w:rsid w:val="00787993"/>
    <w:rsid w:val="00787BD4"/>
    <w:rsid w:val="00787DCB"/>
    <w:rsid w:val="00787E81"/>
    <w:rsid w:val="00790045"/>
    <w:rsid w:val="00790E58"/>
    <w:rsid w:val="00790F62"/>
    <w:rsid w:val="00791F52"/>
    <w:rsid w:val="007922FB"/>
    <w:rsid w:val="007925BF"/>
    <w:rsid w:val="00792B95"/>
    <w:rsid w:val="00792C6D"/>
    <w:rsid w:val="00793348"/>
    <w:rsid w:val="0079346F"/>
    <w:rsid w:val="007939F2"/>
    <w:rsid w:val="007940E2"/>
    <w:rsid w:val="007947DA"/>
    <w:rsid w:val="007951EF"/>
    <w:rsid w:val="007954FF"/>
    <w:rsid w:val="007959B3"/>
    <w:rsid w:val="00796DB8"/>
    <w:rsid w:val="007975FF"/>
    <w:rsid w:val="007A0B27"/>
    <w:rsid w:val="007A20A3"/>
    <w:rsid w:val="007A224C"/>
    <w:rsid w:val="007A34F4"/>
    <w:rsid w:val="007A44A9"/>
    <w:rsid w:val="007A4502"/>
    <w:rsid w:val="007A47A0"/>
    <w:rsid w:val="007A51DC"/>
    <w:rsid w:val="007A5723"/>
    <w:rsid w:val="007A5A79"/>
    <w:rsid w:val="007A6252"/>
    <w:rsid w:val="007A6333"/>
    <w:rsid w:val="007A633C"/>
    <w:rsid w:val="007A65C7"/>
    <w:rsid w:val="007A7148"/>
    <w:rsid w:val="007A71EE"/>
    <w:rsid w:val="007A7CAD"/>
    <w:rsid w:val="007B08BF"/>
    <w:rsid w:val="007B0CA4"/>
    <w:rsid w:val="007B0CAE"/>
    <w:rsid w:val="007B17A9"/>
    <w:rsid w:val="007B1CB5"/>
    <w:rsid w:val="007B1FA9"/>
    <w:rsid w:val="007B212A"/>
    <w:rsid w:val="007B21FC"/>
    <w:rsid w:val="007B2264"/>
    <w:rsid w:val="007B24CB"/>
    <w:rsid w:val="007B264B"/>
    <w:rsid w:val="007B26BC"/>
    <w:rsid w:val="007B31E2"/>
    <w:rsid w:val="007B3976"/>
    <w:rsid w:val="007B3E6D"/>
    <w:rsid w:val="007B43A7"/>
    <w:rsid w:val="007B45FE"/>
    <w:rsid w:val="007B486F"/>
    <w:rsid w:val="007B5854"/>
    <w:rsid w:val="007B5F82"/>
    <w:rsid w:val="007B7325"/>
    <w:rsid w:val="007B7691"/>
    <w:rsid w:val="007C01B3"/>
    <w:rsid w:val="007C01D5"/>
    <w:rsid w:val="007C02B8"/>
    <w:rsid w:val="007C03A6"/>
    <w:rsid w:val="007C046D"/>
    <w:rsid w:val="007C0B2E"/>
    <w:rsid w:val="007C0D4D"/>
    <w:rsid w:val="007C0F00"/>
    <w:rsid w:val="007C103D"/>
    <w:rsid w:val="007C128D"/>
    <w:rsid w:val="007C2D15"/>
    <w:rsid w:val="007C2D45"/>
    <w:rsid w:val="007C3451"/>
    <w:rsid w:val="007C44DA"/>
    <w:rsid w:val="007C4A24"/>
    <w:rsid w:val="007C4E78"/>
    <w:rsid w:val="007C5516"/>
    <w:rsid w:val="007C5F35"/>
    <w:rsid w:val="007C663C"/>
    <w:rsid w:val="007C6A46"/>
    <w:rsid w:val="007C7191"/>
    <w:rsid w:val="007C7320"/>
    <w:rsid w:val="007C790A"/>
    <w:rsid w:val="007C7D39"/>
    <w:rsid w:val="007D0A49"/>
    <w:rsid w:val="007D200F"/>
    <w:rsid w:val="007D2BFD"/>
    <w:rsid w:val="007D2D44"/>
    <w:rsid w:val="007D31D3"/>
    <w:rsid w:val="007D3206"/>
    <w:rsid w:val="007D3ACA"/>
    <w:rsid w:val="007D4999"/>
    <w:rsid w:val="007D4D7A"/>
    <w:rsid w:val="007D538F"/>
    <w:rsid w:val="007D5C10"/>
    <w:rsid w:val="007D5C43"/>
    <w:rsid w:val="007D5CA7"/>
    <w:rsid w:val="007D5E78"/>
    <w:rsid w:val="007D5EDA"/>
    <w:rsid w:val="007D6395"/>
    <w:rsid w:val="007D689F"/>
    <w:rsid w:val="007D7316"/>
    <w:rsid w:val="007D736B"/>
    <w:rsid w:val="007D7F8F"/>
    <w:rsid w:val="007E00D7"/>
    <w:rsid w:val="007E02D1"/>
    <w:rsid w:val="007E0BD8"/>
    <w:rsid w:val="007E1CC9"/>
    <w:rsid w:val="007E1EB5"/>
    <w:rsid w:val="007E1EFB"/>
    <w:rsid w:val="007E3444"/>
    <w:rsid w:val="007E38C2"/>
    <w:rsid w:val="007E3BB7"/>
    <w:rsid w:val="007E45A4"/>
    <w:rsid w:val="007E4DD8"/>
    <w:rsid w:val="007E549F"/>
    <w:rsid w:val="007E54BB"/>
    <w:rsid w:val="007E56EE"/>
    <w:rsid w:val="007E6518"/>
    <w:rsid w:val="007E7919"/>
    <w:rsid w:val="007E7925"/>
    <w:rsid w:val="007E7EE0"/>
    <w:rsid w:val="007E7F06"/>
    <w:rsid w:val="007E7F66"/>
    <w:rsid w:val="007F025A"/>
    <w:rsid w:val="007F0F38"/>
    <w:rsid w:val="007F1502"/>
    <w:rsid w:val="007F2DB1"/>
    <w:rsid w:val="007F4ACA"/>
    <w:rsid w:val="007F4E97"/>
    <w:rsid w:val="007F4FFC"/>
    <w:rsid w:val="007F5DC7"/>
    <w:rsid w:val="007F5EBB"/>
    <w:rsid w:val="007F5F83"/>
    <w:rsid w:val="007F679F"/>
    <w:rsid w:val="007F71F5"/>
    <w:rsid w:val="007F7379"/>
    <w:rsid w:val="007F77C8"/>
    <w:rsid w:val="007F7BEE"/>
    <w:rsid w:val="007F7FEB"/>
    <w:rsid w:val="00800ED0"/>
    <w:rsid w:val="008010F2"/>
    <w:rsid w:val="00802280"/>
    <w:rsid w:val="00802B22"/>
    <w:rsid w:val="00802D61"/>
    <w:rsid w:val="00802D7E"/>
    <w:rsid w:val="008037AF"/>
    <w:rsid w:val="00803FDB"/>
    <w:rsid w:val="00804462"/>
    <w:rsid w:val="00804805"/>
    <w:rsid w:val="0080507A"/>
    <w:rsid w:val="008051CD"/>
    <w:rsid w:val="008053E8"/>
    <w:rsid w:val="00805C36"/>
    <w:rsid w:val="00805C89"/>
    <w:rsid w:val="008066E7"/>
    <w:rsid w:val="00806B4F"/>
    <w:rsid w:val="00806DC3"/>
    <w:rsid w:val="00806E3B"/>
    <w:rsid w:val="00806FF5"/>
    <w:rsid w:val="008075A3"/>
    <w:rsid w:val="00807956"/>
    <w:rsid w:val="00807E3D"/>
    <w:rsid w:val="00807F84"/>
    <w:rsid w:val="00810242"/>
    <w:rsid w:val="0081064B"/>
    <w:rsid w:val="00810C18"/>
    <w:rsid w:val="00810E6A"/>
    <w:rsid w:val="00811352"/>
    <w:rsid w:val="00811982"/>
    <w:rsid w:val="008120B8"/>
    <w:rsid w:val="0081266D"/>
    <w:rsid w:val="00812B68"/>
    <w:rsid w:val="00813001"/>
    <w:rsid w:val="00813F3C"/>
    <w:rsid w:val="008143B1"/>
    <w:rsid w:val="00815330"/>
    <w:rsid w:val="0081564B"/>
    <w:rsid w:val="00815F55"/>
    <w:rsid w:val="00816172"/>
    <w:rsid w:val="0081637A"/>
    <w:rsid w:val="0081693C"/>
    <w:rsid w:val="00816BB0"/>
    <w:rsid w:val="00816DFF"/>
    <w:rsid w:val="0081706D"/>
    <w:rsid w:val="008170D6"/>
    <w:rsid w:val="008174FB"/>
    <w:rsid w:val="00817EB9"/>
    <w:rsid w:val="00820060"/>
    <w:rsid w:val="00820658"/>
    <w:rsid w:val="00820838"/>
    <w:rsid w:val="00820BD1"/>
    <w:rsid w:val="00820F20"/>
    <w:rsid w:val="00820FD4"/>
    <w:rsid w:val="008210BE"/>
    <w:rsid w:val="008214B5"/>
    <w:rsid w:val="00821C00"/>
    <w:rsid w:val="00822468"/>
    <w:rsid w:val="008226C3"/>
    <w:rsid w:val="008226F4"/>
    <w:rsid w:val="00822A93"/>
    <w:rsid w:val="00823E73"/>
    <w:rsid w:val="0082479C"/>
    <w:rsid w:val="00824B64"/>
    <w:rsid w:val="00825290"/>
    <w:rsid w:val="00825CB6"/>
    <w:rsid w:val="00826223"/>
    <w:rsid w:val="0082684D"/>
    <w:rsid w:val="00827617"/>
    <w:rsid w:val="008276AE"/>
    <w:rsid w:val="0082796F"/>
    <w:rsid w:val="00827DFD"/>
    <w:rsid w:val="0083014B"/>
    <w:rsid w:val="00830163"/>
    <w:rsid w:val="00830AD9"/>
    <w:rsid w:val="008314B1"/>
    <w:rsid w:val="008315E0"/>
    <w:rsid w:val="008317E8"/>
    <w:rsid w:val="00831E36"/>
    <w:rsid w:val="008321BB"/>
    <w:rsid w:val="00832A99"/>
    <w:rsid w:val="00832FD0"/>
    <w:rsid w:val="008334C4"/>
    <w:rsid w:val="0083350F"/>
    <w:rsid w:val="00833B0E"/>
    <w:rsid w:val="00833C76"/>
    <w:rsid w:val="00833CB8"/>
    <w:rsid w:val="00833DBD"/>
    <w:rsid w:val="0083427F"/>
    <w:rsid w:val="00834296"/>
    <w:rsid w:val="00834394"/>
    <w:rsid w:val="00835088"/>
    <w:rsid w:val="0083509C"/>
    <w:rsid w:val="00835639"/>
    <w:rsid w:val="00836758"/>
    <w:rsid w:val="00837B17"/>
    <w:rsid w:val="00837EF1"/>
    <w:rsid w:val="00840309"/>
    <w:rsid w:val="00840616"/>
    <w:rsid w:val="00840629"/>
    <w:rsid w:val="00840C78"/>
    <w:rsid w:val="00841008"/>
    <w:rsid w:val="0084105F"/>
    <w:rsid w:val="008411BA"/>
    <w:rsid w:val="00841F1A"/>
    <w:rsid w:val="00841F21"/>
    <w:rsid w:val="008425E0"/>
    <w:rsid w:val="008425F7"/>
    <w:rsid w:val="00842E32"/>
    <w:rsid w:val="0084301A"/>
    <w:rsid w:val="008435E4"/>
    <w:rsid w:val="00843679"/>
    <w:rsid w:val="008437A7"/>
    <w:rsid w:val="00843824"/>
    <w:rsid w:val="00843EBB"/>
    <w:rsid w:val="0084430C"/>
    <w:rsid w:val="0084441B"/>
    <w:rsid w:val="00844CE4"/>
    <w:rsid w:val="00844DFC"/>
    <w:rsid w:val="00845FB6"/>
    <w:rsid w:val="00846078"/>
    <w:rsid w:val="008461AD"/>
    <w:rsid w:val="0084798D"/>
    <w:rsid w:val="00847B46"/>
    <w:rsid w:val="00847DC6"/>
    <w:rsid w:val="00850D27"/>
    <w:rsid w:val="00850ECD"/>
    <w:rsid w:val="008511FD"/>
    <w:rsid w:val="00851AE0"/>
    <w:rsid w:val="00852435"/>
    <w:rsid w:val="00853F78"/>
    <w:rsid w:val="008547C8"/>
    <w:rsid w:val="0085483D"/>
    <w:rsid w:val="0085483E"/>
    <w:rsid w:val="00854A4E"/>
    <w:rsid w:val="00854E70"/>
    <w:rsid w:val="00855B6B"/>
    <w:rsid w:val="00855F95"/>
    <w:rsid w:val="008560A4"/>
    <w:rsid w:val="008568F2"/>
    <w:rsid w:val="00856D04"/>
    <w:rsid w:val="008572E3"/>
    <w:rsid w:val="008574C5"/>
    <w:rsid w:val="00857F27"/>
    <w:rsid w:val="00861197"/>
    <w:rsid w:val="0086289A"/>
    <w:rsid w:val="00862929"/>
    <w:rsid w:val="0086360C"/>
    <w:rsid w:val="00863D97"/>
    <w:rsid w:val="0086406C"/>
    <w:rsid w:val="008644CA"/>
    <w:rsid w:val="00864D70"/>
    <w:rsid w:val="00865423"/>
    <w:rsid w:val="00865D59"/>
    <w:rsid w:val="00870245"/>
    <w:rsid w:val="00870365"/>
    <w:rsid w:val="00871409"/>
    <w:rsid w:val="00871573"/>
    <w:rsid w:val="00871B49"/>
    <w:rsid w:val="00872929"/>
    <w:rsid w:val="00872C60"/>
    <w:rsid w:val="00872CC5"/>
    <w:rsid w:val="00873776"/>
    <w:rsid w:val="008737CA"/>
    <w:rsid w:val="00874657"/>
    <w:rsid w:val="00874800"/>
    <w:rsid w:val="00875A80"/>
    <w:rsid w:val="00876127"/>
    <w:rsid w:val="00876352"/>
    <w:rsid w:val="008767BC"/>
    <w:rsid w:val="00876A14"/>
    <w:rsid w:val="00876A3C"/>
    <w:rsid w:val="00876CC8"/>
    <w:rsid w:val="008772E6"/>
    <w:rsid w:val="00877815"/>
    <w:rsid w:val="00880337"/>
    <w:rsid w:val="00881539"/>
    <w:rsid w:val="00881C79"/>
    <w:rsid w:val="008834CA"/>
    <w:rsid w:val="008836CB"/>
    <w:rsid w:val="00884CF8"/>
    <w:rsid w:val="0088577B"/>
    <w:rsid w:val="00885A02"/>
    <w:rsid w:val="00885A45"/>
    <w:rsid w:val="00885B95"/>
    <w:rsid w:val="00885D3B"/>
    <w:rsid w:val="0088604B"/>
    <w:rsid w:val="00886A4E"/>
    <w:rsid w:val="00887754"/>
    <w:rsid w:val="0089065C"/>
    <w:rsid w:val="00890F57"/>
    <w:rsid w:val="00890FB2"/>
    <w:rsid w:val="00892A95"/>
    <w:rsid w:val="008933E9"/>
    <w:rsid w:val="0089380B"/>
    <w:rsid w:val="00894394"/>
    <w:rsid w:val="008947E8"/>
    <w:rsid w:val="00894F4D"/>
    <w:rsid w:val="00895969"/>
    <w:rsid w:val="00895E0B"/>
    <w:rsid w:val="00895FDE"/>
    <w:rsid w:val="0089602B"/>
    <w:rsid w:val="00896592"/>
    <w:rsid w:val="00896EBC"/>
    <w:rsid w:val="008974CC"/>
    <w:rsid w:val="00897B92"/>
    <w:rsid w:val="008A09A8"/>
    <w:rsid w:val="008A1996"/>
    <w:rsid w:val="008A1A31"/>
    <w:rsid w:val="008A1C1D"/>
    <w:rsid w:val="008A2964"/>
    <w:rsid w:val="008A298B"/>
    <w:rsid w:val="008A2A90"/>
    <w:rsid w:val="008A2B2F"/>
    <w:rsid w:val="008A3FAF"/>
    <w:rsid w:val="008A4931"/>
    <w:rsid w:val="008A4EB8"/>
    <w:rsid w:val="008A5185"/>
    <w:rsid w:val="008A5A71"/>
    <w:rsid w:val="008A5B20"/>
    <w:rsid w:val="008A5F72"/>
    <w:rsid w:val="008A62F8"/>
    <w:rsid w:val="008A67C4"/>
    <w:rsid w:val="008A6B85"/>
    <w:rsid w:val="008A6D4F"/>
    <w:rsid w:val="008A6F4C"/>
    <w:rsid w:val="008A7386"/>
    <w:rsid w:val="008A74BB"/>
    <w:rsid w:val="008A7DC7"/>
    <w:rsid w:val="008B00CF"/>
    <w:rsid w:val="008B1FC7"/>
    <w:rsid w:val="008B2F0D"/>
    <w:rsid w:val="008B3083"/>
    <w:rsid w:val="008B3D56"/>
    <w:rsid w:val="008B4336"/>
    <w:rsid w:val="008B49A8"/>
    <w:rsid w:val="008B5629"/>
    <w:rsid w:val="008B5F87"/>
    <w:rsid w:val="008B617B"/>
    <w:rsid w:val="008B63AF"/>
    <w:rsid w:val="008B6C2E"/>
    <w:rsid w:val="008B74A7"/>
    <w:rsid w:val="008B76E0"/>
    <w:rsid w:val="008B7D52"/>
    <w:rsid w:val="008C07BC"/>
    <w:rsid w:val="008C080D"/>
    <w:rsid w:val="008C10E3"/>
    <w:rsid w:val="008C19C9"/>
    <w:rsid w:val="008C1A21"/>
    <w:rsid w:val="008C23C8"/>
    <w:rsid w:val="008C242F"/>
    <w:rsid w:val="008C2457"/>
    <w:rsid w:val="008C291C"/>
    <w:rsid w:val="008C2D10"/>
    <w:rsid w:val="008C34CD"/>
    <w:rsid w:val="008C3E1A"/>
    <w:rsid w:val="008C46F3"/>
    <w:rsid w:val="008C482A"/>
    <w:rsid w:val="008C4CAF"/>
    <w:rsid w:val="008C5131"/>
    <w:rsid w:val="008C566C"/>
    <w:rsid w:val="008C62D1"/>
    <w:rsid w:val="008C6331"/>
    <w:rsid w:val="008C67B6"/>
    <w:rsid w:val="008C6B10"/>
    <w:rsid w:val="008C6D46"/>
    <w:rsid w:val="008C7185"/>
    <w:rsid w:val="008C722B"/>
    <w:rsid w:val="008C756A"/>
    <w:rsid w:val="008C7641"/>
    <w:rsid w:val="008C7686"/>
    <w:rsid w:val="008C7990"/>
    <w:rsid w:val="008C7CD8"/>
    <w:rsid w:val="008C7D05"/>
    <w:rsid w:val="008D0469"/>
    <w:rsid w:val="008D0DF6"/>
    <w:rsid w:val="008D1204"/>
    <w:rsid w:val="008D1480"/>
    <w:rsid w:val="008D1581"/>
    <w:rsid w:val="008D2BB8"/>
    <w:rsid w:val="008D2D18"/>
    <w:rsid w:val="008D3653"/>
    <w:rsid w:val="008D3E5C"/>
    <w:rsid w:val="008D494C"/>
    <w:rsid w:val="008D4A16"/>
    <w:rsid w:val="008D6351"/>
    <w:rsid w:val="008D63EC"/>
    <w:rsid w:val="008D6553"/>
    <w:rsid w:val="008D65A2"/>
    <w:rsid w:val="008D6E39"/>
    <w:rsid w:val="008D7477"/>
    <w:rsid w:val="008D7AAB"/>
    <w:rsid w:val="008D7DDA"/>
    <w:rsid w:val="008E0588"/>
    <w:rsid w:val="008E0CFC"/>
    <w:rsid w:val="008E0E92"/>
    <w:rsid w:val="008E1688"/>
    <w:rsid w:val="008E1F9C"/>
    <w:rsid w:val="008E31DD"/>
    <w:rsid w:val="008E3CCE"/>
    <w:rsid w:val="008E4B09"/>
    <w:rsid w:val="008E4D46"/>
    <w:rsid w:val="008E6969"/>
    <w:rsid w:val="008E796F"/>
    <w:rsid w:val="008E79B7"/>
    <w:rsid w:val="008F0845"/>
    <w:rsid w:val="008F084D"/>
    <w:rsid w:val="008F1FBC"/>
    <w:rsid w:val="008F2790"/>
    <w:rsid w:val="008F2792"/>
    <w:rsid w:val="008F2976"/>
    <w:rsid w:val="008F3099"/>
    <w:rsid w:val="008F314B"/>
    <w:rsid w:val="008F3395"/>
    <w:rsid w:val="008F3409"/>
    <w:rsid w:val="008F5621"/>
    <w:rsid w:val="008F6694"/>
    <w:rsid w:val="008F69C7"/>
    <w:rsid w:val="008F6F9A"/>
    <w:rsid w:val="008F77F7"/>
    <w:rsid w:val="008F788C"/>
    <w:rsid w:val="008F7FBA"/>
    <w:rsid w:val="00900DB4"/>
    <w:rsid w:val="00901E09"/>
    <w:rsid w:val="009023F0"/>
    <w:rsid w:val="00902F61"/>
    <w:rsid w:val="009030BD"/>
    <w:rsid w:val="00903119"/>
    <w:rsid w:val="009036F8"/>
    <w:rsid w:val="00904074"/>
    <w:rsid w:val="009043FE"/>
    <w:rsid w:val="00904439"/>
    <w:rsid w:val="00904744"/>
    <w:rsid w:val="009049DF"/>
    <w:rsid w:val="009055DC"/>
    <w:rsid w:val="009055F9"/>
    <w:rsid w:val="00905A1B"/>
    <w:rsid w:val="00905A2C"/>
    <w:rsid w:val="00905AD0"/>
    <w:rsid w:val="00906383"/>
    <w:rsid w:val="00906564"/>
    <w:rsid w:val="00906787"/>
    <w:rsid w:val="00906AC5"/>
    <w:rsid w:val="00907D2E"/>
    <w:rsid w:val="00907D5C"/>
    <w:rsid w:val="00907E88"/>
    <w:rsid w:val="009100B9"/>
    <w:rsid w:val="009101B9"/>
    <w:rsid w:val="0091031D"/>
    <w:rsid w:val="0091053E"/>
    <w:rsid w:val="009105EB"/>
    <w:rsid w:val="00910BD9"/>
    <w:rsid w:val="009113AF"/>
    <w:rsid w:val="009114C5"/>
    <w:rsid w:val="00911A88"/>
    <w:rsid w:val="00911CE8"/>
    <w:rsid w:val="009120A2"/>
    <w:rsid w:val="00912168"/>
    <w:rsid w:val="009125D4"/>
    <w:rsid w:val="00912CAB"/>
    <w:rsid w:val="0091311C"/>
    <w:rsid w:val="009131AF"/>
    <w:rsid w:val="00913E11"/>
    <w:rsid w:val="00913EB7"/>
    <w:rsid w:val="00913F23"/>
    <w:rsid w:val="00914519"/>
    <w:rsid w:val="00914915"/>
    <w:rsid w:val="00914ED0"/>
    <w:rsid w:val="009151E7"/>
    <w:rsid w:val="0091523D"/>
    <w:rsid w:val="009159D6"/>
    <w:rsid w:val="00915D43"/>
    <w:rsid w:val="00915F8D"/>
    <w:rsid w:val="009206EF"/>
    <w:rsid w:val="00921DC9"/>
    <w:rsid w:val="009227E4"/>
    <w:rsid w:val="0092312F"/>
    <w:rsid w:val="00923653"/>
    <w:rsid w:val="0092366B"/>
    <w:rsid w:val="00923C79"/>
    <w:rsid w:val="00923DFA"/>
    <w:rsid w:val="00923E63"/>
    <w:rsid w:val="0092449E"/>
    <w:rsid w:val="00925AB7"/>
    <w:rsid w:val="00925D5B"/>
    <w:rsid w:val="00925FA8"/>
    <w:rsid w:val="009263C5"/>
    <w:rsid w:val="00926705"/>
    <w:rsid w:val="00930226"/>
    <w:rsid w:val="00930A38"/>
    <w:rsid w:val="00930A88"/>
    <w:rsid w:val="009323B9"/>
    <w:rsid w:val="00932611"/>
    <w:rsid w:val="00932E4A"/>
    <w:rsid w:val="0093342F"/>
    <w:rsid w:val="009342F2"/>
    <w:rsid w:val="009356FB"/>
    <w:rsid w:val="0093652E"/>
    <w:rsid w:val="00936B58"/>
    <w:rsid w:val="00937C2A"/>
    <w:rsid w:val="00941B35"/>
    <w:rsid w:val="00941FBA"/>
    <w:rsid w:val="00942078"/>
    <w:rsid w:val="00943085"/>
    <w:rsid w:val="0094347E"/>
    <w:rsid w:val="00943CC9"/>
    <w:rsid w:val="00943DD6"/>
    <w:rsid w:val="009444AC"/>
    <w:rsid w:val="00944BE2"/>
    <w:rsid w:val="0094590E"/>
    <w:rsid w:val="009466D2"/>
    <w:rsid w:val="009501F5"/>
    <w:rsid w:val="0095087D"/>
    <w:rsid w:val="009520F4"/>
    <w:rsid w:val="00952C97"/>
    <w:rsid w:val="00953924"/>
    <w:rsid w:val="0095396E"/>
    <w:rsid w:val="00953B12"/>
    <w:rsid w:val="00953DAB"/>
    <w:rsid w:val="00954373"/>
    <w:rsid w:val="009546E9"/>
    <w:rsid w:val="009547CF"/>
    <w:rsid w:val="00954FF9"/>
    <w:rsid w:val="009551D1"/>
    <w:rsid w:val="009559DB"/>
    <w:rsid w:val="009559DE"/>
    <w:rsid w:val="00955A17"/>
    <w:rsid w:val="00955B28"/>
    <w:rsid w:val="00956251"/>
    <w:rsid w:val="00957A07"/>
    <w:rsid w:val="00960316"/>
    <w:rsid w:val="00960415"/>
    <w:rsid w:val="009625FA"/>
    <w:rsid w:val="009628B7"/>
    <w:rsid w:val="00963354"/>
    <w:rsid w:val="009636BE"/>
    <w:rsid w:val="009639DC"/>
    <w:rsid w:val="009639E3"/>
    <w:rsid w:val="00963ADF"/>
    <w:rsid w:val="00963E2E"/>
    <w:rsid w:val="0096461B"/>
    <w:rsid w:val="00965B14"/>
    <w:rsid w:val="0096727B"/>
    <w:rsid w:val="009672B9"/>
    <w:rsid w:val="00967FA7"/>
    <w:rsid w:val="00970275"/>
    <w:rsid w:val="009706DA"/>
    <w:rsid w:val="00970A41"/>
    <w:rsid w:val="00971C97"/>
    <w:rsid w:val="009722E1"/>
    <w:rsid w:val="0097253B"/>
    <w:rsid w:val="00972B4D"/>
    <w:rsid w:val="00972B6A"/>
    <w:rsid w:val="00972BBD"/>
    <w:rsid w:val="00973566"/>
    <w:rsid w:val="00973D22"/>
    <w:rsid w:val="00973EB5"/>
    <w:rsid w:val="00974D4E"/>
    <w:rsid w:val="00974FCF"/>
    <w:rsid w:val="00975618"/>
    <w:rsid w:val="00975E5A"/>
    <w:rsid w:val="00975F58"/>
    <w:rsid w:val="00976464"/>
    <w:rsid w:val="00976C9A"/>
    <w:rsid w:val="00976D0C"/>
    <w:rsid w:val="00976E60"/>
    <w:rsid w:val="0097785D"/>
    <w:rsid w:val="009779C3"/>
    <w:rsid w:val="00977C47"/>
    <w:rsid w:val="009800B6"/>
    <w:rsid w:val="00980736"/>
    <w:rsid w:val="009813A2"/>
    <w:rsid w:val="0098173A"/>
    <w:rsid w:val="00981D4B"/>
    <w:rsid w:val="00981D4C"/>
    <w:rsid w:val="00983251"/>
    <w:rsid w:val="0098325D"/>
    <w:rsid w:val="00984A8D"/>
    <w:rsid w:val="00985AAE"/>
    <w:rsid w:val="00985B2F"/>
    <w:rsid w:val="0098658F"/>
    <w:rsid w:val="00986E9F"/>
    <w:rsid w:val="00987B89"/>
    <w:rsid w:val="00987BC2"/>
    <w:rsid w:val="009902D3"/>
    <w:rsid w:val="009903C9"/>
    <w:rsid w:val="00990BAD"/>
    <w:rsid w:val="00990D80"/>
    <w:rsid w:val="0099129E"/>
    <w:rsid w:val="00991A27"/>
    <w:rsid w:val="00991DE4"/>
    <w:rsid w:val="00992B27"/>
    <w:rsid w:val="00992CA9"/>
    <w:rsid w:val="00993AF3"/>
    <w:rsid w:val="009944AE"/>
    <w:rsid w:val="0099461C"/>
    <w:rsid w:val="009946E5"/>
    <w:rsid w:val="00995412"/>
    <w:rsid w:val="00995698"/>
    <w:rsid w:val="009966ED"/>
    <w:rsid w:val="00996C4D"/>
    <w:rsid w:val="0099761A"/>
    <w:rsid w:val="00997760"/>
    <w:rsid w:val="00997FDF"/>
    <w:rsid w:val="009A0108"/>
    <w:rsid w:val="009A09C3"/>
    <w:rsid w:val="009A0CDF"/>
    <w:rsid w:val="009A1039"/>
    <w:rsid w:val="009A1EC5"/>
    <w:rsid w:val="009A2379"/>
    <w:rsid w:val="009A3539"/>
    <w:rsid w:val="009A371E"/>
    <w:rsid w:val="009A3866"/>
    <w:rsid w:val="009A3B31"/>
    <w:rsid w:val="009A3E64"/>
    <w:rsid w:val="009A5196"/>
    <w:rsid w:val="009A5239"/>
    <w:rsid w:val="009A5A2E"/>
    <w:rsid w:val="009A5AD3"/>
    <w:rsid w:val="009A6A60"/>
    <w:rsid w:val="009A7CBE"/>
    <w:rsid w:val="009A7DD8"/>
    <w:rsid w:val="009B1059"/>
    <w:rsid w:val="009B18BE"/>
    <w:rsid w:val="009B18E8"/>
    <w:rsid w:val="009B2102"/>
    <w:rsid w:val="009B2C88"/>
    <w:rsid w:val="009B2F90"/>
    <w:rsid w:val="009B301D"/>
    <w:rsid w:val="009B35DD"/>
    <w:rsid w:val="009B3AC5"/>
    <w:rsid w:val="009B3C7A"/>
    <w:rsid w:val="009B4A97"/>
    <w:rsid w:val="009B512F"/>
    <w:rsid w:val="009B5361"/>
    <w:rsid w:val="009B5A22"/>
    <w:rsid w:val="009B5A2F"/>
    <w:rsid w:val="009B6222"/>
    <w:rsid w:val="009B64A1"/>
    <w:rsid w:val="009B6A0F"/>
    <w:rsid w:val="009B78B5"/>
    <w:rsid w:val="009C0222"/>
    <w:rsid w:val="009C03E7"/>
    <w:rsid w:val="009C0B34"/>
    <w:rsid w:val="009C0D2A"/>
    <w:rsid w:val="009C12D9"/>
    <w:rsid w:val="009C1438"/>
    <w:rsid w:val="009C1841"/>
    <w:rsid w:val="009C1A74"/>
    <w:rsid w:val="009C237A"/>
    <w:rsid w:val="009C283A"/>
    <w:rsid w:val="009C2D5D"/>
    <w:rsid w:val="009C40C7"/>
    <w:rsid w:val="009C4263"/>
    <w:rsid w:val="009C47BD"/>
    <w:rsid w:val="009C4EE0"/>
    <w:rsid w:val="009C51B4"/>
    <w:rsid w:val="009C53EE"/>
    <w:rsid w:val="009C57ED"/>
    <w:rsid w:val="009C5ABC"/>
    <w:rsid w:val="009C5C50"/>
    <w:rsid w:val="009C5C82"/>
    <w:rsid w:val="009C5FC4"/>
    <w:rsid w:val="009C6855"/>
    <w:rsid w:val="009C74D1"/>
    <w:rsid w:val="009C75A4"/>
    <w:rsid w:val="009D0972"/>
    <w:rsid w:val="009D0CDD"/>
    <w:rsid w:val="009D0EA0"/>
    <w:rsid w:val="009D0F7B"/>
    <w:rsid w:val="009D19F9"/>
    <w:rsid w:val="009D1A59"/>
    <w:rsid w:val="009D1B4E"/>
    <w:rsid w:val="009D2824"/>
    <w:rsid w:val="009D41BC"/>
    <w:rsid w:val="009D41CE"/>
    <w:rsid w:val="009D48DC"/>
    <w:rsid w:val="009D537F"/>
    <w:rsid w:val="009D56AC"/>
    <w:rsid w:val="009D596C"/>
    <w:rsid w:val="009D5E9E"/>
    <w:rsid w:val="009D6A94"/>
    <w:rsid w:val="009D7145"/>
    <w:rsid w:val="009D7DC9"/>
    <w:rsid w:val="009E03A6"/>
    <w:rsid w:val="009E03E8"/>
    <w:rsid w:val="009E065F"/>
    <w:rsid w:val="009E125D"/>
    <w:rsid w:val="009E159C"/>
    <w:rsid w:val="009E215F"/>
    <w:rsid w:val="009E2FE6"/>
    <w:rsid w:val="009E37B9"/>
    <w:rsid w:val="009E3B1C"/>
    <w:rsid w:val="009E46E9"/>
    <w:rsid w:val="009E4E23"/>
    <w:rsid w:val="009E5322"/>
    <w:rsid w:val="009E558F"/>
    <w:rsid w:val="009E5A9E"/>
    <w:rsid w:val="009E683E"/>
    <w:rsid w:val="009E6E66"/>
    <w:rsid w:val="009E6F93"/>
    <w:rsid w:val="009E7638"/>
    <w:rsid w:val="009F0144"/>
    <w:rsid w:val="009F0428"/>
    <w:rsid w:val="009F0A25"/>
    <w:rsid w:val="009F0A7F"/>
    <w:rsid w:val="009F1080"/>
    <w:rsid w:val="009F191C"/>
    <w:rsid w:val="009F2560"/>
    <w:rsid w:val="009F2D76"/>
    <w:rsid w:val="009F306A"/>
    <w:rsid w:val="009F31E5"/>
    <w:rsid w:val="009F369F"/>
    <w:rsid w:val="009F3933"/>
    <w:rsid w:val="009F3C9F"/>
    <w:rsid w:val="009F3D92"/>
    <w:rsid w:val="009F3F5C"/>
    <w:rsid w:val="009F4A99"/>
    <w:rsid w:val="009F4E26"/>
    <w:rsid w:val="009F5295"/>
    <w:rsid w:val="009F5B9F"/>
    <w:rsid w:val="009F6033"/>
    <w:rsid w:val="009F6130"/>
    <w:rsid w:val="009F64F7"/>
    <w:rsid w:val="009F6535"/>
    <w:rsid w:val="009F6A6D"/>
    <w:rsid w:val="009F6CA8"/>
    <w:rsid w:val="009F7B9F"/>
    <w:rsid w:val="00A00A16"/>
    <w:rsid w:val="00A00BE4"/>
    <w:rsid w:val="00A00C39"/>
    <w:rsid w:val="00A00CDA"/>
    <w:rsid w:val="00A00CE5"/>
    <w:rsid w:val="00A022B1"/>
    <w:rsid w:val="00A02C93"/>
    <w:rsid w:val="00A02DC4"/>
    <w:rsid w:val="00A0318F"/>
    <w:rsid w:val="00A034E9"/>
    <w:rsid w:val="00A03E49"/>
    <w:rsid w:val="00A04545"/>
    <w:rsid w:val="00A046AA"/>
    <w:rsid w:val="00A04807"/>
    <w:rsid w:val="00A048F4"/>
    <w:rsid w:val="00A0658B"/>
    <w:rsid w:val="00A069FA"/>
    <w:rsid w:val="00A06C60"/>
    <w:rsid w:val="00A07053"/>
    <w:rsid w:val="00A0793E"/>
    <w:rsid w:val="00A07D72"/>
    <w:rsid w:val="00A1048A"/>
    <w:rsid w:val="00A110BA"/>
    <w:rsid w:val="00A116B7"/>
    <w:rsid w:val="00A11732"/>
    <w:rsid w:val="00A12455"/>
    <w:rsid w:val="00A127EE"/>
    <w:rsid w:val="00A128AD"/>
    <w:rsid w:val="00A129A1"/>
    <w:rsid w:val="00A1333E"/>
    <w:rsid w:val="00A13629"/>
    <w:rsid w:val="00A13740"/>
    <w:rsid w:val="00A138EA"/>
    <w:rsid w:val="00A145E9"/>
    <w:rsid w:val="00A14701"/>
    <w:rsid w:val="00A14A93"/>
    <w:rsid w:val="00A14C73"/>
    <w:rsid w:val="00A1577D"/>
    <w:rsid w:val="00A16295"/>
    <w:rsid w:val="00A16904"/>
    <w:rsid w:val="00A170DF"/>
    <w:rsid w:val="00A17345"/>
    <w:rsid w:val="00A20309"/>
    <w:rsid w:val="00A21035"/>
    <w:rsid w:val="00A21A51"/>
    <w:rsid w:val="00A21BCF"/>
    <w:rsid w:val="00A229D5"/>
    <w:rsid w:val="00A22DDB"/>
    <w:rsid w:val="00A22E18"/>
    <w:rsid w:val="00A22FE0"/>
    <w:rsid w:val="00A24423"/>
    <w:rsid w:val="00A24C66"/>
    <w:rsid w:val="00A24DF2"/>
    <w:rsid w:val="00A25664"/>
    <w:rsid w:val="00A26474"/>
    <w:rsid w:val="00A26E93"/>
    <w:rsid w:val="00A27027"/>
    <w:rsid w:val="00A278D9"/>
    <w:rsid w:val="00A27F4F"/>
    <w:rsid w:val="00A307A3"/>
    <w:rsid w:val="00A30ABB"/>
    <w:rsid w:val="00A30FA1"/>
    <w:rsid w:val="00A3143C"/>
    <w:rsid w:val="00A31A16"/>
    <w:rsid w:val="00A31B36"/>
    <w:rsid w:val="00A3216D"/>
    <w:rsid w:val="00A327D9"/>
    <w:rsid w:val="00A32912"/>
    <w:rsid w:val="00A3310F"/>
    <w:rsid w:val="00A33302"/>
    <w:rsid w:val="00A3334E"/>
    <w:rsid w:val="00A3341F"/>
    <w:rsid w:val="00A344B5"/>
    <w:rsid w:val="00A3481A"/>
    <w:rsid w:val="00A34C26"/>
    <w:rsid w:val="00A35C62"/>
    <w:rsid w:val="00A35E62"/>
    <w:rsid w:val="00A36559"/>
    <w:rsid w:val="00A36B50"/>
    <w:rsid w:val="00A3704B"/>
    <w:rsid w:val="00A37813"/>
    <w:rsid w:val="00A40BB3"/>
    <w:rsid w:val="00A41586"/>
    <w:rsid w:val="00A4158D"/>
    <w:rsid w:val="00A4194E"/>
    <w:rsid w:val="00A42257"/>
    <w:rsid w:val="00A425AC"/>
    <w:rsid w:val="00A42BB3"/>
    <w:rsid w:val="00A42C63"/>
    <w:rsid w:val="00A442B3"/>
    <w:rsid w:val="00A443D6"/>
    <w:rsid w:val="00A44490"/>
    <w:rsid w:val="00A449CA"/>
    <w:rsid w:val="00A449CC"/>
    <w:rsid w:val="00A44D2B"/>
    <w:rsid w:val="00A45632"/>
    <w:rsid w:val="00A45638"/>
    <w:rsid w:val="00A45718"/>
    <w:rsid w:val="00A45DF7"/>
    <w:rsid w:val="00A4614C"/>
    <w:rsid w:val="00A4617C"/>
    <w:rsid w:val="00A46504"/>
    <w:rsid w:val="00A46F08"/>
    <w:rsid w:val="00A46FA7"/>
    <w:rsid w:val="00A47C5B"/>
    <w:rsid w:val="00A47D69"/>
    <w:rsid w:val="00A506E1"/>
    <w:rsid w:val="00A50F2D"/>
    <w:rsid w:val="00A5153B"/>
    <w:rsid w:val="00A51681"/>
    <w:rsid w:val="00A517C5"/>
    <w:rsid w:val="00A532BB"/>
    <w:rsid w:val="00A54B0E"/>
    <w:rsid w:val="00A5568B"/>
    <w:rsid w:val="00A563C4"/>
    <w:rsid w:val="00A56FDF"/>
    <w:rsid w:val="00A5724F"/>
    <w:rsid w:val="00A57A58"/>
    <w:rsid w:val="00A57D41"/>
    <w:rsid w:val="00A61953"/>
    <w:rsid w:val="00A61E5D"/>
    <w:rsid w:val="00A61FD0"/>
    <w:rsid w:val="00A623FE"/>
    <w:rsid w:val="00A63740"/>
    <w:rsid w:val="00A63977"/>
    <w:rsid w:val="00A64867"/>
    <w:rsid w:val="00A64A75"/>
    <w:rsid w:val="00A64B08"/>
    <w:rsid w:val="00A651D2"/>
    <w:rsid w:val="00A6531C"/>
    <w:rsid w:val="00A6546E"/>
    <w:rsid w:val="00A65A6A"/>
    <w:rsid w:val="00A66545"/>
    <w:rsid w:val="00A668B1"/>
    <w:rsid w:val="00A66F24"/>
    <w:rsid w:val="00A66F30"/>
    <w:rsid w:val="00A67546"/>
    <w:rsid w:val="00A6776F"/>
    <w:rsid w:val="00A67A85"/>
    <w:rsid w:val="00A67B0E"/>
    <w:rsid w:val="00A67E43"/>
    <w:rsid w:val="00A703BE"/>
    <w:rsid w:val="00A703F9"/>
    <w:rsid w:val="00A708C0"/>
    <w:rsid w:val="00A71172"/>
    <w:rsid w:val="00A7132A"/>
    <w:rsid w:val="00A71FEC"/>
    <w:rsid w:val="00A72463"/>
    <w:rsid w:val="00A7256A"/>
    <w:rsid w:val="00A730B3"/>
    <w:rsid w:val="00A73A7C"/>
    <w:rsid w:val="00A73ADD"/>
    <w:rsid w:val="00A74823"/>
    <w:rsid w:val="00A74CE6"/>
    <w:rsid w:val="00A7529F"/>
    <w:rsid w:val="00A752C6"/>
    <w:rsid w:val="00A752CD"/>
    <w:rsid w:val="00A75A4C"/>
    <w:rsid w:val="00A774B8"/>
    <w:rsid w:val="00A779B0"/>
    <w:rsid w:val="00A77C7F"/>
    <w:rsid w:val="00A77D75"/>
    <w:rsid w:val="00A77D85"/>
    <w:rsid w:val="00A77EF6"/>
    <w:rsid w:val="00A8079A"/>
    <w:rsid w:val="00A826C9"/>
    <w:rsid w:val="00A83C6C"/>
    <w:rsid w:val="00A8443E"/>
    <w:rsid w:val="00A846BC"/>
    <w:rsid w:val="00A848CC"/>
    <w:rsid w:val="00A84CB8"/>
    <w:rsid w:val="00A860E0"/>
    <w:rsid w:val="00A86CDC"/>
    <w:rsid w:val="00A86E62"/>
    <w:rsid w:val="00A87033"/>
    <w:rsid w:val="00A903B2"/>
    <w:rsid w:val="00A90663"/>
    <w:rsid w:val="00A906EA"/>
    <w:rsid w:val="00A9072C"/>
    <w:rsid w:val="00A91A2D"/>
    <w:rsid w:val="00A91A4D"/>
    <w:rsid w:val="00A91ACC"/>
    <w:rsid w:val="00A92375"/>
    <w:rsid w:val="00A92596"/>
    <w:rsid w:val="00A946C3"/>
    <w:rsid w:val="00A947E2"/>
    <w:rsid w:val="00A949D0"/>
    <w:rsid w:val="00A9530E"/>
    <w:rsid w:val="00A95837"/>
    <w:rsid w:val="00A963B4"/>
    <w:rsid w:val="00A96CED"/>
    <w:rsid w:val="00A96D55"/>
    <w:rsid w:val="00A978DF"/>
    <w:rsid w:val="00A97F57"/>
    <w:rsid w:val="00AA0FC5"/>
    <w:rsid w:val="00AA13F8"/>
    <w:rsid w:val="00AA14F4"/>
    <w:rsid w:val="00AA1F11"/>
    <w:rsid w:val="00AA20BF"/>
    <w:rsid w:val="00AA2E1E"/>
    <w:rsid w:val="00AA2E58"/>
    <w:rsid w:val="00AA3EE8"/>
    <w:rsid w:val="00AA4354"/>
    <w:rsid w:val="00AA4706"/>
    <w:rsid w:val="00AA4B48"/>
    <w:rsid w:val="00AA4DF1"/>
    <w:rsid w:val="00AA5512"/>
    <w:rsid w:val="00AA6859"/>
    <w:rsid w:val="00AA6ECE"/>
    <w:rsid w:val="00AB0065"/>
    <w:rsid w:val="00AB0238"/>
    <w:rsid w:val="00AB27CA"/>
    <w:rsid w:val="00AB2B5E"/>
    <w:rsid w:val="00AB2E59"/>
    <w:rsid w:val="00AB4549"/>
    <w:rsid w:val="00AB4EB6"/>
    <w:rsid w:val="00AB4F70"/>
    <w:rsid w:val="00AB580A"/>
    <w:rsid w:val="00AB594E"/>
    <w:rsid w:val="00AB5FDA"/>
    <w:rsid w:val="00AB680B"/>
    <w:rsid w:val="00AB6F05"/>
    <w:rsid w:val="00AB77A5"/>
    <w:rsid w:val="00AB7AD2"/>
    <w:rsid w:val="00AC0576"/>
    <w:rsid w:val="00AC059A"/>
    <w:rsid w:val="00AC0C2B"/>
    <w:rsid w:val="00AC1095"/>
    <w:rsid w:val="00AC15D0"/>
    <w:rsid w:val="00AC1CF2"/>
    <w:rsid w:val="00AC213D"/>
    <w:rsid w:val="00AC242A"/>
    <w:rsid w:val="00AC2F31"/>
    <w:rsid w:val="00AC2FE8"/>
    <w:rsid w:val="00AC3D1D"/>
    <w:rsid w:val="00AC4197"/>
    <w:rsid w:val="00AC4288"/>
    <w:rsid w:val="00AC4386"/>
    <w:rsid w:val="00AC45EF"/>
    <w:rsid w:val="00AC564A"/>
    <w:rsid w:val="00AC5B9D"/>
    <w:rsid w:val="00AC5D94"/>
    <w:rsid w:val="00AC6BD1"/>
    <w:rsid w:val="00AC7B30"/>
    <w:rsid w:val="00AC7DF9"/>
    <w:rsid w:val="00AD01CB"/>
    <w:rsid w:val="00AD1296"/>
    <w:rsid w:val="00AD13B7"/>
    <w:rsid w:val="00AD1447"/>
    <w:rsid w:val="00AD21BC"/>
    <w:rsid w:val="00AD2463"/>
    <w:rsid w:val="00AD2C53"/>
    <w:rsid w:val="00AD2D9D"/>
    <w:rsid w:val="00AD451D"/>
    <w:rsid w:val="00AD4E13"/>
    <w:rsid w:val="00AD52CF"/>
    <w:rsid w:val="00AD53BD"/>
    <w:rsid w:val="00AD5AB2"/>
    <w:rsid w:val="00AD61B0"/>
    <w:rsid w:val="00AD6553"/>
    <w:rsid w:val="00AD65B1"/>
    <w:rsid w:val="00AD6DEC"/>
    <w:rsid w:val="00AD7423"/>
    <w:rsid w:val="00AD779D"/>
    <w:rsid w:val="00AD7AB8"/>
    <w:rsid w:val="00AD7BCA"/>
    <w:rsid w:val="00AE0139"/>
    <w:rsid w:val="00AE0AE6"/>
    <w:rsid w:val="00AE150B"/>
    <w:rsid w:val="00AE171C"/>
    <w:rsid w:val="00AE1BA0"/>
    <w:rsid w:val="00AE1D33"/>
    <w:rsid w:val="00AE2358"/>
    <w:rsid w:val="00AE24D2"/>
    <w:rsid w:val="00AE271F"/>
    <w:rsid w:val="00AE27EF"/>
    <w:rsid w:val="00AE2ADA"/>
    <w:rsid w:val="00AE2F09"/>
    <w:rsid w:val="00AE2FFF"/>
    <w:rsid w:val="00AE31E2"/>
    <w:rsid w:val="00AE328E"/>
    <w:rsid w:val="00AE3504"/>
    <w:rsid w:val="00AE3B09"/>
    <w:rsid w:val="00AE40C3"/>
    <w:rsid w:val="00AE46FA"/>
    <w:rsid w:val="00AE4868"/>
    <w:rsid w:val="00AE4AEE"/>
    <w:rsid w:val="00AE5DCA"/>
    <w:rsid w:val="00AE79D5"/>
    <w:rsid w:val="00AE7D9D"/>
    <w:rsid w:val="00AE7DF8"/>
    <w:rsid w:val="00AE7E46"/>
    <w:rsid w:val="00AE7FC8"/>
    <w:rsid w:val="00AF036F"/>
    <w:rsid w:val="00AF071A"/>
    <w:rsid w:val="00AF07D6"/>
    <w:rsid w:val="00AF104F"/>
    <w:rsid w:val="00AF12F5"/>
    <w:rsid w:val="00AF156E"/>
    <w:rsid w:val="00AF1B74"/>
    <w:rsid w:val="00AF233A"/>
    <w:rsid w:val="00AF29E6"/>
    <w:rsid w:val="00AF2FC5"/>
    <w:rsid w:val="00AF337C"/>
    <w:rsid w:val="00AF3ACC"/>
    <w:rsid w:val="00AF4248"/>
    <w:rsid w:val="00AF4368"/>
    <w:rsid w:val="00AF4729"/>
    <w:rsid w:val="00AF47E0"/>
    <w:rsid w:val="00AF579E"/>
    <w:rsid w:val="00AF59F1"/>
    <w:rsid w:val="00AF6359"/>
    <w:rsid w:val="00AF6A39"/>
    <w:rsid w:val="00AF6DF7"/>
    <w:rsid w:val="00AF6F3D"/>
    <w:rsid w:val="00AF6F87"/>
    <w:rsid w:val="00AF755F"/>
    <w:rsid w:val="00AF7B08"/>
    <w:rsid w:val="00AF7C37"/>
    <w:rsid w:val="00B00113"/>
    <w:rsid w:val="00B01947"/>
    <w:rsid w:val="00B024AC"/>
    <w:rsid w:val="00B028EA"/>
    <w:rsid w:val="00B031DB"/>
    <w:rsid w:val="00B0352B"/>
    <w:rsid w:val="00B03F7E"/>
    <w:rsid w:val="00B049CB"/>
    <w:rsid w:val="00B04C99"/>
    <w:rsid w:val="00B06CF2"/>
    <w:rsid w:val="00B1000C"/>
    <w:rsid w:val="00B105C0"/>
    <w:rsid w:val="00B10676"/>
    <w:rsid w:val="00B10680"/>
    <w:rsid w:val="00B11F79"/>
    <w:rsid w:val="00B1218F"/>
    <w:rsid w:val="00B12552"/>
    <w:rsid w:val="00B12F69"/>
    <w:rsid w:val="00B13142"/>
    <w:rsid w:val="00B1435B"/>
    <w:rsid w:val="00B14443"/>
    <w:rsid w:val="00B17115"/>
    <w:rsid w:val="00B17D7D"/>
    <w:rsid w:val="00B2078F"/>
    <w:rsid w:val="00B2139B"/>
    <w:rsid w:val="00B21E0D"/>
    <w:rsid w:val="00B22294"/>
    <w:rsid w:val="00B22961"/>
    <w:rsid w:val="00B2362C"/>
    <w:rsid w:val="00B23830"/>
    <w:rsid w:val="00B23953"/>
    <w:rsid w:val="00B23E62"/>
    <w:rsid w:val="00B240AE"/>
    <w:rsid w:val="00B242BF"/>
    <w:rsid w:val="00B25463"/>
    <w:rsid w:val="00B272AA"/>
    <w:rsid w:val="00B27ECF"/>
    <w:rsid w:val="00B27F17"/>
    <w:rsid w:val="00B27F8C"/>
    <w:rsid w:val="00B30992"/>
    <w:rsid w:val="00B30C62"/>
    <w:rsid w:val="00B30EE8"/>
    <w:rsid w:val="00B3219A"/>
    <w:rsid w:val="00B32C3E"/>
    <w:rsid w:val="00B32D0E"/>
    <w:rsid w:val="00B33719"/>
    <w:rsid w:val="00B33D4B"/>
    <w:rsid w:val="00B34BEE"/>
    <w:rsid w:val="00B359FD"/>
    <w:rsid w:val="00B35AE3"/>
    <w:rsid w:val="00B35C37"/>
    <w:rsid w:val="00B35DAE"/>
    <w:rsid w:val="00B37187"/>
    <w:rsid w:val="00B37456"/>
    <w:rsid w:val="00B37F76"/>
    <w:rsid w:val="00B40A50"/>
    <w:rsid w:val="00B40AE8"/>
    <w:rsid w:val="00B4101A"/>
    <w:rsid w:val="00B4115F"/>
    <w:rsid w:val="00B41396"/>
    <w:rsid w:val="00B415A3"/>
    <w:rsid w:val="00B4206D"/>
    <w:rsid w:val="00B42849"/>
    <w:rsid w:val="00B4291D"/>
    <w:rsid w:val="00B4359C"/>
    <w:rsid w:val="00B43995"/>
    <w:rsid w:val="00B43A2E"/>
    <w:rsid w:val="00B4444D"/>
    <w:rsid w:val="00B445E3"/>
    <w:rsid w:val="00B44636"/>
    <w:rsid w:val="00B44BD5"/>
    <w:rsid w:val="00B44C58"/>
    <w:rsid w:val="00B45292"/>
    <w:rsid w:val="00B46878"/>
    <w:rsid w:val="00B46B1D"/>
    <w:rsid w:val="00B50456"/>
    <w:rsid w:val="00B50E62"/>
    <w:rsid w:val="00B50FD1"/>
    <w:rsid w:val="00B51D66"/>
    <w:rsid w:val="00B51EDD"/>
    <w:rsid w:val="00B522C4"/>
    <w:rsid w:val="00B522D4"/>
    <w:rsid w:val="00B5239B"/>
    <w:rsid w:val="00B52543"/>
    <w:rsid w:val="00B52626"/>
    <w:rsid w:val="00B52850"/>
    <w:rsid w:val="00B528EA"/>
    <w:rsid w:val="00B52D40"/>
    <w:rsid w:val="00B5347F"/>
    <w:rsid w:val="00B5371B"/>
    <w:rsid w:val="00B541D8"/>
    <w:rsid w:val="00B550A3"/>
    <w:rsid w:val="00B55460"/>
    <w:rsid w:val="00B55B56"/>
    <w:rsid w:val="00B560A9"/>
    <w:rsid w:val="00B565E8"/>
    <w:rsid w:val="00B567C2"/>
    <w:rsid w:val="00B567E9"/>
    <w:rsid w:val="00B572CA"/>
    <w:rsid w:val="00B57A90"/>
    <w:rsid w:val="00B6067C"/>
    <w:rsid w:val="00B612CB"/>
    <w:rsid w:val="00B617FB"/>
    <w:rsid w:val="00B61ABF"/>
    <w:rsid w:val="00B61CB2"/>
    <w:rsid w:val="00B622E7"/>
    <w:rsid w:val="00B62500"/>
    <w:rsid w:val="00B63368"/>
    <w:rsid w:val="00B6343C"/>
    <w:rsid w:val="00B63B08"/>
    <w:rsid w:val="00B63C23"/>
    <w:rsid w:val="00B64E42"/>
    <w:rsid w:val="00B65E8E"/>
    <w:rsid w:val="00B67024"/>
    <w:rsid w:val="00B67C28"/>
    <w:rsid w:val="00B70097"/>
    <w:rsid w:val="00B738A2"/>
    <w:rsid w:val="00B7410D"/>
    <w:rsid w:val="00B74206"/>
    <w:rsid w:val="00B75495"/>
    <w:rsid w:val="00B75661"/>
    <w:rsid w:val="00B757DC"/>
    <w:rsid w:val="00B75FEB"/>
    <w:rsid w:val="00B7607B"/>
    <w:rsid w:val="00B7626B"/>
    <w:rsid w:val="00B76487"/>
    <w:rsid w:val="00B765EE"/>
    <w:rsid w:val="00B76B85"/>
    <w:rsid w:val="00B76D67"/>
    <w:rsid w:val="00B77862"/>
    <w:rsid w:val="00B7789D"/>
    <w:rsid w:val="00B77A23"/>
    <w:rsid w:val="00B77FB4"/>
    <w:rsid w:val="00B81789"/>
    <w:rsid w:val="00B81A36"/>
    <w:rsid w:val="00B824A2"/>
    <w:rsid w:val="00B82695"/>
    <w:rsid w:val="00B8292C"/>
    <w:rsid w:val="00B8292F"/>
    <w:rsid w:val="00B82C7C"/>
    <w:rsid w:val="00B82D3C"/>
    <w:rsid w:val="00B83152"/>
    <w:rsid w:val="00B8347E"/>
    <w:rsid w:val="00B834B7"/>
    <w:rsid w:val="00B83E3F"/>
    <w:rsid w:val="00B84CBA"/>
    <w:rsid w:val="00B84FA9"/>
    <w:rsid w:val="00B84FB3"/>
    <w:rsid w:val="00B85045"/>
    <w:rsid w:val="00B86081"/>
    <w:rsid w:val="00B90E5A"/>
    <w:rsid w:val="00B91109"/>
    <w:rsid w:val="00B91131"/>
    <w:rsid w:val="00B9155E"/>
    <w:rsid w:val="00B92BBF"/>
    <w:rsid w:val="00B92FF9"/>
    <w:rsid w:val="00B93A52"/>
    <w:rsid w:val="00B93B1C"/>
    <w:rsid w:val="00B93DE5"/>
    <w:rsid w:val="00B93E46"/>
    <w:rsid w:val="00B942BD"/>
    <w:rsid w:val="00B964CB"/>
    <w:rsid w:val="00B96D1C"/>
    <w:rsid w:val="00B971B7"/>
    <w:rsid w:val="00B9747F"/>
    <w:rsid w:val="00BA01E0"/>
    <w:rsid w:val="00BA0D7B"/>
    <w:rsid w:val="00BA0DEB"/>
    <w:rsid w:val="00BA1193"/>
    <w:rsid w:val="00BA1284"/>
    <w:rsid w:val="00BA1C0A"/>
    <w:rsid w:val="00BA1DCA"/>
    <w:rsid w:val="00BA25E8"/>
    <w:rsid w:val="00BA2798"/>
    <w:rsid w:val="00BA4055"/>
    <w:rsid w:val="00BA43F8"/>
    <w:rsid w:val="00BA4E7C"/>
    <w:rsid w:val="00BA4FA4"/>
    <w:rsid w:val="00BA5A77"/>
    <w:rsid w:val="00BA64DB"/>
    <w:rsid w:val="00BA66E1"/>
    <w:rsid w:val="00BA6710"/>
    <w:rsid w:val="00BA6A75"/>
    <w:rsid w:val="00BA6EED"/>
    <w:rsid w:val="00BB072A"/>
    <w:rsid w:val="00BB0861"/>
    <w:rsid w:val="00BB090C"/>
    <w:rsid w:val="00BB0FD1"/>
    <w:rsid w:val="00BB1112"/>
    <w:rsid w:val="00BB128F"/>
    <w:rsid w:val="00BB1487"/>
    <w:rsid w:val="00BB1739"/>
    <w:rsid w:val="00BB325A"/>
    <w:rsid w:val="00BB357B"/>
    <w:rsid w:val="00BB3ED6"/>
    <w:rsid w:val="00BB423A"/>
    <w:rsid w:val="00BB49ED"/>
    <w:rsid w:val="00BB4A9B"/>
    <w:rsid w:val="00BB4DB1"/>
    <w:rsid w:val="00BB540B"/>
    <w:rsid w:val="00BB55D8"/>
    <w:rsid w:val="00BB56A6"/>
    <w:rsid w:val="00BB6C91"/>
    <w:rsid w:val="00BB6E6B"/>
    <w:rsid w:val="00BB73E9"/>
    <w:rsid w:val="00BB7FC6"/>
    <w:rsid w:val="00BC12C3"/>
    <w:rsid w:val="00BC2834"/>
    <w:rsid w:val="00BC3855"/>
    <w:rsid w:val="00BC4750"/>
    <w:rsid w:val="00BC538B"/>
    <w:rsid w:val="00BC5927"/>
    <w:rsid w:val="00BC6CE2"/>
    <w:rsid w:val="00BC6CFB"/>
    <w:rsid w:val="00BC702A"/>
    <w:rsid w:val="00BC7A77"/>
    <w:rsid w:val="00BC7E44"/>
    <w:rsid w:val="00BD012D"/>
    <w:rsid w:val="00BD01EF"/>
    <w:rsid w:val="00BD0ECD"/>
    <w:rsid w:val="00BD1035"/>
    <w:rsid w:val="00BD1277"/>
    <w:rsid w:val="00BD15B8"/>
    <w:rsid w:val="00BD1C32"/>
    <w:rsid w:val="00BD1C73"/>
    <w:rsid w:val="00BD3172"/>
    <w:rsid w:val="00BD31DF"/>
    <w:rsid w:val="00BD3415"/>
    <w:rsid w:val="00BD3A03"/>
    <w:rsid w:val="00BD3AB1"/>
    <w:rsid w:val="00BD41A2"/>
    <w:rsid w:val="00BD489C"/>
    <w:rsid w:val="00BD5E0E"/>
    <w:rsid w:val="00BD6037"/>
    <w:rsid w:val="00BD6A3B"/>
    <w:rsid w:val="00BD6DAF"/>
    <w:rsid w:val="00BD6FF3"/>
    <w:rsid w:val="00BD74E1"/>
    <w:rsid w:val="00BD7DA4"/>
    <w:rsid w:val="00BE01B6"/>
    <w:rsid w:val="00BE0698"/>
    <w:rsid w:val="00BE0D41"/>
    <w:rsid w:val="00BE12E4"/>
    <w:rsid w:val="00BE1504"/>
    <w:rsid w:val="00BE1704"/>
    <w:rsid w:val="00BE2125"/>
    <w:rsid w:val="00BE26C0"/>
    <w:rsid w:val="00BE2A8D"/>
    <w:rsid w:val="00BE309A"/>
    <w:rsid w:val="00BE30DD"/>
    <w:rsid w:val="00BE31D4"/>
    <w:rsid w:val="00BE364D"/>
    <w:rsid w:val="00BE3D8C"/>
    <w:rsid w:val="00BE3E85"/>
    <w:rsid w:val="00BE4153"/>
    <w:rsid w:val="00BE4655"/>
    <w:rsid w:val="00BE4BC8"/>
    <w:rsid w:val="00BE4D22"/>
    <w:rsid w:val="00BE509D"/>
    <w:rsid w:val="00BE58BD"/>
    <w:rsid w:val="00BE6606"/>
    <w:rsid w:val="00BE68C8"/>
    <w:rsid w:val="00BE732C"/>
    <w:rsid w:val="00BE76E7"/>
    <w:rsid w:val="00BF0431"/>
    <w:rsid w:val="00BF0B9B"/>
    <w:rsid w:val="00BF148A"/>
    <w:rsid w:val="00BF18CD"/>
    <w:rsid w:val="00BF238B"/>
    <w:rsid w:val="00BF2C12"/>
    <w:rsid w:val="00BF3146"/>
    <w:rsid w:val="00BF3CAE"/>
    <w:rsid w:val="00BF49C9"/>
    <w:rsid w:val="00BF4BE9"/>
    <w:rsid w:val="00BF4EBD"/>
    <w:rsid w:val="00BF5179"/>
    <w:rsid w:val="00BF5274"/>
    <w:rsid w:val="00BF55DA"/>
    <w:rsid w:val="00BF5A81"/>
    <w:rsid w:val="00BF5B44"/>
    <w:rsid w:val="00BF5D73"/>
    <w:rsid w:val="00BF60F8"/>
    <w:rsid w:val="00BF63BF"/>
    <w:rsid w:val="00BF6C56"/>
    <w:rsid w:val="00BF731B"/>
    <w:rsid w:val="00C01A74"/>
    <w:rsid w:val="00C02FCE"/>
    <w:rsid w:val="00C03214"/>
    <w:rsid w:val="00C038FB"/>
    <w:rsid w:val="00C039C1"/>
    <w:rsid w:val="00C03D89"/>
    <w:rsid w:val="00C03DDC"/>
    <w:rsid w:val="00C044BB"/>
    <w:rsid w:val="00C04C54"/>
    <w:rsid w:val="00C05743"/>
    <w:rsid w:val="00C06AD8"/>
    <w:rsid w:val="00C06C37"/>
    <w:rsid w:val="00C07A67"/>
    <w:rsid w:val="00C10147"/>
    <w:rsid w:val="00C10D41"/>
    <w:rsid w:val="00C11346"/>
    <w:rsid w:val="00C11BAD"/>
    <w:rsid w:val="00C11F72"/>
    <w:rsid w:val="00C12605"/>
    <w:rsid w:val="00C12707"/>
    <w:rsid w:val="00C12809"/>
    <w:rsid w:val="00C14436"/>
    <w:rsid w:val="00C1525E"/>
    <w:rsid w:val="00C1687F"/>
    <w:rsid w:val="00C168C5"/>
    <w:rsid w:val="00C170F5"/>
    <w:rsid w:val="00C175AE"/>
    <w:rsid w:val="00C216D5"/>
    <w:rsid w:val="00C216E8"/>
    <w:rsid w:val="00C219EE"/>
    <w:rsid w:val="00C21A3B"/>
    <w:rsid w:val="00C22242"/>
    <w:rsid w:val="00C229F8"/>
    <w:rsid w:val="00C22C64"/>
    <w:rsid w:val="00C235B4"/>
    <w:rsid w:val="00C2374D"/>
    <w:rsid w:val="00C2381D"/>
    <w:rsid w:val="00C24455"/>
    <w:rsid w:val="00C246A6"/>
    <w:rsid w:val="00C24C3A"/>
    <w:rsid w:val="00C2509D"/>
    <w:rsid w:val="00C258DC"/>
    <w:rsid w:val="00C259A0"/>
    <w:rsid w:val="00C25DE2"/>
    <w:rsid w:val="00C25F26"/>
    <w:rsid w:val="00C26048"/>
    <w:rsid w:val="00C263E7"/>
    <w:rsid w:val="00C268FC"/>
    <w:rsid w:val="00C30B70"/>
    <w:rsid w:val="00C30FC2"/>
    <w:rsid w:val="00C312EF"/>
    <w:rsid w:val="00C31819"/>
    <w:rsid w:val="00C32249"/>
    <w:rsid w:val="00C328A9"/>
    <w:rsid w:val="00C32A40"/>
    <w:rsid w:val="00C3417C"/>
    <w:rsid w:val="00C34BB8"/>
    <w:rsid w:val="00C35689"/>
    <w:rsid w:val="00C35B13"/>
    <w:rsid w:val="00C35BF5"/>
    <w:rsid w:val="00C36845"/>
    <w:rsid w:val="00C3688F"/>
    <w:rsid w:val="00C36916"/>
    <w:rsid w:val="00C36FB7"/>
    <w:rsid w:val="00C40048"/>
    <w:rsid w:val="00C40A0F"/>
    <w:rsid w:val="00C40BA1"/>
    <w:rsid w:val="00C414EA"/>
    <w:rsid w:val="00C42676"/>
    <w:rsid w:val="00C42875"/>
    <w:rsid w:val="00C4299E"/>
    <w:rsid w:val="00C42D37"/>
    <w:rsid w:val="00C43877"/>
    <w:rsid w:val="00C43950"/>
    <w:rsid w:val="00C43A85"/>
    <w:rsid w:val="00C43E12"/>
    <w:rsid w:val="00C440E8"/>
    <w:rsid w:val="00C44A60"/>
    <w:rsid w:val="00C44DC7"/>
    <w:rsid w:val="00C466CD"/>
    <w:rsid w:val="00C46E76"/>
    <w:rsid w:val="00C47858"/>
    <w:rsid w:val="00C47E66"/>
    <w:rsid w:val="00C47F9D"/>
    <w:rsid w:val="00C501F6"/>
    <w:rsid w:val="00C50A62"/>
    <w:rsid w:val="00C511B5"/>
    <w:rsid w:val="00C51746"/>
    <w:rsid w:val="00C51D19"/>
    <w:rsid w:val="00C5281F"/>
    <w:rsid w:val="00C5286E"/>
    <w:rsid w:val="00C53597"/>
    <w:rsid w:val="00C538DA"/>
    <w:rsid w:val="00C53ACB"/>
    <w:rsid w:val="00C56049"/>
    <w:rsid w:val="00C562BD"/>
    <w:rsid w:val="00C56393"/>
    <w:rsid w:val="00C573D9"/>
    <w:rsid w:val="00C574FD"/>
    <w:rsid w:val="00C60023"/>
    <w:rsid w:val="00C60433"/>
    <w:rsid w:val="00C60F49"/>
    <w:rsid w:val="00C62672"/>
    <w:rsid w:val="00C626B5"/>
    <w:rsid w:val="00C62CEA"/>
    <w:rsid w:val="00C63B18"/>
    <w:rsid w:val="00C64851"/>
    <w:rsid w:val="00C650EA"/>
    <w:rsid w:val="00C65329"/>
    <w:rsid w:val="00C669EF"/>
    <w:rsid w:val="00C6737C"/>
    <w:rsid w:val="00C67EA0"/>
    <w:rsid w:val="00C70F98"/>
    <w:rsid w:val="00C7121C"/>
    <w:rsid w:val="00C7149C"/>
    <w:rsid w:val="00C7179B"/>
    <w:rsid w:val="00C729FB"/>
    <w:rsid w:val="00C742B6"/>
    <w:rsid w:val="00C749E4"/>
    <w:rsid w:val="00C74DB2"/>
    <w:rsid w:val="00C75218"/>
    <w:rsid w:val="00C754E3"/>
    <w:rsid w:val="00C76BE3"/>
    <w:rsid w:val="00C7740E"/>
    <w:rsid w:val="00C775EE"/>
    <w:rsid w:val="00C77EA4"/>
    <w:rsid w:val="00C801BB"/>
    <w:rsid w:val="00C80300"/>
    <w:rsid w:val="00C80E90"/>
    <w:rsid w:val="00C812EE"/>
    <w:rsid w:val="00C81457"/>
    <w:rsid w:val="00C81876"/>
    <w:rsid w:val="00C825C3"/>
    <w:rsid w:val="00C82E3C"/>
    <w:rsid w:val="00C83DC2"/>
    <w:rsid w:val="00C83E91"/>
    <w:rsid w:val="00C83F4F"/>
    <w:rsid w:val="00C8431A"/>
    <w:rsid w:val="00C84336"/>
    <w:rsid w:val="00C846CA"/>
    <w:rsid w:val="00C84AE7"/>
    <w:rsid w:val="00C85085"/>
    <w:rsid w:val="00C85100"/>
    <w:rsid w:val="00C8590C"/>
    <w:rsid w:val="00C85A98"/>
    <w:rsid w:val="00C864AD"/>
    <w:rsid w:val="00C86639"/>
    <w:rsid w:val="00C86DAD"/>
    <w:rsid w:val="00C87757"/>
    <w:rsid w:val="00C87A3F"/>
    <w:rsid w:val="00C87B1E"/>
    <w:rsid w:val="00C87DFB"/>
    <w:rsid w:val="00C903C4"/>
    <w:rsid w:val="00C908E1"/>
    <w:rsid w:val="00C91A87"/>
    <w:rsid w:val="00C91D67"/>
    <w:rsid w:val="00C91D92"/>
    <w:rsid w:val="00C920AB"/>
    <w:rsid w:val="00C92466"/>
    <w:rsid w:val="00C925E8"/>
    <w:rsid w:val="00C92840"/>
    <w:rsid w:val="00C92B4A"/>
    <w:rsid w:val="00C92C65"/>
    <w:rsid w:val="00C92C6D"/>
    <w:rsid w:val="00C93B81"/>
    <w:rsid w:val="00C942B4"/>
    <w:rsid w:val="00C9482C"/>
    <w:rsid w:val="00C94B8C"/>
    <w:rsid w:val="00C95446"/>
    <w:rsid w:val="00C95F5E"/>
    <w:rsid w:val="00C96268"/>
    <w:rsid w:val="00C967DC"/>
    <w:rsid w:val="00C96CA0"/>
    <w:rsid w:val="00C96D31"/>
    <w:rsid w:val="00CA0277"/>
    <w:rsid w:val="00CA133E"/>
    <w:rsid w:val="00CA1743"/>
    <w:rsid w:val="00CA216B"/>
    <w:rsid w:val="00CA2BF8"/>
    <w:rsid w:val="00CA2C40"/>
    <w:rsid w:val="00CA4061"/>
    <w:rsid w:val="00CA42E1"/>
    <w:rsid w:val="00CA4F1A"/>
    <w:rsid w:val="00CA4FBC"/>
    <w:rsid w:val="00CA5967"/>
    <w:rsid w:val="00CA5A23"/>
    <w:rsid w:val="00CA5AEB"/>
    <w:rsid w:val="00CA620F"/>
    <w:rsid w:val="00CA6AC2"/>
    <w:rsid w:val="00CA75AD"/>
    <w:rsid w:val="00CA763E"/>
    <w:rsid w:val="00CA7710"/>
    <w:rsid w:val="00CA7AEA"/>
    <w:rsid w:val="00CB074A"/>
    <w:rsid w:val="00CB082D"/>
    <w:rsid w:val="00CB1442"/>
    <w:rsid w:val="00CB144D"/>
    <w:rsid w:val="00CB1D46"/>
    <w:rsid w:val="00CB2518"/>
    <w:rsid w:val="00CB2551"/>
    <w:rsid w:val="00CB354F"/>
    <w:rsid w:val="00CB37DF"/>
    <w:rsid w:val="00CB3E6D"/>
    <w:rsid w:val="00CB48B2"/>
    <w:rsid w:val="00CB5151"/>
    <w:rsid w:val="00CB5913"/>
    <w:rsid w:val="00CB7B62"/>
    <w:rsid w:val="00CB7F4C"/>
    <w:rsid w:val="00CC00AB"/>
    <w:rsid w:val="00CC19E1"/>
    <w:rsid w:val="00CC1ED6"/>
    <w:rsid w:val="00CC247C"/>
    <w:rsid w:val="00CC24B6"/>
    <w:rsid w:val="00CC2500"/>
    <w:rsid w:val="00CC254A"/>
    <w:rsid w:val="00CC29E4"/>
    <w:rsid w:val="00CC2BDC"/>
    <w:rsid w:val="00CC30BE"/>
    <w:rsid w:val="00CC3724"/>
    <w:rsid w:val="00CC38AC"/>
    <w:rsid w:val="00CC3B22"/>
    <w:rsid w:val="00CC3B6C"/>
    <w:rsid w:val="00CC3D3A"/>
    <w:rsid w:val="00CC4141"/>
    <w:rsid w:val="00CC41C2"/>
    <w:rsid w:val="00CD0067"/>
    <w:rsid w:val="00CD01E3"/>
    <w:rsid w:val="00CD14FD"/>
    <w:rsid w:val="00CD2740"/>
    <w:rsid w:val="00CD2AB5"/>
    <w:rsid w:val="00CD3DF8"/>
    <w:rsid w:val="00CD3E49"/>
    <w:rsid w:val="00CD431D"/>
    <w:rsid w:val="00CD45DC"/>
    <w:rsid w:val="00CD491C"/>
    <w:rsid w:val="00CD531D"/>
    <w:rsid w:val="00CD67C4"/>
    <w:rsid w:val="00CD6B4A"/>
    <w:rsid w:val="00CD6CCA"/>
    <w:rsid w:val="00CD6FE3"/>
    <w:rsid w:val="00CD72BF"/>
    <w:rsid w:val="00CD7E7E"/>
    <w:rsid w:val="00CD7FCE"/>
    <w:rsid w:val="00CE0607"/>
    <w:rsid w:val="00CE0CAB"/>
    <w:rsid w:val="00CE23D5"/>
    <w:rsid w:val="00CE2A36"/>
    <w:rsid w:val="00CE300F"/>
    <w:rsid w:val="00CE40CA"/>
    <w:rsid w:val="00CE42EC"/>
    <w:rsid w:val="00CE491A"/>
    <w:rsid w:val="00CE55D4"/>
    <w:rsid w:val="00CE5947"/>
    <w:rsid w:val="00CE5A16"/>
    <w:rsid w:val="00CE5F79"/>
    <w:rsid w:val="00CE6290"/>
    <w:rsid w:val="00CE6586"/>
    <w:rsid w:val="00CE7109"/>
    <w:rsid w:val="00CE7AAE"/>
    <w:rsid w:val="00CF0257"/>
    <w:rsid w:val="00CF1A6E"/>
    <w:rsid w:val="00CF276F"/>
    <w:rsid w:val="00CF30AC"/>
    <w:rsid w:val="00CF38D0"/>
    <w:rsid w:val="00CF47BE"/>
    <w:rsid w:val="00CF4CF9"/>
    <w:rsid w:val="00CF577E"/>
    <w:rsid w:val="00CF582A"/>
    <w:rsid w:val="00CF5841"/>
    <w:rsid w:val="00CF6C25"/>
    <w:rsid w:val="00CF78E6"/>
    <w:rsid w:val="00CF7925"/>
    <w:rsid w:val="00D001E4"/>
    <w:rsid w:val="00D00541"/>
    <w:rsid w:val="00D005E1"/>
    <w:rsid w:val="00D00F5F"/>
    <w:rsid w:val="00D01B56"/>
    <w:rsid w:val="00D02525"/>
    <w:rsid w:val="00D0340C"/>
    <w:rsid w:val="00D0362B"/>
    <w:rsid w:val="00D03E91"/>
    <w:rsid w:val="00D04464"/>
    <w:rsid w:val="00D048CE"/>
    <w:rsid w:val="00D04AC6"/>
    <w:rsid w:val="00D05405"/>
    <w:rsid w:val="00D05F21"/>
    <w:rsid w:val="00D05F71"/>
    <w:rsid w:val="00D06E76"/>
    <w:rsid w:val="00D070D4"/>
    <w:rsid w:val="00D07174"/>
    <w:rsid w:val="00D0738B"/>
    <w:rsid w:val="00D07ED6"/>
    <w:rsid w:val="00D10043"/>
    <w:rsid w:val="00D10384"/>
    <w:rsid w:val="00D10EB7"/>
    <w:rsid w:val="00D111BF"/>
    <w:rsid w:val="00D11892"/>
    <w:rsid w:val="00D11ABF"/>
    <w:rsid w:val="00D1257D"/>
    <w:rsid w:val="00D127DF"/>
    <w:rsid w:val="00D12D65"/>
    <w:rsid w:val="00D1304D"/>
    <w:rsid w:val="00D13110"/>
    <w:rsid w:val="00D13EFD"/>
    <w:rsid w:val="00D156A7"/>
    <w:rsid w:val="00D15F0D"/>
    <w:rsid w:val="00D17C25"/>
    <w:rsid w:val="00D17D8B"/>
    <w:rsid w:val="00D20177"/>
    <w:rsid w:val="00D20257"/>
    <w:rsid w:val="00D212EC"/>
    <w:rsid w:val="00D21708"/>
    <w:rsid w:val="00D219EF"/>
    <w:rsid w:val="00D21B15"/>
    <w:rsid w:val="00D22313"/>
    <w:rsid w:val="00D22368"/>
    <w:rsid w:val="00D22AA7"/>
    <w:rsid w:val="00D23E3F"/>
    <w:rsid w:val="00D24185"/>
    <w:rsid w:val="00D242EB"/>
    <w:rsid w:val="00D253CE"/>
    <w:rsid w:val="00D257C1"/>
    <w:rsid w:val="00D2592F"/>
    <w:rsid w:val="00D25CFD"/>
    <w:rsid w:val="00D25EFE"/>
    <w:rsid w:val="00D26527"/>
    <w:rsid w:val="00D27B16"/>
    <w:rsid w:val="00D301EA"/>
    <w:rsid w:val="00D3046D"/>
    <w:rsid w:val="00D305FE"/>
    <w:rsid w:val="00D312DE"/>
    <w:rsid w:val="00D3149F"/>
    <w:rsid w:val="00D3158E"/>
    <w:rsid w:val="00D31A07"/>
    <w:rsid w:val="00D31CDC"/>
    <w:rsid w:val="00D322A5"/>
    <w:rsid w:val="00D332FE"/>
    <w:rsid w:val="00D3392C"/>
    <w:rsid w:val="00D3421C"/>
    <w:rsid w:val="00D356E1"/>
    <w:rsid w:val="00D36BF9"/>
    <w:rsid w:val="00D36E47"/>
    <w:rsid w:val="00D36FBD"/>
    <w:rsid w:val="00D37EF0"/>
    <w:rsid w:val="00D40165"/>
    <w:rsid w:val="00D41655"/>
    <w:rsid w:val="00D417B4"/>
    <w:rsid w:val="00D41939"/>
    <w:rsid w:val="00D41D86"/>
    <w:rsid w:val="00D41E85"/>
    <w:rsid w:val="00D427A0"/>
    <w:rsid w:val="00D42DBC"/>
    <w:rsid w:val="00D4334F"/>
    <w:rsid w:val="00D44AC8"/>
    <w:rsid w:val="00D44B2D"/>
    <w:rsid w:val="00D460DF"/>
    <w:rsid w:val="00D46671"/>
    <w:rsid w:val="00D46D42"/>
    <w:rsid w:val="00D46DCB"/>
    <w:rsid w:val="00D47638"/>
    <w:rsid w:val="00D50172"/>
    <w:rsid w:val="00D504C8"/>
    <w:rsid w:val="00D50847"/>
    <w:rsid w:val="00D515F4"/>
    <w:rsid w:val="00D5207A"/>
    <w:rsid w:val="00D53D1C"/>
    <w:rsid w:val="00D54FC1"/>
    <w:rsid w:val="00D552DB"/>
    <w:rsid w:val="00D558F6"/>
    <w:rsid w:val="00D55FDF"/>
    <w:rsid w:val="00D56A58"/>
    <w:rsid w:val="00D572E3"/>
    <w:rsid w:val="00D572EE"/>
    <w:rsid w:val="00D605ED"/>
    <w:rsid w:val="00D60DDF"/>
    <w:rsid w:val="00D61A00"/>
    <w:rsid w:val="00D61B09"/>
    <w:rsid w:val="00D61B6C"/>
    <w:rsid w:val="00D61D46"/>
    <w:rsid w:val="00D621B8"/>
    <w:rsid w:val="00D627B8"/>
    <w:rsid w:val="00D62D7D"/>
    <w:rsid w:val="00D639DA"/>
    <w:rsid w:val="00D63E7E"/>
    <w:rsid w:val="00D64047"/>
    <w:rsid w:val="00D64100"/>
    <w:rsid w:val="00D642A5"/>
    <w:rsid w:val="00D64855"/>
    <w:rsid w:val="00D6510A"/>
    <w:rsid w:val="00D653B6"/>
    <w:rsid w:val="00D661D6"/>
    <w:rsid w:val="00D6649F"/>
    <w:rsid w:val="00D6650A"/>
    <w:rsid w:val="00D671AC"/>
    <w:rsid w:val="00D6728E"/>
    <w:rsid w:val="00D6790B"/>
    <w:rsid w:val="00D70146"/>
    <w:rsid w:val="00D705BD"/>
    <w:rsid w:val="00D706A9"/>
    <w:rsid w:val="00D709B3"/>
    <w:rsid w:val="00D71445"/>
    <w:rsid w:val="00D716E7"/>
    <w:rsid w:val="00D71A85"/>
    <w:rsid w:val="00D71BF4"/>
    <w:rsid w:val="00D71CC1"/>
    <w:rsid w:val="00D72332"/>
    <w:rsid w:val="00D72B04"/>
    <w:rsid w:val="00D72BF0"/>
    <w:rsid w:val="00D73C9F"/>
    <w:rsid w:val="00D73F48"/>
    <w:rsid w:val="00D74902"/>
    <w:rsid w:val="00D74F81"/>
    <w:rsid w:val="00D76589"/>
    <w:rsid w:val="00D76622"/>
    <w:rsid w:val="00D76A79"/>
    <w:rsid w:val="00D76B1D"/>
    <w:rsid w:val="00D771B4"/>
    <w:rsid w:val="00D77259"/>
    <w:rsid w:val="00D77384"/>
    <w:rsid w:val="00D7772F"/>
    <w:rsid w:val="00D77876"/>
    <w:rsid w:val="00D77B34"/>
    <w:rsid w:val="00D77CE3"/>
    <w:rsid w:val="00D77FD1"/>
    <w:rsid w:val="00D809A3"/>
    <w:rsid w:val="00D80E5D"/>
    <w:rsid w:val="00D80EE1"/>
    <w:rsid w:val="00D81303"/>
    <w:rsid w:val="00D8133B"/>
    <w:rsid w:val="00D815FF"/>
    <w:rsid w:val="00D81CC9"/>
    <w:rsid w:val="00D823B5"/>
    <w:rsid w:val="00D82640"/>
    <w:rsid w:val="00D83218"/>
    <w:rsid w:val="00D83E5A"/>
    <w:rsid w:val="00D83FEE"/>
    <w:rsid w:val="00D85551"/>
    <w:rsid w:val="00D8560C"/>
    <w:rsid w:val="00D85633"/>
    <w:rsid w:val="00D85FD4"/>
    <w:rsid w:val="00D8644E"/>
    <w:rsid w:val="00D86787"/>
    <w:rsid w:val="00D868CB"/>
    <w:rsid w:val="00D902D3"/>
    <w:rsid w:val="00D9056E"/>
    <w:rsid w:val="00D90B6D"/>
    <w:rsid w:val="00D92B51"/>
    <w:rsid w:val="00D92CCD"/>
    <w:rsid w:val="00D9476E"/>
    <w:rsid w:val="00D96254"/>
    <w:rsid w:val="00D967C6"/>
    <w:rsid w:val="00D96DC5"/>
    <w:rsid w:val="00D9712F"/>
    <w:rsid w:val="00D97867"/>
    <w:rsid w:val="00DA05F8"/>
    <w:rsid w:val="00DA0860"/>
    <w:rsid w:val="00DA0E84"/>
    <w:rsid w:val="00DA1B0A"/>
    <w:rsid w:val="00DA211A"/>
    <w:rsid w:val="00DA21A1"/>
    <w:rsid w:val="00DA24FD"/>
    <w:rsid w:val="00DA3A06"/>
    <w:rsid w:val="00DA3FE0"/>
    <w:rsid w:val="00DA4A9E"/>
    <w:rsid w:val="00DA4F68"/>
    <w:rsid w:val="00DA629F"/>
    <w:rsid w:val="00DA63D0"/>
    <w:rsid w:val="00DA6836"/>
    <w:rsid w:val="00DB02C9"/>
    <w:rsid w:val="00DB0522"/>
    <w:rsid w:val="00DB0720"/>
    <w:rsid w:val="00DB17CD"/>
    <w:rsid w:val="00DB1CAF"/>
    <w:rsid w:val="00DB1FD9"/>
    <w:rsid w:val="00DB233E"/>
    <w:rsid w:val="00DB2356"/>
    <w:rsid w:val="00DB283C"/>
    <w:rsid w:val="00DB287B"/>
    <w:rsid w:val="00DB2948"/>
    <w:rsid w:val="00DB2989"/>
    <w:rsid w:val="00DB30F6"/>
    <w:rsid w:val="00DB3200"/>
    <w:rsid w:val="00DB3AD2"/>
    <w:rsid w:val="00DB3F56"/>
    <w:rsid w:val="00DB3FD1"/>
    <w:rsid w:val="00DB44AB"/>
    <w:rsid w:val="00DB531D"/>
    <w:rsid w:val="00DB5F3B"/>
    <w:rsid w:val="00DB6F7A"/>
    <w:rsid w:val="00DB74DB"/>
    <w:rsid w:val="00DB7588"/>
    <w:rsid w:val="00DB7D9C"/>
    <w:rsid w:val="00DC0A53"/>
    <w:rsid w:val="00DC0BA2"/>
    <w:rsid w:val="00DC10DD"/>
    <w:rsid w:val="00DC1984"/>
    <w:rsid w:val="00DC27F9"/>
    <w:rsid w:val="00DC2872"/>
    <w:rsid w:val="00DC2DCD"/>
    <w:rsid w:val="00DC2E45"/>
    <w:rsid w:val="00DC3738"/>
    <w:rsid w:val="00DC3870"/>
    <w:rsid w:val="00DC4915"/>
    <w:rsid w:val="00DC5955"/>
    <w:rsid w:val="00DC756F"/>
    <w:rsid w:val="00DC76B1"/>
    <w:rsid w:val="00DC7CDB"/>
    <w:rsid w:val="00DD0D41"/>
    <w:rsid w:val="00DD104B"/>
    <w:rsid w:val="00DD11A5"/>
    <w:rsid w:val="00DD11DF"/>
    <w:rsid w:val="00DD197D"/>
    <w:rsid w:val="00DD3157"/>
    <w:rsid w:val="00DD32CB"/>
    <w:rsid w:val="00DD3B39"/>
    <w:rsid w:val="00DD4EE6"/>
    <w:rsid w:val="00DD4EF1"/>
    <w:rsid w:val="00DD570F"/>
    <w:rsid w:val="00DD5A49"/>
    <w:rsid w:val="00DD5E1F"/>
    <w:rsid w:val="00DD6682"/>
    <w:rsid w:val="00DD693F"/>
    <w:rsid w:val="00DD6A0A"/>
    <w:rsid w:val="00DD6BCB"/>
    <w:rsid w:val="00DE0387"/>
    <w:rsid w:val="00DE058B"/>
    <w:rsid w:val="00DE0CDD"/>
    <w:rsid w:val="00DE1C30"/>
    <w:rsid w:val="00DE1C95"/>
    <w:rsid w:val="00DE26BB"/>
    <w:rsid w:val="00DE329E"/>
    <w:rsid w:val="00DE36BA"/>
    <w:rsid w:val="00DE3DF6"/>
    <w:rsid w:val="00DE4AD3"/>
    <w:rsid w:val="00DE4C1D"/>
    <w:rsid w:val="00DE53C6"/>
    <w:rsid w:val="00DE6068"/>
    <w:rsid w:val="00DE64EF"/>
    <w:rsid w:val="00DE667A"/>
    <w:rsid w:val="00DE680E"/>
    <w:rsid w:val="00DE709A"/>
    <w:rsid w:val="00DE7427"/>
    <w:rsid w:val="00DE7B38"/>
    <w:rsid w:val="00DF074E"/>
    <w:rsid w:val="00DF09E5"/>
    <w:rsid w:val="00DF0B7F"/>
    <w:rsid w:val="00DF0E41"/>
    <w:rsid w:val="00DF0E48"/>
    <w:rsid w:val="00DF26C0"/>
    <w:rsid w:val="00DF3355"/>
    <w:rsid w:val="00DF37E2"/>
    <w:rsid w:val="00DF4BF2"/>
    <w:rsid w:val="00DF4F73"/>
    <w:rsid w:val="00E004B3"/>
    <w:rsid w:val="00E00706"/>
    <w:rsid w:val="00E00902"/>
    <w:rsid w:val="00E00F1F"/>
    <w:rsid w:val="00E02397"/>
    <w:rsid w:val="00E02FEC"/>
    <w:rsid w:val="00E04FD9"/>
    <w:rsid w:val="00E05083"/>
    <w:rsid w:val="00E052C3"/>
    <w:rsid w:val="00E062BB"/>
    <w:rsid w:val="00E065D4"/>
    <w:rsid w:val="00E0676D"/>
    <w:rsid w:val="00E06D69"/>
    <w:rsid w:val="00E06DDE"/>
    <w:rsid w:val="00E07C4D"/>
    <w:rsid w:val="00E10241"/>
    <w:rsid w:val="00E10C2E"/>
    <w:rsid w:val="00E11251"/>
    <w:rsid w:val="00E11427"/>
    <w:rsid w:val="00E11AD0"/>
    <w:rsid w:val="00E121DD"/>
    <w:rsid w:val="00E128F4"/>
    <w:rsid w:val="00E12F5D"/>
    <w:rsid w:val="00E131F7"/>
    <w:rsid w:val="00E1352D"/>
    <w:rsid w:val="00E1388C"/>
    <w:rsid w:val="00E14BED"/>
    <w:rsid w:val="00E14EDC"/>
    <w:rsid w:val="00E15403"/>
    <w:rsid w:val="00E1548D"/>
    <w:rsid w:val="00E1554B"/>
    <w:rsid w:val="00E15CDA"/>
    <w:rsid w:val="00E216ED"/>
    <w:rsid w:val="00E21811"/>
    <w:rsid w:val="00E21987"/>
    <w:rsid w:val="00E22DCE"/>
    <w:rsid w:val="00E22E22"/>
    <w:rsid w:val="00E2335A"/>
    <w:rsid w:val="00E2350F"/>
    <w:rsid w:val="00E23688"/>
    <w:rsid w:val="00E23C98"/>
    <w:rsid w:val="00E242C7"/>
    <w:rsid w:val="00E24AC1"/>
    <w:rsid w:val="00E24CDF"/>
    <w:rsid w:val="00E25DA1"/>
    <w:rsid w:val="00E262A9"/>
    <w:rsid w:val="00E269D9"/>
    <w:rsid w:val="00E269DB"/>
    <w:rsid w:val="00E26F61"/>
    <w:rsid w:val="00E275A1"/>
    <w:rsid w:val="00E30F4E"/>
    <w:rsid w:val="00E320DF"/>
    <w:rsid w:val="00E32A83"/>
    <w:rsid w:val="00E33312"/>
    <w:rsid w:val="00E33895"/>
    <w:rsid w:val="00E3398B"/>
    <w:rsid w:val="00E339EB"/>
    <w:rsid w:val="00E34417"/>
    <w:rsid w:val="00E34726"/>
    <w:rsid w:val="00E34A59"/>
    <w:rsid w:val="00E34B3D"/>
    <w:rsid w:val="00E35898"/>
    <w:rsid w:val="00E3699F"/>
    <w:rsid w:val="00E36DEA"/>
    <w:rsid w:val="00E372EA"/>
    <w:rsid w:val="00E37A65"/>
    <w:rsid w:val="00E4096E"/>
    <w:rsid w:val="00E41E5F"/>
    <w:rsid w:val="00E440D7"/>
    <w:rsid w:val="00E44994"/>
    <w:rsid w:val="00E4545A"/>
    <w:rsid w:val="00E45639"/>
    <w:rsid w:val="00E46736"/>
    <w:rsid w:val="00E46D54"/>
    <w:rsid w:val="00E46E27"/>
    <w:rsid w:val="00E4738B"/>
    <w:rsid w:val="00E5016C"/>
    <w:rsid w:val="00E50A3B"/>
    <w:rsid w:val="00E51066"/>
    <w:rsid w:val="00E51717"/>
    <w:rsid w:val="00E51B95"/>
    <w:rsid w:val="00E521E8"/>
    <w:rsid w:val="00E52451"/>
    <w:rsid w:val="00E52645"/>
    <w:rsid w:val="00E527FD"/>
    <w:rsid w:val="00E532A8"/>
    <w:rsid w:val="00E53543"/>
    <w:rsid w:val="00E539F4"/>
    <w:rsid w:val="00E53B74"/>
    <w:rsid w:val="00E5416D"/>
    <w:rsid w:val="00E55101"/>
    <w:rsid w:val="00E55260"/>
    <w:rsid w:val="00E559A6"/>
    <w:rsid w:val="00E55AB6"/>
    <w:rsid w:val="00E56265"/>
    <w:rsid w:val="00E56429"/>
    <w:rsid w:val="00E577DE"/>
    <w:rsid w:val="00E57842"/>
    <w:rsid w:val="00E57F1D"/>
    <w:rsid w:val="00E6174E"/>
    <w:rsid w:val="00E61D99"/>
    <w:rsid w:val="00E62D00"/>
    <w:rsid w:val="00E62EB7"/>
    <w:rsid w:val="00E630FA"/>
    <w:rsid w:val="00E63AC3"/>
    <w:rsid w:val="00E6405F"/>
    <w:rsid w:val="00E64E77"/>
    <w:rsid w:val="00E65E19"/>
    <w:rsid w:val="00E6605D"/>
    <w:rsid w:val="00E66200"/>
    <w:rsid w:val="00E66E7B"/>
    <w:rsid w:val="00E66F0D"/>
    <w:rsid w:val="00E6725D"/>
    <w:rsid w:val="00E67274"/>
    <w:rsid w:val="00E67E4E"/>
    <w:rsid w:val="00E7008A"/>
    <w:rsid w:val="00E70A07"/>
    <w:rsid w:val="00E71223"/>
    <w:rsid w:val="00E71260"/>
    <w:rsid w:val="00E716B9"/>
    <w:rsid w:val="00E71DE1"/>
    <w:rsid w:val="00E71DEC"/>
    <w:rsid w:val="00E7268A"/>
    <w:rsid w:val="00E73618"/>
    <w:rsid w:val="00E73F06"/>
    <w:rsid w:val="00E73FEA"/>
    <w:rsid w:val="00E74205"/>
    <w:rsid w:val="00E74321"/>
    <w:rsid w:val="00E77092"/>
    <w:rsid w:val="00E8013B"/>
    <w:rsid w:val="00E8099E"/>
    <w:rsid w:val="00E80ABE"/>
    <w:rsid w:val="00E81117"/>
    <w:rsid w:val="00E8190D"/>
    <w:rsid w:val="00E829CB"/>
    <w:rsid w:val="00E82E33"/>
    <w:rsid w:val="00E83D80"/>
    <w:rsid w:val="00E83FF6"/>
    <w:rsid w:val="00E84C31"/>
    <w:rsid w:val="00E85547"/>
    <w:rsid w:val="00E855CD"/>
    <w:rsid w:val="00E8599C"/>
    <w:rsid w:val="00E864D8"/>
    <w:rsid w:val="00E8687B"/>
    <w:rsid w:val="00E86D4A"/>
    <w:rsid w:val="00E87519"/>
    <w:rsid w:val="00E8784A"/>
    <w:rsid w:val="00E879BB"/>
    <w:rsid w:val="00E87C81"/>
    <w:rsid w:val="00E87EB3"/>
    <w:rsid w:val="00E9275E"/>
    <w:rsid w:val="00E92ADE"/>
    <w:rsid w:val="00E92BBA"/>
    <w:rsid w:val="00E92C55"/>
    <w:rsid w:val="00E92DC7"/>
    <w:rsid w:val="00E92F34"/>
    <w:rsid w:val="00E9346C"/>
    <w:rsid w:val="00E944E5"/>
    <w:rsid w:val="00E9464A"/>
    <w:rsid w:val="00E951D7"/>
    <w:rsid w:val="00E9524D"/>
    <w:rsid w:val="00E9534C"/>
    <w:rsid w:val="00E95510"/>
    <w:rsid w:val="00E955C6"/>
    <w:rsid w:val="00E9673B"/>
    <w:rsid w:val="00E97258"/>
    <w:rsid w:val="00E972DA"/>
    <w:rsid w:val="00EA0125"/>
    <w:rsid w:val="00EA0F21"/>
    <w:rsid w:val="00EA16F2"/>
    <w:rsid w:val="00EA221F"/>
    <w:rsid w:val="00EA255C"/>
    <w:rsid w:val="00EA28D8"/>
    <w:rsid w:val="00EA2A50"/>
    <w:rsid w:val="00EA2EF0"/>
    <w:rsid w:val="00EA3DB3"/>
    <w:rsid w:val="00EA451C"/>
    <w:rsid w:val="00EA4D90"/>
    <w:rsid w:val="00EA50C1"/>
    <w:rsid w:val="00EA5398"/>
    <w:rsid w:val="00EA5A78"/>
    <w:rsid w:val="00EA6644"/>
    <w:rsid w:val="00EB0101"/>
    <w:rsid w:val="00EB07FF"/>
    <w:rsid w:val="00EB0B8F"/>
    <w:rsid w:val="00EB17A5"/>
    <w:rsid w:val="00EB1F46"/>
    <w:rsid w:val="00EB23D6"/>
    <w:rsid w:val="00EB2A56"/>
    <w:rsid w:val="00EB2BC2"/>
    <w:rsid w:val="00EB2C2E"/>
    <w:rsid w:val="00EB328A"/>
    <w:rsid w:val="00EB477B"/>
    <w:rsid w:val="00EB4FAE"/>
    <w:rsid w:val="00EB60FB"/>
    <w:rsid w:val="00EB68F6"/>
    <w:rsid w:val="00EB6DB0"/>
    <w:rsid w:val="00EB770C"/>
    <w:rsid w:val="00EB79DC"/>
    <w:rsid w:val="00EB7DEC"/>
    <w:rsid w:val="00EC0818"/>
    <w:rsid w:val="00EC0ECD"/>
    <w:rsid w:val="00EC2499"/>
    <w:rsid w:val="00EC2E3F"/>
    <w:rsid w:val="00EC32DE"/>
    <w:rsid w:val="00EC3701"/>
    <w:rsid w:val="00EC3829"/>
    <w:rsid w:val="00EC5672"/>
    <w:rsid w:val="00EC597E"/>
    <w:rsid w:val="00EC5F25"/>
    <w:rsid w:val="00EC5FD4"/>
    <w:rsid w:val="00EC67B5"/>
    <w:rsid w:val="00EC684E"/>
    <w:rsid w:val="00EC772A"/>
    <w:rsid w:val="00EC7793"/>
    <w:rsid w:val="00EC7874"/>
    <w:rsid w:val="00ED0005"/>
    <w:rsid w:val="00ED0546"/>
    <w:rsid w:val="00ED1339"/>
    <w:rsid w:val="00ED1496"/>
    <w:rsid w:val="00ED2358"/>
    <w:rsid w:val="00ED26B3"/>
    <w:rsid w:val="00ED28D8"/>
    <w:rsid w:val="00ED41E3"/>
    <w:rsid w:val="00ED542C"/>
    <w:rsid w:val="00ED548B"/>
    <w:rsid w:val="00ED59CC"/>
    <w:rsid w:val="00ED6252"/>
    <w:rsid w:val="00ED6CFF"/>
    <w:rsid w:val="00ED6E39"/>
    <w:rsid w:val="00EE03A8"/>
    <w:rsid w:val="00EE080F"/>
    <w:rsid w:val="00EE140E"/>
    <w:rsid w:val="00EE16A5"/>
    <w:rsid w:val="00EE1C8C"/>
    <w:rsid w:val="00EE1C94"/>
    <w:rsid w:val="00EE204F"/>
    <w:rsid w:val="00EE21EB"/>
    <w:rsid w:val="00EE304A"/>
    <w:rsid w:val="00EE3146"/>
    <w:rsid w:val="00EE3334"/>
    <w:rsid w:val="00EE33E5"/>
    <w:rsid w:val="00EE3692"/>
    <w:rsid w:val="00EE37C4"/>
    <w:rsid w:val="00EE569F"/>
    <w:rsid w:val="00EE5D62"/>
    <w:rsid w:val="00EE742B"/>
    <w:rsid w:val="00EF0E8F"/>
    <w:rsid w:val="00EF0F80"/>
    <w:rsid w:val="00EF162F"/>
    <w:rsid w:val="00EF1C4A"/>
    <w:rsid w:val="00EF1C55"/>
    <w:rsid w:val="00EF1E54"/>
    <w:rsid w:val="00EF221B"/>
    <w:rsid w:val="00EF2CD5"/>
    <w:rsid w:val="00EF3410"/>
    <w:rsid w:val="00EF3B4E"/>
    <w:rsid w:val="00EF4231"/>
    <w:rsid w:val="00EF4255"/>
    <w:rsid w:val="00EF4259"/>
    <w:rsid w:val="00EF434D"/>
    <w:rsid w:val="00EF4844"/>
    <w:rsid w:val="00EF4F67"/>
    <w:rsid w:val="00EF69F5"/>
    <w:rsid w:val="00EF6E6D"/>
    <w:rsid w:val="00EF7706"/>
    <w:rsid w:val="00EF7740"/>
    <w:rsid w:val="00F006F9"/>
    <w:rsid w:val="00F008B9"/>
    <w:rsid w:val="00F011E5"/>
    <w:rsid w:val="00F01E18"/>
    <w:rsid w:val="00F02A04"/>
    <w:rsid w:val="00F046B9"/>
    <w:rsid w:val="00F04A84"/>
    <w:rsid w:val="00F04B03"/>
    <w:rsid w:val="00F04CFA"/>
    <w:rsid w:val="00F05901"/>
    <w:rsid w:val="00F05AC4"/>
    <w:rsid w:val="00F05B01"/>
    <w:rsid w:val="00F05C8E"/>
    <w:rsid w:val="00F05DE1"/>
    <w:rsid w:val="00F064EC"/>
    <w:rsid w:val="00F06BE0"/>
    <w:rsid w:val="00F06D51"/>
    <w:rsid w:val="00F1037C"/>
    <w:rsid w:val="00F1060D"/>
    <w:rsid w:val="00F106AB"/>
    <w:rsid w:val="00F10880"/>
    <w:rsid w:val="00F109C5"/>
    <w:rsid w:val="00F10A66"/>
    <w:rsid w:val="00F11B10"/>
    <w:rsid w:val="00F11CFB"/>
    <w:rsid w:val="00F121BD"/>
    <w:rsid w:val="00F1224C"/>
    <w:rsid w:val="00F12E17"/>
    <w:rsid w:val="00F13331"/>
    <w:rsid w:val="00F1335D"/>
    <w:rsid w:val="00F1369D"/>
    <w:rsid w:val="00F1485D"/>
    <w:rsid w:val="00F14CF1"/>
    <w:rsid w:val="00F15DF6"/>
    <w:rsid w:val="00F15F02"/>
    <w:rsid w:val="00F1609E"/>
    <w:rsid w:val="00F1624B"/>
    <w:rsid w:val="00F16911"/>
    <w:rsid w:val="00F16EB1"/>
    <w:rsid w:val="00F172AC"/>
    <w:rsid w:val="00F17D6C"/>
    <w:rsid w:val="00F2011D"/>
    <w:rsid w:val="00F205C6"/>
    <w:rsid w:val="00F2082A"/>
    <w:rsid w:val="00F21EB4"/>
    <w:rsid w:val="00F220C4"/>
    <w:rsid w:val="00F22240"/>
    <w:rsid w:val="00F23454"/>
    <w:rsid w:val="00F2356B"/>
    <w:rsid w:val="00F23BAF"/>
    <w:rsid w:val="00F23F37"/>
    <w:rsid w:val="00F244DB"/>
    <w:rsid w:val="00F246A7"/>
    <w:rsid w:val="00F24872"/>
    <w:rsid w:val="00F2571D"/>
    <w:rsid w:val="00F257D9"/>
    <w:rsid w:val="00F2589B"/>
    <w:rsid w:val="00F25971"/>
    <w:rsid w:val="00F266E5"/>
    <w:rsid w:val="00F272B6"/>
    <w:rsid w:val="00F27B87"/>
    <w:rsid w:val="00F3072F"/>
    <w:rsid w:val="00F31809"/>
    <w:rsid w:val="00F31F2C"/>
    <w:rsid w:val="00F321C4"/>
    <w:rsid w:val="00F329E7"/>
    <w:rsid w:val="00F33255"/>
    <w:rsid w:val="00F33623"/>
    <w:rsid w:val="00F33CE8"/>
    <w:rsid w:val="00F34353"/>
    <w:rsid w:val="00F3469C"/>
    <w:rsid w:val="00F34E47"/>
    <w:rsid w:val="00F3518D"/>
    <w:rsid w:val="00F3554C"/>
    <w:rsid w:val="00F35B13"/>
    <w:rsid w:val="00F35F96"/>
    <w:rsid w:val="00F36630"/>
    <w:rsid w:val="00F3737A"/>
    <w:rsid w:val="00F37C02"/>
    <w:rsid w:val="00F4053B"/>
    <w:rsid w:val="00F4197A"/>
    <w:rsid w:val="00F419CF"/>
    <w:rsid w:val="00F41A98"/>
    <w:rsid w:val="00F42054"/>
    <w:rsid w:val="00F42874"/>
    <w:rsid w:val="00F42C23"/>
    <w:rsid w:val="00F42EE2"/>
    <w:rsid w:val="00F42FAB"/>
    <w:rsid w:val="00F43974"/>
    <w:rsid w:val="00F439E7"/>
    <w:rsid w:val="00F43D81"/>
    <w:rsid w:val="00F44F60"/>
    <w:rsid w:val="00F456B5"/>
    <w:rsid w:val="00F456EF"/>
    <w:rsid w:val="00F45E29"/>
    <w:rsid w:val="00F471F0"/>
    <w:rsid w:val="00F502E0"/>
    <w:rsid w:val="00F5033D"/>
    <w:rsid w:val="00F504A1"/>
    <w:rsid w:val="00F5090C"/>
    <w:rsid w:val="00F50CB8"/>
    <w:rsid w:val="00F50D20"/>
    <w:rsid w:val="00F51B13"/>
    <w:rsid w:val="00F51B70"/>
    <w:rsid w:val="00F52B8C"/>
    <w:rsid w:val="00F537F1"/>
    <w:rsid w:val="00F53FC2"/>
    <w:rsid w:val="00F55339"/>
    <w:rsid w:val="00F553BC"/>
    <w:rsid w:val="00F553F0"/>
    <w:rsid w:val="00F55D4B"/>
    <w:rsid w:val="00F56500"/>
    <w:rsid w:val="00F5738E"/>
    <w:rsid w:val="00F5793C"/>
    <w:rsid w:val="00F57E04"/>
    <w:rsid w:val="00F60F03"/>
    <w:rsid w:val="00F61E87"/>
    <w:rsid w:val="00F61ED7"/>
    <w:rsid w:val="00F62380"/>
    <w:rsid w:val="00F62D54"/>
    <w:rsid w:val="00F636EB"/>
    <w:rsid w:val="00F638CF"/>
    <w:rsid w:val="00F63B0C"/>
    <w:rsid w:val="00F63DB3"/>
    <w:rsid w:val="00F63F9B"/>
    <w:rsid w:val="00F647E6"/>
    <w:rsid w:val="00F64C7D"/>
    <w:rsid w:val="00F650DB"/>
    <w:rsid w:val="00F65A43"/>
    <w:rsid w:val="00F66169"/>
    <w:rsid w:val="00F66A9C"/>
    <w:rsid w:val="00F6709D"/>
    <w:rsid w:val="00F675FA"/>
    <w:rsid w:val="00F70667"/>
    <w:rsid w:val="00F70BDD"/>
    <w:rsid w:val="00F72192"/>
    <w:rsid w:val="00F723C4"/>
    <w:rsid w:val="00F7247F"/>
    <w:rsid w:val="00F72F9D"/>
    <w:rsid w:val="00F74DF4"/>
    <w:rsid w:val="00F752EB"/>
    <w:rsid w:val="00F7704C"/>
    <w:rsid w:val="00F7708A"/>
    <w:rsid w:val="00F777E4"/>
    <w:rsid w:val="00F77D5B"/>
    <w:rsid w:val="00F77E70"/>
    <w:rsid w:val="00F804FE"/>
    <w:rsid w:val="00F805DE"/>
    <w:rsid w:val="00F80D4F"/>
    <w:rsid w:val="00F81025"/>
    <w:rsid w:val="00F814B8"/>
    <w:rsid w:val="00F81C08"/>
    <w:rsid w:val="00F82AB1"/>
    <w:rsid w:val="00F82D9D"/>
    <w:rsid w:val="00F846D9"/>
    <w:rsid w:val="00F84A91"/>
    <w:rsid w:val="00F84DEF"/>
    <w:rsid w:val="00F84F7B"/>
    <w:rsid w:val="00F85507"/>
    <w:rsid w:val="00F85938"/>
    <w:rsid w:val="00F85A63"/>
    <w:rsid w:val="00F90F97"/>
    <w:rsid w:val="00F9177B"/>
    <w:rsid w:val="00F91B10"/>
    <w:rsid w:val="00F9308D"/>
    <w:rsid w:val="00F936BC"/>
    <w:rsid w:val="00F94226"/>
    <w:rsid w:val="00F943C6"/>
    <w:rsid w:val="00F9591D"/>
    <w:rsid w:val="00F961A7"/>
    <w:rsid w:val="00F9620E"/>
    <w:rsid w:val="00F9689B"/>
    <w:rsid w:val="00F96AA4"/>
    <w:rsid w:val="00F96CA8"/>
    <w:rsid w:val="00F96CC2"/>
    <w:rsid w:val="00F97FE3"/>
    <w:rsid w:val="00FA07DC"/>
    <w:rsid w:val="00FA094F"/>
    <w:rsid w:val="00FA2B86"/>
    <w:rsid w:val="00FA3369"/>
    <w:rsid w:val="00FA3A42"/>
    <w:rsid w:val="00FA3AB4"/>
    <w:rsid w:val="00FA3C3C"/>
    <w:rsid w:val="00FA4A97"/>
    <w:rsid w:val="00FA5606"/>
    <w:rsid w:val="00FA5645"/>
    <w:rsid w:val="00FA5A1E"/>
    <w:rsid w:val="00FA5ACE"/>
    <w:rsid w:val="00FA6324"/>
    <w:rsid w:val="00FA681E"/>
    <w:rsid w:val="00FA6930"/>
    <w:rsid w:val="00FA6C42"/>
    <w:rsid w:val="00FA7BAA"/>
    <w:rsid w:val="00FB0A45"/>
    <w:rsid w:val="00FB0A72"/>
    <w:rsid w:val="00FB0F8E"/>
    <w:rsid w:val="00FB1376"/>
    <w:rsid w:val="00FB1917"/>
    <w:rsid w:val="00FB2598"/>
    <w:rsid w:val="00FB280A"/>
    <w:rsid w:val="00FB30D8"/>
    <w:rsid w:val="00FB3869"/>
    <w:rsid w:val="00FB466C"/>
    <w:rsid w:val="00FB4E1D"/>
    <w:rsid w:val="00FB50A6"/>
    <w:rsid w:val="00FB5A46"/>
    <w:rsid w:val="00FB645A"/>
    <w:rsid w:val="00FB6B32"/>
    <w:rsid w:val="00FC0C9F"/>
    <w:rsid w:val="00FC107E"/>
    <w:rsid w:val="00FC12AE"/>
    <w:rsid w:val="00FC15F8"/>
    <w:rsid w:val="00FC1D3C"/>
    <w:rsid w:val="00FC2612"/>
    <w:rsid w:val="00FC282C"/>
    <w:rsid w:val="00FC2CC9"/>
    <w:rsid w:val="00FC4E46"/>
    <w:rsid w:val="00FC4F25"/>
    <w:rsid w:val="00FC51DD"/>
    <w:rsid w:val="00FC5838"/>
    <w:rsid w:val="00FC644D"/>
    <w:rsid w:val="00FC6840"/>
    <w:rsid w:val="00FC6881"/>
    <w:rsid w:val="00FC6917"/>
    <w:rsid w:val="00FC6E5F"/>
    <w:rsid w:val="00FC71C4"/>
    <w:rsid w:val="00FC7533"/>
    <w:rsid w:val="00FC7547"/>
    <w:rsid w:val="00FD0379"/>
    <w:rsid w:val="00FD0708"/>
    <w:rsid w:val="00FD13B2"/>
    <w:rsid w:val="00FD1487"/>
    <w:rsid w:val="00FD163D"/>
    <w:rsid w:val="00FD1A11"/>
    <w:rsid w:val="00FD20BE"/>
    <w:rsid w:val="00FD22E0"/>
    <w:rsid w:val="00FD2330"/>
    <w:rsid w:val="00FD296C"/>
    <w:rsid w:val="00FD410F"/>
    <w:rsid w:val="00FD4462"/>
    <w:rsid w:val="00FD4596"/>
    <w:rsid w:val="00FD45F5"/>
    <w:rsid w:val="00FD4B35"/>
    <w:rsid w:val="00FD4DF5"/>
    <w:rsid w:val="00FD5383"/>
    <w:rsid w:val="00FD59FE"/>
    <w:rsid w:val="00FD5A0E"/>
    <w:rsid w:val="00FD6304"/>
    <w:rsid w:val="00FD67D5"/>
    <w:rsid w:val="00FD6AA9"/>
    <w:rsid w:val="00FD6D52"/>
    <w:rsid w:val="00FD71A3"/>
    <w:rsid w:val="00FD72D9"/>
    <w:rsid w:val="00FD7868"/>
    <w:rsid w:val="00FD7B35"/>
    <w:rsid w:val="00FE0192"/>
    <w:rsid w:val="00FE04D5"/>
    <w:rsid w:val="00FE1657"/>
    <w:rsid w:val="00FE17F4"/>
    <w:rsid w:val="00FE18FC"/>
    <w:rsid w:val="00FE2F8D"/>
    <w:rsid w:val="00FE4402"/>
    <w:rsid w:val="00FE44F7"/>
    <w:rsid w:val="00FE4753"/>
    <w:rsid w:val="00FE4993"/>
    <w:rsid w:val="00FE67A7"/>
    <w:rsid w:val="00FE68A8"/>
    <w:rsid w:val="00FE6BA0"/>
    <w:rsid w:val="00FE70FA"/>
    <w:rsid w:val="00FE7383"/>
    <w:rsid w:val="00FE7A0F"/>
    <w:rsid w:val="00FE7AAC"/>
    <w:rsid w:val="00FE7D62"/>
    <w:rsid w:val="00FE7FDF"/>
    <w:rsid w:val="00FF03C8"/>
    <w:rsid w:val="00FF12D2"/>
    <w:rsid w:val="00FF1685"/>
    <w:rsid w:val="00FF1ECB"/>
    <w:rsid w:val="00FF2AA3"/>
    <w:rsid w:val="00FF2E81"/>
    <w:rsid w:val="00FF35CB"/>
    <w:rsid w:val="00FF373B"/>
    <w:rsid w:val="00FF3D69"/>
    <w:rsid w:val="00FF45E5"/>
    <w:rsid w:val="00FF47C7"/>
    <w:rsid w:val="00FF5377"/>
    <w:rsid w:val="00FF55AE"/>
    <w:rsid w:val="00FF5C38"/>
    <w:rsid w:val="00FF5D4E"/>
    <w:rsid w:val="00FF6FA6"/>
    <w:rsid w:val="00FF7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1ADC1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02607"/>
    <w:pPr>
      <w:spacing w:before="120" w:after="120"/>
    </w:pPr>
    <w:rPr>
      <w:sz w:val="24"/>
      <w:szCs w:val="24"/>
    </w:rPr>
  </w:style>
  <w:style w:type="paragraph" w:styleId="Heading1">
    <w:name w:val="heading 1"/>
    <w:basedOn w:val="Normal"/>
    <w:next w:val="Normal"/>
    <w:link w:val="Heading1Char"/>
    <w:qFormat/>
    <w:rsid w:val="00402607"/>
    <w:pPr>
      <w:keepNext/>
      <w:pageBreakBefore/>
      <w:numPr>
        <w:numId w:val="1"/>
      </w:numPr>
      <w:outlineLvl w:val="0"/>
    </w:pPr>
    <w:rPr>
      <w:b/>
      <w:bCs/>
      <w:caps/>
      <w:color w:val="0000FF"/>
      <w:sz w:val="26"/>
      <w:szCs w:val="26"/>
    </w:rPr>
  </w:style>
  <w:style w:type="paragraph" w:styleId="Heading2">
    <w:name w:val="heading 2"/>
    <w:basedOn w:val="Normal"/>
    <w:next w:val="Normal"/>
    <w:link w:val="Heading2Char"/>
    <w:qFormat/>
    <w:rsid w:val="00402607"/>
    <w:pPr>
      <w:keepNext/>
      <w:numPr>
        <w:ilvl w:val="1"/>
        <w:numId w:val="1"/>
      </w:numPr>
      <w:outlineLvl w:val="1"/>
    </w:pPr>
    <w:rPr>
      <w:rFonts w:cs="Arial"/>
      <w:caps/>
      <w:color w:val="0000FF"/>
    </w:rPr>
  </w:style>
  <w:style w:type="paragraph" w:styleId="Heading3">
    <w:name w:val="heading 3"/>
    <w:basedOn w:val="Normal"/>
    <w:next w:val="Normal"/>
    <w:link w:val="Heading3Char"/>
    <w:qFormat/>
    <w:rsid w:val="00402607"/>
    <w:pPr>
      <w:numPr>
        <w:ilvl w:val="2"/>
        <w:numId w:val="1"/>
      </w:numPr>
      <w:outlineLvl w:val="2"/>
    </w:pPr>
    <w:rPr>
      <w:rFonts w:cs="Arial"/>
      <w:bCs/>
      <w:caps/>
      <w:color w:val="0000FF"/>
      <w:szCs w:val="22"/>
    </w:rPr>
  </w:style>
  <w:style w:type="paragraph" w:styleId="Heading4">
    <w:name w:val="heading 4"/>
    <w:basedOn w:val="Normal"/>
    <w:next w:val="Normal"/>
    <w:qFormat/>
    <w:rsid w:val="00A50F2D"/>
    <w:pPr>
      <w:keepNext/>
      <w:numPr>
        <w:ilvl w:val="3"/>
        <w:numId w:val="1"/>
      </w:numPr>
      <w:outlineLvl w:val="3"/>
    </w:pPr>
    <w:rPr>
      <w:bCs/>
      <w:caps/>
      <w:color w:val="0000FF"/>
      <w:szCs w:val="28"/>
    </w:rPr>
  </w:style>
  <w:style w:type="paragraph" w:styleId="Heading5">
    <w:name w:val="heading 5"/>
    <w:basedOn w:val="Normal"/>
    <w:next w:val="Normal"/>
    <w:link w:val="Heading5Char"/>
    <w:qFormat/>
    <w:rsid w:val="00402607"/>
    <w:pPr>
      <w:numPr>
        <w:ilvl w:val="4"/>
        <w:numId w:val="1"/>
      </w:numPr>
      <w:outlineLvl w:val="4"/>
    </w:pPr>
    <w:rPr>
      <w:bCs/>
      <w:iCs/>
      <w:caps/>
      <w:color w:val="0000FF"/>
      <w:szCs w:val="26"/>
    </w:rPr>
  </w:style>
  <w:style w:type="paragraph" w:styleId="Heading6">
    <w:name w:val="heading 6"/>
    <w:aliases w:val="L6,H6,Heading6,Heading61,Heading62,Heading611,Heading63,Heading612,6,h6,Requirement,Heading64,Heading613,Heading621,Heading6111,Heading631,Heading6121,61,h61,Requirement1,Heading65,Heading614,Heading622,Heading6112,Heading632,Heading6122,62"/>
    <w:basedOn w:val="Normal"/>
    <w:next w:val="Normal"/>
    <w:rsid w:val="003A06F8"/>
    <w:pPr>
      <w:numPr>
        <w:ilvl w:val="5"/>
        <w:numId w:val="1"/>
      </w:numPr>
      <w:spacing w:before="240" w:after="60"/>
      <w:outlineLvl w:val="5"/>
    </w:pPr>
    <w:rPr>
      <w:b/>
      <w:bCs/>
      <w:sz w:val="22"/>
      <w:szCs w:val="22"/>
    </w:rPr>
  </w:style>
  <w:style w:type="paragraph" w:styleId="Heading7">
    <w:name w:val="heading 7"/>
    <w:aliases w:val="L7,Heading 7(unused)"/>
    <w:basedOn w:val="Normal"/>
    <w:next w:val="Normal"/>
    <w:rsid w:val="003A06F8"/>
    <w:pPr>
      <w:numPr>
        <w:ilvl w:val="6"/>
        <w:numId w:val="1"/>
      </w:numPr>
      <w:spacing w:before="240" w:after="60"/>
      <w:outlineLvl w:val="6"/>
    </w:pPr>
  </w:style>
  <w:style w:type="paragraph" w:styleId="Heading8">
    <w:name w:val="heading 8"/>
    <w:aliases w:val="Heading 8(unused)"/>
    <w:basedOn w:val="Normal"/>
    <w:next w:val="Normal"/>
    <w:rsid w:val="003A06F8"/>
    <w:pPr>
      <w:numPr>
        <w:ilvl w:val="7"/>
        <w:numId w:val="1"/>
      </w:numPr>
      <w:spacing w:before="240" w:after="60"/>
      <w:outlineLvl w:val="7"/>
    </w:pPr>
    <w:rPr>
      <w:i/>
      <w:iCs/>
    </w:rPr>
  </w:style>
  <w:style w:type="paragraph" w:styleId="Heading9">
    <w:name w:val="heading 9"/>
    <w:aliases w:val="Heading 9(unused)"/>
    <w:basedOn w:val="Normal"/>
    <w:next w:val="Normal"/>
    <w:rsid w:val="003A06F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left="426"/>
      <w:jc w:val="both"/>
    </w:pPr>
  </w:style>
  <w:style w:type="paragraph" w:styleId="Index1">
    <w:name w:val="index 1"/>
    <w:aliases w:val="Chi muc cap 1,Index 1 Char,Chi muc cap 1 Char Char,Index 1 Char1 Char Char Char1 Char Char Char Char,Index 1 Char1 Char1 Char Char Char Char Char Char Char Char,Index 1 Char2 Char1 Char Char Char Char Char Char Char Char Char, Char"/>
    <w:basedOn w:val="Normal"/>
    <w:next w:val="Normal"/>
    <w:link w:val="Index1Char1"/>
    <w:autoRedefine/>
    <w:semiHidden/>
    <w:rsid w:val="00415C25"/>
    <w:pPr>
      <w:numPr>
        <w:numId w:val="3"/>
      </w:numPr>
    </w:pPr>
  </w:style>
  <w:style w:type="paragraph" w:styleId="Index2">
    <w:name w:val="index 2"/>
    <w:aliases w:val="Index 2 Char2 Char,Index 2 Char1 Char Char,Index 2 Char Char Char Char Char Char,Index 2 Char Char Char Char1 Char,Index 2 Char Char Char Char1 Char Char Char,Index 2 Char1 Char1,Chi muc cap 2 Char,Index 2 Char Char Char Char"/>
    <w:basedOn w:val="Normal"/>
    <w:next w:val="Normal"/>
    <w:link w:val="Index2Char"/>
    <w:autoRedefine/>
    <w:semiHidden/>
    <w:rsid w:val="00415C25"/>
    <w:pPr>
      <w:numPr>
        <w:numId w:val="4"/>
      </w:numPr>
    </w:pPr>
    <w:rPr>
      <w:color w:val="000000"/>
    </w:rPr>
  </w:style>
  <w:style w:type="paragraph" w:styleId="Caption">
    <w:name w:val="caption"/>
    <w:basedOn w:val="Normal"/>
    <w:next w:val="Normal"/>
    <w:qFormat/>
    <w:pPr>
      <w:jc w:val="center"/>
    </w:pPr>
    <w:rPr>
      <w:i/>
      <w:iCs/>
      <w:sz w:val="18"/>
      <w:szCs w:val="18"/>
    </w:rPr>
  </w:style>
  <w:style w:type="paragraph" w:styleId="BodyText">
    <w:name w:val="Body Text"/>
    <w:aliases w:val="bt,body text,BODY TEXT,t"/>
    <w:basedOn w:val="Normal"/>
    <w:link w:val="BodyTextChar"/>
    <w:rPr>
      <w:color w:val="000000"/>
    </w:rPr>
  </w:style>
  <w:style w:type="paragraph" w:styleId="Index3">
    <w:name w:val="index 3"/>
    <w:basedOn w:val="Normal"/>
    <w:next w:val="Normal"/>
    <w:autoRedefine/>
    <w:semiHidden/>
    <w:rsid w:val="00415C25"/>
    <w:pPr>
      <w:numPr>
        <w:numId w:val="5"/>
      </w:numPr>
    </w:pPr>
  </w:style>
  <w:style w:type="paragraph" w:styleId="TOC1">
    <w:name w:val="toc 1"/>
    <w:basedOn w:val="Normal"/>
    <w:next w:val="Normal"/>
    <w:autoRedefine/>
    <w:uiPriority w:val="39"/>
    <w:rsid w:val="00022518"/>
    <w:pPr>
      <w:tabs>
        <w:tab w:val="left" w:pos="400"/>
        <w:tab w:val="right" w:leader="dot" w:pos="9100"/>
      </w:tabs>
      <w:spacing w:before="240"/>
    </w:pPr>
    <w:rPr>
      <w:b/>
      <w:bCs/>
      <w:caps/>
      <w:color w:val="0000FF"/>
    </w:rPr>
  </w:style>
  <w:style w:type="paragraph" w:styleId="TOC2">
    <w:name w:val="toc 2"/>
    <w:basedOn w:val="Normal"/>
    <w:next w:val="Normal"/>
    <w:autoRedefine/>
    <w:uiPriority w:val="39"/>
    <w:rsid w:val="00656F78"/>
    <w:pPr>
      <w:tabs>
        <w:tab w:val="left" w:pos="1000"/>
        <w:tab w:val="right" w:leader="dot" w:pos="9100"/>
      </w:tabs>
      <w:ind w:left="1000" w:hanging="600"/>
    </w:pPr>
    <w:rPr>
      <w:iCs/>
      <w:caps/>
      <w:sz w:val="22"/>
      <w:szCs w:val="22"/>
    </w:rPr>
  </w:style>
  <w:style w:type="paragraph" w:styleId="TOC3">
    <w:name w:val="toc 3"/>
    <w:basedOn w:val="Normal"/>
    <w:next w:val="Normal"/>
    <w:autoRedefine/>
    <w:uiPriority w:val="39"/>
    <w:rsid w:val="00DF3355"/>
    <w:pPr>
      <w:tabs>
        <w:tab w:val="left" w:pos="1700"/>
        <w:tab w:val="right" w:leader="dot" w:pos="9100"/>
      </w:tabs>
      <w:ind w:left="1700" w:hanging="706"/>
    </w:pPr>
    <w:rPr>
      <w:noProof/>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rFonts w:ascii="Arial Unicode MS" w:hAnsi="Arial Unicode MS" w:cs="Arial Unicode MS"/>
    </w:rPr>
  </w:style>
  <w:style w:type="paragraph" w:styleId="Title">
    <w:name w:val="Title"/>
    <w:basedOn w:val="Normal"/>
    <w:qFormat/>
    <w:pPr>
      <w:jc w:val="center"/>
    </w:pPr>
    <w:rPr>
      <w:b/>
      <w:bCs/>
      <w:sz w:val="28"/>
      <w:szCs w:val="28"/>
    </w:rPr>
  </w:style>
  <w:style w:type="paragraph" w:styleId="BodyTextIndent">
    <w:name w:val="Body Text Indent"/>
    <w:basedOn w:val="Normal"/>
    <w:pPr>
      <w:spacing w:line="480" w:lineRule="auto"/>
    </w:pPr>
  </w:style>
  <w:style w:type="paragraph" w:styleId="BodyTextIndent2">
    <w:name w:val="Body Text Indent 2"/>
    <w:basedOn w:val="Normal"/>
    <w:pPr>
      <w:spacing w:line="480" w:lineRule="auto"/>
      <w:ind w:left="360"/>
    </w:pPr>
  </w:style>
  <w:style w:type="character" w:styleId="CommentReference">
    <w:name w:val="annotation reference"/>
    <w:semiHidden/>
    <w:rsid w:val="0011066B"/>
    <w:rPr>
      <w:sz w:val="16"/>
      <w:szCs w:val="16"/>
    </w:rPr>
  </w:style>
  <w:style w:type="paragraph" w:styleId="CommentText">
    <w:name w:val="annotation text"/>
    <w:basedOn w:val="Normal"/>
    <w:semiHidden/>
    <w:rsid w:val="0011066B"/>
  </w:style>
  <w:style w:type="paragraph" w:styleId="CommentSubject">
    <w:name w:val="annotation subject"/>
    <w:basedOn w:val="CommentText"/>
    <w:next w:val="CommentText"/>
    <w:semiHidden/>
    <w:rsid w:val="0011066B"/>
    <w:rPr>
      <w:b/>
      <w:bCs/>
    </w:rPr>
  </w:style>
  <w:style w:type="paragraph" w:styleId="BalloonText">
    <w:name w:val="Balloon Text"/>
    <w:basedOn w:val="Normal"/>
    <w:semiHidden/>
    <w:rsid w:val="0011066B"/>
    <w:rPr>
      <w:rFonts w:ascii="Tahoma" w:hAnsi="Tahoma" w:cs="Tahoma"/>
      <w:sz w:val="16"/>
      <w:szCs w:val="16"/>
    </w:rPr>
  </w:style>
  <w:style w:type="paragraph" w:customStyle="1" w:styleId="Chuthich">
    <w:name w:val="Chu thich"/>
    <w:basedOn w:val="Caption"/>
    <w:autoRedefine/>
    <w:rsid w:val="00A4617C"/>
    <w:rPr>
      <w:color w:val="000000"/>
    </w:rPr>
  </w:style>
  <w:style w:type="paragraph" w:customStyle="1" w:styleId="Picturenotes">
    <w:name w:val="Picture notes"/>
    <w:basedOn w:val="Normal"/>
    <w:next w:val="Normal"/>
    <w:autoRedefine/>
    <w:rsid w:val="00464B3F"/>
    <w:pPr>
      <w:jc w:val="center"/>
    </w:pPr>
    <w:rPr>
      <w:rFonts w:cs="Arial"/>
      <w:i/>
      <w:sz w:val="18"/>
      <w:lang w:val="vi-VN"/>
    </w:rPr>
  </w:style>
  <w:style w:type="paragraph" w:customStyle="1" w:styleId="Notes">
    <w:name w:val="Notes"/>
    <w:basedOn w:val="Normal"/>
    <w:link w:val="NotesChar"/>
    <w:rsid w:val="00E855CD"/>
    <w:rPr>
      <w:rFonts w:cs="Arial"/>
      <w:i/>
      <w:iCs/>
    </w:rPr>
  </w:style>
  <w:style w:type="table" w:styleId="TableGrid">
    <w:name w:val="Table Grid"/>
    <w:basedOn w:val="TableNormal"/>
    <w:uiPriority w:val="39"/>
    <w:rsid w:val="005606EF"/>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sChar">
    <w:name w:val="Notes Char"/>
    <w:link w:val="Notes"/>
    <w:rsid w:val="00394129"/>
    <w:rPr>
      <w:rFonts w:ascii="Arial" w:hAnsi="Arial" w:cs="Arial"/>
      <w:i/>
      <w:iCs/>
      <w:lang w:val="en-US" w:eastAsia="en-US" w:bidi="ar-SA"/>
    </w:rPr>
  </w:style>
  <w:style w:type="character" w:styleId="FollowedHyperlink">
    <w:name w:val="FollowedHyperlink"/>
    <w:rsid w:val="00F2589B"/>
    <w:rPr>
      <w:color w:val="800080"/>
      <w:u w:val="single"/>
    </w:rPr>
  </w:style>
  <w:style w:type="character" w:customStyle="1" w:styleId="HighlightedVariable">
    <w:name w:val="Highlighted Variable"/>
    <w:rsid w:val="00746304"/>
    <w:rPr>
      <w:color w:val="0000FF"/>
    </w:rPr>
  </w:style>
  <w:style w:type="paragraph" w:customStyle="1" w:styleId="Index1B">
    <w:name w:val="Index 1B"/>
    <w:basedOn w:val="Index1"/>
    <w:next w:val="Normal"/>
    <w:autoRedefine/>
    <w:rsid w:val="0057646D"/>
    <w:pPr>
      <w:widowControl w:val="0"/>
      <w:numPr>
        <w:numId w:val="0"/>
      </w:numPr>
    </w:pPr>
  </w:style>
  <w:style w:type="paragraph" w:customStyle="1" w:styleId="Index2B">
    <w:name w:val="Index 2B"/>
    <w:basedOn w:val="Index2"/>
    <w:next w:val="Normal"/>
    <w:autoRedefine/>
    <w:rsid w:val="003325DD"/>
    <w:pPr>
      <w:numPr>
        <w:numId w:val="0"/>
      </w:numPr>
    </w:pPr>
  </w:style>
  <w:style w:type="paragraph" w:customStyle="1" w:styleId="Index3B">
    <w:name w:val="Index 3B"/>
    <w:basedOn w:val="Index3"/>
    <w:next w:val="Normal"/>
    <w:autoRedefine/>
    <w:rsid w:val="00415C25"/>
    <w:pPr>
      <w:numPr>
        <w:numId w:val="0"/>
      </w:numPr>
    </w:pPr>
  </w:style>
  <w:style w:type="paragraph" w:styleId="Index4">
    <w:name w:val="index 4"/>
    <w:basedOn w:val="Normal"/>
    <w:next w:val="Normal"/>
    <w:autoRedefine/>
    <w:semiHidden/>
    <w:rsid w:val="00BF0431"/>
    <w:pPr>
      <w:numPr>
        <w:numId w:val="2"/>
      </w:numPr>
    </w:pPr>
  </w:style>
  <w:style w:type="paragraph" w:customStyle="1" w:styleId="Index4B">
    <w:name w:val="Index 4B"/>
    <w:basedOn w:val="Index4"/>
    <w:next w:val="Normal"/>
    <w:autoRedefine/>
    <w:rsid w:val="00BF0431"/>
    <w:rPr>
      <w:b/>
    </w:rPr>
  </w:style>
  <w:style w:type="paragraph" w:customStyle="1" w:styleId="CharCharCharChar">
    <w:name w:val="Char Char Char Char"/>
    <w:basedOn w:val="Normal"/>
    <w:rsid w:val="00CC3B6C"/>
    <w:pPr>
      <w:spacing w:after="160" w:line="240" w:lineRule="exact"/>
    </w:pPr>
    <w:rPr>
      <w:rFonts w:ascii="Verdana" w:hAnsi="Verdana"/>
      <w:color w:val="0000FF"/>
    </w:rPr>
  </w:style>
  <w:style w:type="paragraph" w:customStyle="1" w:styleId="Normal1">
    <w:name w:val="Normal1"/>
    <w:basedOn w:val="Normal"/>
    <w:link w:val="normalChar"/>
    <w:rsid w:val="004D2250"/>
    <w:pPr>
      <w:suppressAutoHyphens/>
      <w:jc w:val="both"/>
    </w:pPr>
    <w:rPr>
      <w:lang w:eastAsia="ar-SA"/>
    </w:rPr>
  </w:style>
  <w:style w:type="character" w:customStyle="1" w:styleId="normalChar">
    <w:name w:val="normal Char"/>
    <w:link w:val="Normal1"/>
    <w:rsid w:val="004D2250"/>
    <w:rPr>
      <w:rFonts w:ascii="Arial" w:hAnsi="Arial"/>
      <w:lang w:val="en-US" w:eastAsia="ar-SA" w:bidi="ar-SA"/>
    </w:rPr>
  </w:style>
  <w:style w:type="paragraph" w:customStyle="1" w:styleId="Style5">
    <w:name w:val="Style5"/>
    <w:basedOn w:val="Normal"/>
    <w:rsid w:val="004D2250"/>
    <w:pPr>
      <w:keepLines/>
      <w:numPr>
        <w:numId w:val="6"/>
      </w:numPr>
      <w:suppressAutoHyphens/>
      <w:spacing w:before="60"/>
    </w:pPr>
    <w:rPr>
      <w:bCs/>
      <w:iCs/>
      <w:lang w:val="vi-VN" w:eastAsia="ar-SA"/>
    </w:rPr>
  </w:style>
  <w:style w:type="character" w:customStyle="1" w:styleId="Index1Char1">
    <w:name w:val="Index 1 Char1"/>
    <w:aliases w:val="Chi muc cap 1 Char1,Index 1 Char Char,Chi muc cap 1 Char Char Char,Index 1 Char1 Char Char Char1 Char Char Char Char Char,Index 1 Char1 Char1 Char Char Char Char Char Char Char Char Char, Char Char"/>
    <w:link w:val="Index1"/>
    <w:semiHidden/>
    <w:rsid w:val="004D2250"/>
    <w:rPr>
      <w:sz w:val="24"/>
      <w:szCs w:val="24"/>
    </w:rPr>
  </w:style>
  <w:style w:type="paragraph" w:customStyle="1" w:styleId="Heading31">
    <w:name w:val="Heading 31"/>
    <w:basedOn w:val="Heading3"/>
    <w:rsid w:val="004D2250"/>
    <w:pPr>
      <w:keepNext/>
      <w:widowControl w:val="0"/>
      <w:overflowPunct w:val="0"/>
      <w:autoSpaceDE w:val="0"/>
      <w:autoSpaceDN w:val="0"/>
      <w:adjustRightInd w:val="0"/>
      <w:spacing w:before="0" w:line="340" w:lineRule="atLeast"/>
      <w:textAlignment w:val="baseline"/>
    </w:pPr>
    <w:rPr>
      <w:rFonts w:cs="Times New Roman"/>
      <w:caps w:val="0"/>
      <w:sz w:val="20"/>
      <w:szCs w:val="20"/>
      <w:u w:val="words"/>
      <w:lang w:eastAsia="ar-SA"/>
    </w:rPr>
  </w:style>
  <w:style w:type="character" w:customStyle="1" w:styleId="BodyTextChar">
    <w:name w:val="Body Text Char"/>
    <w:aliases w:val="bt Char,body text Char,BODY TEXT Char,t Char"/>
    <w:link w:val="BodyText"/>
    <w:rsid w:val="00FD59FE"/>
    <w:rPr>
      <w:rFonts w:ascii="Arial" w:hAnsi="Arial" w:cs="Helvetica"/>
      <w:color w:val="000000"/>
      <w:lang w:val="en-US" w:eastAsia="en-US" w:bidi="ar-SA"/>
    </w:rPr>
  </w:style>
  <w:style w:type="character" w:customStyle="1" w:styleId="CharChar">
    <w:name w:val="Char Char"/>
    <w:rsid w:val="003325DD"/>
    <w:rPr>
      <w:rFonts w:ascii="Arial" w:hAnsi="Arial" w:cs="Helvetica"/>
      <w:color w:val="000000"/>
      <w:lang w:val="vi-VN" w:eastAsia="en-US" w:bidi="ar-SA"/>
    </w:rPr>
  </w:style>
  <w:style w:type="numbering" w:customStyle="1" w:styleId="StyleBulleted">
    <w:name w:val="Style Bulleted"/>
    <w:basedOn w:val="NoList"/>
    <w:rsid w:val="003325DD"/>
    <w:pPr>
      <w:numPr>
        <w:numId w:val="7"/>
      </w:numPr>
    </w:pPr>
  </w:style>
  <w:style w:type="character" w:customStyle="1" w:styleId="Index2Char">
    <w:name w:val="Index 2 Char"/>
    <w:aliases w:val="Index 2 Char2 Char Char,Index 2 Char1 Char Char Char,Index 2 Char Char Char Char Char Char Char,Index 2 Char Char Char Char1 Char Char,Index 2 Char Char Char Char1 Char Char Char Char,Index 2 Char1 Char1 Char,Chi muc cap 2 Char Char"/>
    <w:link w:val="Index2"/>
    <w:semiHidden/>
    <w:rsid w:val="003325DD"/>
    <w:rPr>
      <w:color w:val="000000"/>
      <w:sz w:val="24"/>
      <w:szCs w:val="24"/>
    </w:rPr>
  </w:style>
  <w:style w:type="paragraph" w:customStyle="1" w:styleId="Index1B0">
    <w:name w:val="Index 1 B"/>
    <w:basedOn w:val="Index1"/>
    <w:next w:val="Normal"/>
    <w:autoRedefine/>
    <w:rsid w:val="00DA629F"/>
    <w:pPr>
      <w:numPr>
        <w:numId w:val="0"/>
      </w:numPr>
      <w:tabs>
        <w:tab w:val="num" w:pos="432"/>
      </w:tabs>
      <w:ind w:left="432" w:hanging="432"/>
    </w:pPr>
    <w:rPr>
      <w:bCs/>
      <w:color w:val="000000"/>
    </w:rPr>
  </w:style>
  <w:style w:type="paragraph" w:customStyle="1" w:styleId="BulletTable">
    <w:name w:val="Bullet Table"/>
    <w:basedOn w:val="Index2"/>
    <w:link w:val="BulletTableCharChar"/>
    <w:autoRedefine/>
    <w:rsid w:val="00CD67C4"/>
    <w:pPr>
      <w:numPr>
        <w:numId w:val="8"/>
      </w:numPr>
      <w:spacing w:before="60"/>
    </w:pPr>
  </w:style>
  <w:style w:type="character" w:customStyle="1" w:styleId="BulletTableCharChar">
    <w:name w:val="Bullet Table Char Char"/>
    <w:link w:val="BulletTable"/>
    <w:rsid w:val="00CD67C4"/>
    <w:rPr>
      <w:color w:val="000000"/>
      <w:sz w:val="24"/>
      <w:szCs w:val="24"/>
    </w:rPr>
  </w:style>
  <w:style w:type="paragraph" w:customStyle="1" w:styleId="Index2B0">
    <w:name w:val="Index 2 B"/>
    <w:basedOn w:val="Index2"/>
    <w:next w:val="Normal"/>
    <w:autoRedefine/>
    <w:rsid w:val="006459E9"/>
    <w:rPr>
      <w:color w:val="auto"/>
      <w:lang w:val="vi-VN"/>
    </w:rPr>
  </w:style>
  <w:style w:type="paragraph" w:customStyle="1" w:styleId="Index11">
    <w:name w:val="Index 11"/>
    <w:basedOn w:val="Index1"/>
    <w:link w:val="index1CharChar"/>
    <w:rsid w:val="006459E9"/>
    <w:pPr>
      <w:numPr>
        <w:numId w:val="9"/>
      </w:numPr>
      <w:tabs>
        <w:tab w:val="left" w:pos="5342"/>
        <w:tab w:val="right" w:pos="7400"/>
      </w:tabs>
    </w:pPr>
    <w:rPr>
      <w:color w:val="000000"/>
      <w:lang w:val="vi-VN"/>
    </w:rPr>
  </w:style>
  <w:style w:type="paragraph" w:customStyle="1" w:styleId="StyleJustified">
    <w:name w:val="Style Justified"/>
    <w:basedOn w:val="Normal"/>
    <w:rsid w:val="000E74C3"/>
    <w:pPr>
      <w:numPr>
        <w:numId w:val="10"/>
      </w:numPr>
      <w:jc w:val="both"/>
    </w:pPr>
  </w:style>
  <w:style w:type="paragraph" w:customStyle="1" w:styleId="Default">
    <w:name w:val="Default"/>
    <w:rsid w:val="00685513"/>
    <w:pPr>
      <w:autoSpaceDE w:val="0"/>
      <w:autoSpaceDN w:val="0"/>
      <w:adjustRightInd w:val="0"/>
    </w:pPr>
    <w:rPr>
      <w:rFonts w:ascii="Arial" w:hAnsi="Arial" w:cs="Arial"/>
      <w:color w:val="000000"/>
      <w:sz w:val="24"/>
      <w:szCs w:val="24"/>
    </w:rPr>
  </w:style>
  <w:style w:type="character" w:customStyle="1" w:styleId="small">
    <w:name w:val="small"/>
    <w:basedOn w:val="DefaultParagraphFont"/>
    <w:rsid w:val="002A4D20"/>
  </w:style>
  <w:style w:type="paragraph" w:customStyle="1" w:styleId="Char1CharCharChar1">
    <w:name w:val="Char1 Char Char Char1"/>
    <w:basedOn w:val="Normal"/>
    <w:rsid w:val="00726856"/>
    <w:pPr>
      <w:pageBreakBefore/>
      <w:spacing w:before="100" w:beforeAutospacing="1" w:after="100" w:afterAutospacing="1"/>
    </w:pPr>
    <w:rPr>
      <w:rFonts w:ascii="Tahoma" w:hAnsi="Tahoma"/>
    </w:rPr>
  </w:style>
  <w:style w:type="character" w:styleId="Strong">
    <w:name w:val="Strong"/>
    <w:uiPriority w:val="22"/>
    <w:qFormat/>
    <w:rsid w:val="00C83F4F"/>
    <w:rPr>
      <w:b/>
      <w:bCs/>
    </w:rPr>
  </w:style>
  <w:style w:type="character" w:customStyle="1" w:styleId="Heading5Char">
    <w:name w:val="Heading 5 Char"/>
    <w:link w:val="Heading5"/>
    <w:rsid w:val="00402607"/>
    <w:rPr>
      <w:bCs/>
      <w:iCs/>
      <w:caps/>
      <w:color w:val="0000FF"/>
      <w:sz w:val="24"/>
      <w:szCs w:val="26"/>
    </w:rPr>
  </w:style>
  <w:style w:type="paragraph" w:customStyle="1" w:styleId="Hinhve">
    <w:name w:val="Hinh ve"/>
    <w:basedOn w:val="Normal"/>
    <w:link w:val="HinhveCharChar"/>
    <w:rsid w:val="00B6067C"/>
    <w:pPr>
      <w:numPr>
        <w:numId w:val="11"/>
      </w:numPr>
      <w:jc w:val="center"/>
    </w:pPr>
    <w:rPr>
      <w:i/>
      <w:lang w:val="vi-VN"/>
    </w:rPr>
  </w:style>
  <w:style w:type="character" w:customStyle="1" w:styleId="HinhveCharChar">
    <w:name w:val="Hinh ve Char Char"/>
    <w:link w:val="Hinhve"/>
    <w:rsid w:val="00B6067C"/>
    <w:rPr>
      <w:i/>
      <w:sz w:val="24"/>
      <w:szCs w:val="24"/>
      <w:lang w:val="vi-VN"/>
    </w:rPr>
  </w:style>
  <w:style w:type="paragraph" w:customStyle="1" w:styleId="DefaultText">
    <w:name w:val="Default Text"/>
    <w:basedOn w:val="Normal"/>
    <w:rsid w:val="00B6067C"/>
    <w:rPr>
      <w:rFonts w:ascii="TimesNewRomanPS" w:hAnsi="TimesNewRomanPS"/>
      <w:noProof/>
      <w:lang w:val="en-GB"/>
    </w:rPr>
  </w:style>
  <w:style w:type="paragraph" w:customStyle="1" w:styleId="bullet1Char">
    <w:name w:val="bullet1 Char"/>
    <w:basedOn w:val="Normal"/>
    <w:semiHidden/>
    <w:rsid w:val="00B6067C"/>
    <w:pPr>
      <w:keepNext/>
      <w:numPr>
        <w:numId w:val="12"/>
      </w:numPr>
      <w:tabs>
        <w:tab w:val="left" w:pos="1152"/>
      </w:tabs>
      <w:spacing w:before="60" w:after="60" w:line="320" w:lineRule="atLeast"/>
      <w:jc w:val="both"/>
    </w:pPr>
  </w:style>
  <w:style w:type="character" w:customStyle="1" w:styleId="index1CharChar">
    <w:name w:val="index 1 Char Char"/>
    <w:link w:val="Index11"/>
    <w:rsid w:val="00B6067C"/>
    <w:rPr>
      <w:color w:val="000000"/>
      <w:sz w:val="24"/>
      <w:szCs w:val="24"/>
      <w:lang w:val="vi-VN"/>
    </w:rPr>
  </w:style>
  <w:style w:type="paragraph" w:customStyle="1" w:styleId="Norm">
    <w:name w:val="Norm"/>
    <w:link w:val="NormChar"/>
    <w:rsid w:val="00843824"/>
    <w:pPr>
      <w:spacing w:before="120"/>
      <w:jc w:val="both"/>
    </w:pPr>
    <w:rPr>
      <w:color w:val="000000"/>
      <w:sz w:val="22"/>
      <w:szCs w:val="22"/>
    </w:rPr>
  </w:style>
  <w:style w:type="paragraph" w:customStyle="1" w:styleId="NBullet1">
    <w:name w:val="N Bullet 1"/>
    <w:basedOn w:val="Norm"/>
    <w:rsid w:val="00843824"/>
    <w:pPr>
      <w:tabs>
        <w:tab w:val="left" w:pos="576"/>
      </w:tabs>
      <w:ind w:left="576" w:hanging="288"/>
      <w:jc w:val="left"/>
    </w:pPr>
    <w:rPr>
      <w:szCs w:val="20"/>
    </w:rPr>
  </w:style>
  <w:style w:type="character" w:customStyle="1" w:styleId="NormChar">
    <w:name w:val="Norm Char"/>
    <w:link w:val="Norm"/>
    <w:rsid w:val="00843824"/>
    <w:rPr>
      <w:color w:val="000000"/>
      <w:sz w:val="22"/>
      <w:szCs w:val="22"/>
      <w:lang w:val="en-US" w:eastAsia="en-US" w:bidi="ar-SA"/>
    </w:rPr>
  </w:style>
  <w:style w:type="character" w:customStyle="1" w:styleId="Heading1Char">
    <w:name w:val="Heading 1 Char"/>
    <w:link w:val="Heading1"/>
    <w:rsid w:val="00402607"/>
    <w:rPr>
      <w:b/>
      <w:bCs/>
      <w:caps/>
      <w:color w:val="0000FF"/>
      <w:sz w:val="26"/>
      <w:szCs w:val="26"/>
    </w:rPr>
  </w:style>
  <w:style w:type="character" w:customStyle="1" w:styleId="Heading2Char">
    <w:name w:val="Heading 2 Char"/>
    <w:link w:val="Heading2"/>
    <w:rsid w:val="00402607"/>
    <w:rPr>
      <w:rFonts w:cs="Arial"/>
      <w:caps/>
      <w:color w:val="0000FF"/>
      <w:sz w:val="24"/>
      <w:szCs w:val="24"/>
    </w:rPr>
  </w:style>
  <w:style w:type="paragraph" w:customStyle="1" w:styleId="BodyText0">
    <w:name w:val="BodyText"/>
    <w:basedOn w:val="Normal"/>
    <w:link w:val="BodyTextChar0"/>
    <w:rsid w:val="00887754"/>
    <w:pPr>
      <w:spacing w:line="360" w:lineRule="auto"/>
      <w:jc w:val="both"/>
    </w:pPr>
    <w:rPr>
      <w:sz w:val="22"/>
    </w:rPr>
  </w:style>
  <w:style w:type="character" w:customStyle="1" w:styleId="BodyTextChar0">
    <w:name w:val="BodyText Char"/>
    <w:link w:val="BodyText0"/>
    <w:rsid w:val="00887754"/>
    <w:rPr>
      <w:rFonts w:ascii="Arial" w:hAnsi="Arial"/>
      <w:sz w:val="22"/>
      <w:szCs w:val="24"/>
      <w:lang w:val="en-US" w:eastAsia="en-US" w:bidi="ar-SA"/>
    </w:rPr>
  </w:style>
  <w:style w:type="character" w:customStyle="1" w:styleId="Chimuccap1CharCharCharCharCharCharCharCharCharCharCharChar">
    <w:name w:val="Chi muc cap 1 Char Char Char Char Char Char Char Char Char Char Char Char"/>
    <w:aliases w:val="Chi muc cap 1 Char Char Char Char Char Char Char Char Char Char Char1,Chi muc cap 1 Char Char Char Char,Chi muc cap 1 Char Char Char1,Chi muc cap 1 Char"/>
    <w:rsid w:val="00887754"/>
    <w:rPr>
      <w:rFonts w:ascii="Arial" w:hAnsi="Arial" w:cs="Arial"/>
      <w:bCs/>
      <w:lang w:val="fr-FR"/>
    </w:rPr>
  </w:style>
  <w:style w:type="paragraph" w:styleId="DocumentMap">
    <w:name w:val="Document Map"/>
    <w:basedOn w:val="Normal"/>
    <w:semiHidden/>
    <w:rsid w:val="00F723C4"/>
    <w:pPr>
      <w:shd w:val="clear" w:color="auto" w:fill="000080"/>
    </w:pPr>
    <w:rPr>
      <w:rFonts w:ascii="Tahoma" w:hAnsi="Tahoma" w:cs="Tahoma"/>
    </w:rPr>
  </w:style>
  <w:style w:type="paragraph" w:customStyle="1" w:styleId="CharCharCharChar0">
    <w:name w:val="Char Char Char Char"/>
    <w:basedOn w:val="Normal"/>
    <w:rsid w:val="00EC2499"/>
    <w:pPr>
      <w:spacing w:after="160" w:line="240" w:lineRule="exact"/>
    </w:pPr>
    <w:rPr>
      <w:rFonts w:ascii="Verdana" w:hAnsi="Verdana"/>
    </w:rPr>
  </w:style>
  <w:style w:type="character" w:customStyle="1" w:styleId="detail">
    <w:name w:val="detail"/>
    <w:basedOn w:val="DefaultParagraphFont"/>
    <w:rsid w:val="00082A19"/>
  </w:style>
  <w:style w:type="paragraph" w:customStyle="1" w:styleId="doctext">
    <w:name w:val="doctext"/>
    <w:basedOn w:val="Normal"/>
    <w:rsid w:val="00F439E7"/>
    <w:pPr>
      <w:spacing w:before="100" w:beforeAutospacing="1" w:after="100" w:afterAutospacing="1"/>
    </w:pPr>
  </w:style>
  <w:style w:type="character" w:customStyle="1" w:styleId="docemphstrong">
    <w:name w:val="docemphstrong"/>
    <w:basedOn w:val="DefaultParagraphFont"/>
    <w:rsid w:val="00F439E7"/>
  </w:style>
  <w:style w:type="paragraph" w:customStyle="1" w:styleId="doclist">
    <w:name w:val="doclist"/>
    <w:basedOn w:val="Normal"/>
    <w:rsid w:val="002E1FE3"/>
    <w:pPr>
      <w:spacing w:before="100" w:beforeAutospacing="1" w:after="100" w:afterAutospacing="1"/>
    </w:pPr>
  </w:style>
  <w:style w:type="character" w:styleId="Emphasis">
    <w:name w:val="Emphasis"/>
    <w:rsid w:val="000C4623"/>
    <w:rPr>
      <w:i/>
      <w:iCs/>
    </w:rPr>
  </w:style>
  <w:style w:type="character" w:customStyle="1" w:styleId="topiclinefirst">
    <w:name w:val="topiclinefirst"/>
    <w:basedOn w:val="DefaultParagraphFont"/>
    <w:rsid w:val="00FC4F25"/>
  </w:style>
  <w:style w:type="character" w:customStyle="1" w:styleId="topicline">
    <w:name w:val="topicline"/>
    <w:basedOn w:val="DefaultParagraphFont"/>
    <w:rsid w:val="000460CF"/>
  </w:style>
  <w:style w:type="character" w:customStyle="1" w:styleId="outlinenumber">
    <w:name w:val="outlinenumber"/>
    <w:basedOn w:val="DefaultParagraphFont"/>
    <w:rsid w:val="0000158B"/>
  </w:style>
  <w:style w:type="paragraph" w:styleId="ListParagraph">
    <w:name w:val="List Paragraph"/>
    <w:aliases w:val="lp1,List Paragraph2,Bullet_1,List Paragraph 1,List Paragraph-rfp content,bullet,List Paragraph level1,Normal_ List Paragraph - 1,List Paragraph11,Nga 3,Đoạn của Danh sách,liet ke,lp11,Bullet L1,Colorful List - Accent 11,CONTENT,b1"/>
    <w:basedOn w:val="Normal"/>
    <w:qFormat/>
    <w:rsid w:val="00EC0818"/>
    <w:pPr>
      <w:spacing w:after="200" w:line="276" w:lineRule="auto"/>
      <w:ind w:left="720"/>
      <w:contextualSpacing/>
    </w:pPr>
    <w:rPr>
      <w:szCs w:val="22"/>
    </w:rPr>
  </w:style>
  <w:style w:type="character" w:customStyle="1" w:styleId="Bullets">
    <w:name w:val="Bullets"/>
    <w:rsid w:val="00E6405F"/>
    <w:rPr>
      <w:rFonts w:ascii="OpenSymbol" w:eastAsia="OpenSymbol" w:hAnsi="OpenSymbol" w:cs="OpenSymbol"/>
    </w:rPr>
  </w:style>
  <w:style w:type="paragraph" w:styleId="EndnoteText">
    <w:name w:val="endnote text"/>
    <w:basedOn w:val="Normal"/>
    <w:link w:val="EndnoteTextChar"/>
    <w:rsid w:val="009A5AD3"/>
  </w:style>
  <w:style w:type="character" w:customStyle="1" w:styleId="EndnoteTextChar">
    <w:name w:val="Endnote Text Char"/>
    <w:link w:val="EndnoteText"/>
    <w:rsid w:val="009A5AD3"/>
    <w:rPr>
      <w:rFonts w:ascii="Arial" w:hAnsi="Arial" w:cs="Helvetica"/>
    </w:rPr>
  </w:style>
  <w:style w:type="character" w:styleId="EndnoteReference">
    <w:name w:val="endnote reference"/>
    <w:rsid w:val="009A5AD3"/>
    <w:rPr>
      <w:vertAlign w:val="superscript"/>
    </w:rPr>
  </w:style>
  <w:style w:type="character" w:customStyle="1" w:styleId="apple-converted-space">
    <w:name w:val="apple-converted-space"/>
    <w:rsid w:val="00653D73"/>
  </w:style>
  <w:style w:type="paragraph" w:customStyle="1" w:styleId="Content">
    <w:name w:val="Content"/>
    <w:basedOn w:val="Normal"/>
    <w:link w:val="ContentChar"/>
    <w:rsid w:val="00541B7A"/>
    <w:pPr>
      <w:spacing w:after="160" w:line="259" w:lineRule="auto"/>
      <w:jc w:val="both"/>
    </w:pPr>
    <w:rPr>
      <w:rFonts w:ascii="Calibri" w:eastAsia="Calibri" w:hAnsi="Calibri"/>
      <w:sz w:val="20"/>
      <w:szCs w:val="20"/>
    </w:rPr>
  </w:style>
  <w:style w:type="character" w:customStyle="1" w:styleId="ContentChar">
    <w:name w:val="Content Char"/>
    <w:link w:val="Content"/>
    <w:rsid w:val="00541B7A"/>
    <w:rPr>
      <w:rFonts w:ascii="Calibri" w:eastAsia="Calibri" w:hAnsi="Calibri"/>
    </w:rPr>
  </w:style>
  <w:style w:type="character" w:customStyle="1" w:styleId="FooterChar">
    <w:name w:val="Footer Char"/>
    <w:link w:val="Footer"/>
    <w:uiPriority w:val="99"/>
    <w:rsid w:val="007E7919"/>
    <w:rPr>
      <w:sz w:val="24"/>
      <w:szCs w:val="24"/>
    </w:rPr>
  </w:style>
  <w:style w:type="paragraph" w:styleId="HTMLPreformatted">
    <w:name w:val="HTML Preformatted"/>
    <w:basedOn w:val="Normal"/>
    <w:link w:val="HTMLPreformattedChar"/>
    <w:uiPriority w:val="99"/>
    <w:unhideWhenUsed/>
    <w:rsid w:val="00DE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DE7427"/>
    <w:rPr>
      <w:rFonts w:ascii="Courier New" w:hAnsi="Courier New" w:cs="Courier New"/>
    </w:rPr>
  </w:style>
  <w:style w:type="character" w:customStyle="1" w:styleId="start-tag">
    <w:name w:val="start-tag"/>
    <w:rsid w:val="00DE7427"/>
  </w:style>
  <w:style w:type="character" w:customStyle="1" w:styleId="attribute-name">
    <w:name w:val="attribute-name"/>
    <w:rsid w:val="00DE7427"/>
  </w:style>
  <w:style w:type="character" w:customStyle="1" w:styleId="error">
    <w:name w:val="error"/>
    <w:rsid w:val="00DE7427"/>
  </w:style>
  <w:style w:type="character" w:customStyle="1" w:styleId="end-tag">
    <w:name w:val="end-tag"/>
    <w:rsid w:val="00DE7427"/>
  </w:style>
  <w:style w:type="paragraph" w:customStyle="1" w:styleId="tableheadercell">
    <w:name w:val="tableheadercell"/>
    <w:uiPriority w:val="99"/>
    <w:rsid w:val="0038132D"/>
    <w:pPr>
      <w:widowControl w:val="0"/>
      <w:autoSpaceDE w:val="0"/>
      <w:autoSpaceDN w:val="0"/>
      <w:adjustRightInd w:val="0"/>
    </w:pPr>
    <w:rPr>
      <w:rFonts w:ascii="Arial" w:hAnsi="Arial" w:cs="Arial"/>
      <w:color w:val="000000"/>
      <w:sz w:val="18"/>
      <w:szCs w:val="18"/>
    </w:rPr>
  </w:style>
  <w:style w:type="character" w:customStyle="1" w:styleId="Heading3Char">
    <w:name w:val="Heading 3 Char"/>
    <w:link w:val="Heading3"/>
    <w:rsid w:val="00402607"/>
    <w:rPr>
      <w:rFonts w:cs="Arial"/>
      <w:bCs/>
      <w:caps/>
      <w:color w:val="0000FF"/>
      <w:sz w:val="24"/>
      <w:szCs w:val="22"/>
    </w:rPr>
  </w:style>
  <w:style w:type="paragraph" w:customStyle="1" w:styleId="Request-Payload">
    <w:name w:val="Request-Payload"/>
    <w:basedOn w:val="Normal"/>
    <w:link w:val="Request-PayloadChar"/>
    <w:qFormat/>
    <w:rsid w:val="00524BB6"/>
    <w:pPr>
      <w:jc w:val="both"/>
    </w:pPr>
    <w:rPr>
      <w:rFonts w:ascii="Tahoma" w:hAnsi="Tahoma" w:cs="Tahoma"/>
      <w:sz w:val="20"/>
      <w:szCs w:val="20"/>
    </w:rPr>
  </w:style>
  <w:style w:type="character" w:customStyle="1" w:styleId="Request-PayloadChar">
    <w:name w:val="Request-Payload Char"/>
    <w:basedOn w:val="DefaultParagraphFont"/>
    <w:link w:val="Request-Payload"/>
    <w:rsid w:val="00524BB6"/>
    <w:rPr>
      <w:rFonts w:ascii="Tahoma" w:hAnsi="Tahoma" w:cs="Tahoma"/>
    </w:rPr>
  </w:style>
  <w:style w:type="paragraph" w:customStyle="1" w:styleId="HTTPREQUEST">
    <w:name w:val="HTTP REQUEST"/>
    <w:basedOn w:val="Normal"/>
    <w:link w:val="HTTPREQUESTChar"/>
    <w:rsid w:val="00363892"/>
    <w:rPr>
      <w:rFonts w:ascii="Tahoma" w:hAnsi="Tahoma" w:cs="Tahoma"/>
      <w:sz w:val="16"/>
      <w:szCs w:val="16"/>
    </w:rPr>
  </w:style>
  <w:style w:type="character" w:customStyle="1" w:styleId="HTTPREQUESTChar">
    <w:name w:val="HTTP REQUEST Char"/>
    <w:basedOn w:val="DefaultParagraphFont"/>
    <w:link w:val="HTTPREQUEST"/>
    <w:rsid w:val="00363892"/>
    <w:rPr>
      <w:rFonts w:ascii="Tahoma" w:hAnsi="Tahoma" w:cs="Tahoma"/>
      <w:sz w:val="16"/>
      <w:szCs w:val="16"/>
    </w:rPr>
  </w:style>
  <w:style w:type="character" w:customStyle="1" w:styleId="InternetLink">
    <w:name w:val="Internet Link"/>
    <w:uiPriority w:val="99"/>
    <w:rsid w:val="002C7A9E"/>
    <w:rPr>
      <w:color w:val="0000FF"/>
      <w:u w:val="single"/>
    </w:rPr>
  </w:style>
  <w:style w:type="paragraph" w:styleId="FootnoteText">
    <w:name w:val="footnote text"/>
    <w:basedOn w:val="Normal"/>
    <w:link w:val="FootnoteTextChar"/>
    <w:unhideWhenUsed/>
    <w:rsid w:val="009F7B9F"/>
  </w:style>
  <w:style w:type="character" w:customStyle="1" w:styleId="FootnoteTextChar">
    <w:name w:val="Footnote Text Char"/>
    <w:basedOn w:val="DefaultParagraphFont"/>
    <w:link w:val="FootnoteText"/>
    <w:rsid w:val="009F7B9F"/>
    <w:rPr>
      <w:sz w:val="24"/>
      <w:szCs w:val="24"/>
    </w:rPr>
  </w:style>
  <w:style w:type="character" w:styleId="FootnoteReference">
    <w:name w:val="footnote reference"/>
    <w:basedOn w:val="DefaultParagraphFont"/>
    <w:unhideWhenUsed/>
    <w:rsid w:val="009F7B9F"/>
    <w:rPr>
      <w:vertAlign w:val="superscript"/>
    </w:rPr>
  </w:style>
  <w:style w:type="character" w:customStyle="1" w:styleId="HeaderChar">
    <w:name w:val="Header Char"/>
    <w:basedOn w:val="DefaultParagraphFont"/>
    <w:link w:val="Header"/>
    <w:uiPriority w:val="99"/>
    <w:rsid w:val="00EF4231"/>
    <w:rPr>
      <w:sz w:val="24"/>
      <w:szCs w:val="24"/>
    </w:rPr>
  </w:style>
  <w:style w:type="paragraph" w:styleId="TableofFigures">
    <w:name w:val="table of figures"/>
    <w:basedOn w:val="Normal"/>
    <w:next w:val="Normal"/>
    <w:uiPriority w:val="99"/>
    <w:unhideWhenUsed/>
    <w:rsid w:val="00CA4FBC"/>
    <w:pPr>
      <w:numPr>
        <w:numId w:val="15"/>
      </w:numPr>
    </w:pPr>
  </w:style>
  <w:style w:type="paragraph" w:styleId="Revision">
    <w:name w:val="Revision"/>
    <w:hidden/>
    <w:uiPriority w:val="99"/>
    <w:semiHidden/>
    <w:rsid w:val="009B5A22"/>
    <w:rPr>
      <w:sz w:val="24"/>
      <w:szCs w:val="24"/>
    </w:rPr>
  </w:style>
  <w:style w:type="table" w:styleId="GridTable1Light-Accent2">
    <w:name w:val="Grid Table 1 Light Accent 2"/>
    <w:basedOn w:val="TableNormal"/>
    <w:uiPriority w:val="46"/>
    <w:rsid w:val="005128D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128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714C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rsid w:val="00557A05"/>
    <w:rPr>
      <w:color w:val="605E5C"/>
      <w:shd w:val="clear" w:color="auto" w:fill="E1DFDD"/>
    </w:rPr>
  </w:style>
  <w:style w:type="character" w:styleId="PlaceholderText">
    <w:name w:val="Placeholder Text"/>
    <w:basedOn w:val="DefaultParagraphFont"/>
    <w:uiPriority w:val="99"/>
    <w:semiHidden/>
    <w:rsid w:val="001E5943"/>
    <w:rPr>
      <w:color w:val="808080"/>
    </w:rPr>
  </w:style>
  <w:style w:type="table" w:styleId="MediumShading1-Accent1">
    <w:name w:val="Medium Shading 1 Accent 1"/>
    <w:basedOn w:val="TableNormal"/>
    <w:uiPriority w:val="63"/>
    <w:rsid w:val="001E5943"/>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GridLight1">
    <w:name w:val="Table Grid Light1"/>
    <w:basedOn w:val="TableNormal"/>
    <w:uiPriority w:val="40"/>
    <w:rsid w:val="006D295D"/>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D23E3F"/>
    <w:pPr>
      <w:spacing w:before="100" w:beforeAutospacing="1" w:after="100" w:afterAutospacing="1"/>
    </w:pPr>
  </w:style>
  <w:style w:type="character" w:customStyle="1" w:styleId="normaltextrun">
    <w:name w:val="normaltextrun"/>
    <w:basedOn w:val="DefaultParagraphFont"/>
    <w:rsid w:val="00D23E3F"/>
  </w:style>
  <w:style w:type="character" w:customStyle="1" w:styleId="eop">
    <w:name w:val="eop"/>
    <w:basedOn w:val="DefaultParagraphFont"/>
    <w:rsid w:val="00D23E3F"/>
  </w:style>
  <w:style w:type="table" w:styleId="ListTable4-Accent1">
    <w:name w:val="List Table 4 Accent 1"/>
    <w:basedOn w:val="TableNormal"/>
    <w:uiPriority w:val="49"/>
    <w:rsid w:val="003C089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971">
      <w:bodyDiv w:val="1"/>
      <w:marLeft w:val="0"/>
      <w:marRight w:val="0"/>
      <w:marTop w:val="0"/>
      <w:marBottom w:val="0"/>
      <w:divBdr>
        <w:top w:val="none" w:sz="0" w:space="0" w:color="auto"/>
        <w:left w:val="none" w:sz="0" w:space="0" w:color="auto"/>
        <w:bottom w:val="none" w:sz="0" w:space="0" w:color="auto"/>
        <w:right w:val="none" w:sz="0" w:space="0" w:color="auto"/>
      </w:divBdr>
    </w:div>
    <w:div w:id="17195960">
      <w:bodyDiv w:val="1"/>
      <w:marLeft w:val="0"/>
      <w:marRight w:val="0"/>
      <w:marTop w:val="0"/>
      <w:marBottom w:val="0"/>
      <w:divBdr>
        <w:top w:val="none" w:sz="0" w:space="0" w:color="auto"/>
        <w:left w:val="none" w:sz="0" w:space="0" w:color="auto"/>
        <w:bottom w:val="none" w:sz="0" w:space="0" w:color="auto"/>
        <w:right w:val="none" w:sz="0" w:space="0" w:color="auto"/>
      </w:divBdr>
    </w:div>
    <w:div w:id="20863767">
      <w:bodyDiv w:val="1"/>
      <w:marLeft w:val="0"/>
      <w:marRight w:val="0"/>
      <w:marTop w:val="0"/>
      <w:marBottom w:val="0"/>
      <w:divBdr>
        <w:top w:val="none" w:sz="0" w:space="0" w:color="auto"/>
        <w:left w:val="none" w:sz="0" w:space="0" w:color="auto"/>
        <w:bottom w:val="none" w:sz="0" w:space="0" w:color="auto"/>
        <w:right w:val="none" w:sz="0" w:space="0" w:color="auto"/>
      </w:divBdr>
    </w:div>
    <w:div w:id="24792814">
      <w:bodyDiv w:val="1"/>
      <w:marLeft w:val="0"/>
      <w:marRight w:val="0"/>
      <w:marTop w:val="0"/>
      <w:marBottom w:val="0"/>
      <w:divBdr>
        <w:top w:val="none" w:sz="0" w:space="0" w:color="auto"/>
        <w:left w:val="none" w:sz="0" w:space="0" w:color="auto"/>
        <w:bottom w:val="none" w:sz="0" w:space="0" w:color="auto"/>
        <w:right w:val="none" w:sz="0" w:space="0" w:color="auto"/>
      </w:divBdr>
    </w:div>
    <w:div w:id="31659424">
      <w:bodyDiv w:val="1"/>
      <w:marLeft w:val="0"/>
      <w:marRight w:val="0"/>
      <w:marTop w:val="0"/>
      <w:marBottom w:val="0"/>
      <w:divBdr>
        <w:top w:val="none" w:sz="0" w:space="0" w:color="auto"/>
        <w:left w:val="none" w:sz="0" w:space="0" w:color="auto"/>
        <w:bottom w:val="none" w:sz="0" w:space="0" w:color="auto"/>
        <w:right w:val="none" w:sz="0" w:space="0" w:color="auto"/>
      </w:divBdr>
    </w:div>
    <w:div w:id="32509307">
      <w:bodyDiv w:val="1"/>
      <w:marLeft w:val="0"/>
      <w:marRight w:val="0"/>
      <w:marTop w:val="0"/>
      <w:marBottom w:val="0"/>
      <w:divBdr>
        <w:top w:val="none" w:sz="0" w:space="0" w:color="auto"/>
        <w:left w:val="none" w:sz="0" w:space="0" w:color="auto"/>
        <w:bottom w:val="none" w:sz="0" w:space="0" w:color="auto"/>
        <w:right w:val="none" w:sz="0" w:space="0" w:color="auto"/>
      </w:divBdr>
    </w:div>
    <w:div w:id="44305455">
      <w:bodyDiv w:val="1"/>
      <w:marLeft w:val="0"/>
      <w:marRight w:val="0"/>
      <w:marTop w:val="0"/>
      <w:marBottom w:val="0"/>
      <w:divBdr>
        <w:top w:val="none" w:sz="0" w:space="0" w:color="auto"/>
        <w:left w:val="none" w:sz="0" w:space="0" w:color="auto"/>
        <w:bottom w:val="none" w:sz="0" w:space="0" w:color="auto"/>
        <w:right w:val="none" w:sz="0" w:space="0" w:color="auto"/>
      </w:divBdr>
    </w:div>
    <w:div w:id="45839373">
      <w:bodyDiv w:val="1"/>
      <w:marLeft w:val="0"/>
      <w:marRight w:val="0"/>
      <w:marTop w:val="0"/>
      <w:marBottom w:val="0"/>
      <w:divBdr>
        <w:top w:val="none" w:sz="0" w:space="0" w:color="auto"/>
        <w:left w:val="none" w:sz="0" w:space="0" w:color="auto"/>
        <w:bottom w:val="none" w:sz="0" w:space="0" w:color="auto"/>
        <w:right w:val="none" w:sz="0" w:space="0" w:color="auto"/>
      </w:divBdr>
    </w:div>
    <w:div w:id="52429437">
      <w:bodyDiv w:val="1"/>
      <w:marLeft w:val="0"/>
      <w:marRight w:val="0"/>
      <w:marTop w:val="0"/>
      <w:marBottom w:val="0"/>
      <w:divBdr>
        <w:top w:val="none" w:sz="0" w:space="0" w:color="auto"/>
        <w:left w:val="none" w:sz="0" w:space="0" w:color="auto"/>
        <w:bottom w:val="none" w:sz="0" w:space="0" w:color="auto"/>
        <w:right w:val="none" w:sz="0" w:space="0" w:color="auto"/>
      </w:divBdr>
    </w:div>
    <w:div w:id="57285634">
      <w:bodyDiv w:val="1"/>
      <w:marLeft w:val="0"/>
      <w:marRight w:val="0"/>
      <w:marTop w:val="0"/>
      <w:marBottom w:val="0"/>
      <w:divBdr>
        <w:top w:val="none" w:sz="0" w:space="0" w:color="auto"/>
        <w:left w:val="none" w:sz="0" w:space="0" w:color="auto"/>
        <w:bottom w:val="none" w:sz="0" w:space="0" w:color="auto"/>
        <w:right w:val="none" w:sz="0" w:space="0" w:color="auto"/>
      </w:divBdr>
    </w:div>
    <w:div w:id="61875267">
      <w:bodyDiv w:val="1"/>
      <w:marLeft w:val="0"/>
      <w:marRight w:val="0"/>
      <w:marTop w:val="0"/>
      <w:marBottom w:val="0"/>
      <w:divBdr>
        <w:top w:val="none" w:sz="0" w:space="0" w:color="auto"/>
        <w:left w:val="none" w:sz="0" w:space="0" w:color="auto"/>
        <w:bottom w:val="none" w:sz="0" w:space="0" w:color="auto"/>
        <w:right w:val="none" w:sz="0" w:space="0" w:color="auto"/>
      </w:divBdr>
    </w:div>
    <w:div w:id="62945665">
      <w:bodyDiv w:val="1"/>
      <w:marLeft w:val="0"/>
      <w:marRight w:val="0"/>
      <w:marTop w:val="0"/>
      <w:marBottom w:val="0"/>
      <w:divBdr>
        <w:top w:val="none" w:sz="0" w:space="0" w:color="auto"/>
        <w:left w:val="none" w:sz="0" w:space="0" w:color="auto"/>
        <w:bottom w:val="none" w:sz="0" w:space="0" w:color="auto"/>
        <w:right w:val="none" w:sz="0" w:space="0" w:color="auto"/>
      </w:divBdr>
      <w:divsChild>
        <w:div w:id="1388869497">
          <w:marLeft w:val="0"/>
          <w:marRight w:val="0"/>
          <w:marTop w:val="0"/>
          <w:marBottom w:val="0"/>
          <w:divBdr>
            <w:top w:val="none" w:sz="0" w:space="0" w:color="auto"/>
            <w:left w:val="none" w:sz="0" w:space="0" w:color="auto"/>
            <w:bottom w:val="none" w:sz="0" w:space="0" w:color="auto"/>
            <w:right w:val="none" w:sz="0" w:space="0" w:color="auto"/>
          </w:divBdr>
        </w:div>
      </w:divsChild>
    </w:div>
    <w:div w:id="71659679">
      <w:bodyDiv w:val="1"/>
      <w:marLeft w:val="0"/>
      <w:marRight w:val="0"/>
      <w:marTop w:val="0"/>
      <w:marBottom w:val="0"/>
      <w:divBdr>
        <w:top w:val="none" w:sz="0" w:space="0" w:color="auto"/>
        <w:left w:val="none" w:sz="0" w:space="0" w:color="auto"/>
        <w:bottom w:val="none" w:sz="0" w:space="0" w:color="auto"/>
        <w:right w:val="none" w:sz="0" w:space="0" w:color="auto"/>
      </w:divBdr>
    </w:div>
    <w:div w:id="74595176">
      <w:bodyDiv w:val="1"/>
      <w:marLeft w:val="0"/>
      <w:marRight w:val="0"/>
      <w:marTop w:val="0"/>
      <w:marBottom w:val="0"/>
      <w:divBdr>
        <w:top w:val="none" w:sz="0" w:space="0" w:color="auto"/>
        <w:left w:val="none" w:sz="0" w:space="0" w:color="auto"/>
        <w:bottom w:val="none" w:sz="0" w:space="0" w:color="auto"/>
        <w:right w:val="none" w:sz="0" w:space="0" w:color="auto"/>
      </w:divBdr>
    </w:div>
    <w:div w:id="74711444">
      <w:bodyDiv w:val="1"/>
      <w:marLeft w:val="0"/>
      <w:marRight w:val="0"/>
      <w:marTop w:val="0"/>
      <w:marBottom w:val="0"/>
      <w:divBdr>
        <w:top w:val="none" w:sz="0" w:space="0" w:color="auto"/>
        <w:left w:val="none" w:sz="0" w:space="0" w:color="auto"/>
        <w:bottom w:val="none" w:sz="0" w:space="0" w:color="auto"/>
        <w:right w:val="none" w:sz="0" w:space="0" w:color="auto"/>
      </w:divBdr>
    </w:div>
    <w:div w:id="78213648">
      <w:bodyDiv w:val="1"/>
      <w:marLeft w:val="0"/>
      <w:marRight w:val="0"/>
      <w:marTop w:val="0"/>
      <w:marBottom w:val="0"/>
      <w:divBdr>
        <w:top w:val="none" w:sz="0" w:space="0" w:color="auto"/>
        <w:left w:val="none" w:sz="0" w:space="0" w:color="auto"/>
        <w:bottom w:val="none" w:sz="0" w:space="0" w:color="auto"/>
        <w:right w:val="none" w:sz="0" w:space="0" w:color="auto"/>
      </w:divBdr>
    </w:div>
    <w:div w:id="81075087">
      <w:bodyDiv w:val="1"/>
      <w:marLeft w:val="0"/>
      <w:marRight w:val="0"/>
      <w:marTop w:val="0"/>
      <w:marBottom w:val="0"/>
      <w:divBdr>
        <w:top w:val="none" w:sz="0" w:space="0" w:color="auto"/>
        <w:left w:val="none" w:sz="0" w:space="0" w:color="auto"/>
        <w:bottom w:val="none" w:sz="0" w:space="0" w:color="auto"/>
        <w:right w:val="none" w:sz="0" w:space="0" w:color="auto"/>
      </w:divBdr>
    </w:div>
    <w:div w:id="83117448">
      <w:bodyDiv w:val="1"/>
      <w:marLeft w:val="0"/>
      <w:marRight w:val="0"/>
      <w:marTop w:val="0"/>
      <w:marBottom w:val="0"/>
      <w:divBdr>
        <w:top w:val="none" w:sz="0" w:space="0" w:color="auto"/>
        <w:left w:val="none" w:sz="0" w:space="0" w:color="auto"/>
        <w:bottom w:val="none" w:sz="0" w:space="0" w:color="auto"/>
        <w:right w:val="none" w:sz="0" w:space="0" w:color="auto"/>
      </w:divBdr>
    </w:div>
    <w:div w:id="86586919">
      <w:bodyDiv w:val="1"/>
      <w:marLeft w:val="0"/>
      <w:marRight w:val="0"/>
      <w:marTop w:val="0"/>
      <w:marBottom w:val="0"/>
      <w:divBdr>
        <w:top w:val="none" w:sz="0" w:space="0" w:color="auto"/>
        <w:left w:val="none" w:sz="0" w:space="0" w:color="auto"/>
        <w:bottom w:val="none" w:sz="0" w:space="0" w:color="auto"/>
        <w:right w:val="none" w:sz="0" w:space="0" w:color="auto"/>
      </w:divBdr>
    </w:div>
    <w:div w:id="87819833">
      <w:bodyDiv w:val="1"/>
      <w:marLeft w:val="0"/>
      <w:marRight w:val="0"/>
      <w:marTop w:val="0"/>
      <w:marBottom w:val="0"/>
      <w:divBdr>
        <w:top w:val="none" w:sz="0" w:space="0" w:color="auto"/>
        <w:left w:val="none" w:sz="0" w:space="0" w:color="auto"/>
        <w:bottom w:val="none" w:sz="0" w:space="0" w:color="auto"/>
        <w:right w:val="none" w:sz="0" w:space="0" w:color="auto"/>
      </w:divBdr>
    </w:div>
    <w:div w:id="87850626">
      <w:bodyDiv w:val="1"/>
      <w:marLeft w:val="0"/>
      <w:marRight w:val="0"/>
      <w:marTop w:val="0"/>
      <w:marBottom w:val="0"/>
      <w:divBdr>
        <w:top w:val="none" w:sz="0" w:space="0" w:color="auto"/>
        <w:left w:val="none" w:sz="0" w:space="0" w:color="auto"/>
        <w:bottom w:val="none" w:sz="0" w:space="0" w:color="auto"/>
        <w:right w:val="none" w:sz="0" w:space="0" w:color="auto"/>
      </w:divBdr>
    </w:div>
    <w:div w:id="91977447">
      <w:bodyDiv w:val="1"/>
      <w:marLeft w:val="0"/>
      <w:marRight w:val="0"/>
      <w:marTop w:val="0"/>
      <w:marBottom w:val="0"/>
      <w:divBdr>
        <w:top w:val="none" w:sz="0" w:space="0" w:color="auto"/>
        <w:left w:val="none" w:sz="0" w:space="0" w:color="auto"/>
        <w:bottom w:val="none" w:sz="0" w:space="0" w:color="auto"/>
        <w:right w:val="none" w:sz="0" w:space="0" w:color="auto"/>
      </w:divBdr>
    </w:div>
    <w:div w:id="93674619">
      <w:bodyDiv w:val="1"/>
      <w:marLeft w:val="0"/>
      <w:marRight w:val="0"/>
      <w:marTop w:val="0"/>
      <w:marBottom w:val="0"/>
      <w:divBdr>
        <w:top w:val="none" w:sz="0" w:space="0" w:color="auto"/>
        <w:left w:val="none" w:sz="0" w:space="0" w:color="auto"/>
        <w:bottom w:val="none" w:sz="0" w:space="0" w:color="auto"/>
        <w:right w:val="none" w:sz="0" w:space="0" w:color="auto"/>
      </w:divBdr>
    </w:div>
    <w:div w:id="95368825">
      <w:bodyDiv w:val="1"/>
      <w:marLeft w:val="0"/>
      <w:marRight w:val="0"/>
      <w:marTop w:val="0"/>
      <w:marBottom w:val="0"/>
      <w:divBdr>
        <w:top w:val="none" w:sz="0" w:space="0" w:color="auto"/>
        <w:left w:val="none" w:sz="0" w:space="0" w:color="auto"/>
        <w:bottom w:val="none" w:sz="0" w:space="0" w:color="auto"/>
        <w:right w:val="none" w:sz="0" w:space="0" w:color="auto"/>
      </w:divBdr>
    </w:div>
    <w:div w:id="105658640">
      <w:bodyDiv w:val="1"/>
      <w:marLeft w:val="0"/>
      <w:marRight w:val="0"/>
      <w:marTop w:val="0"/>
      <w:marBottom w:val="0"/>
      <w:divBdr>
        <w:top w:val="none" w:sz="0" w:space="0" w:color="auto"/>
        <w:left w:val="none" w:sz="0" w:space="0" w:color="auto"/>
        <w:bottom w:val="none" w:sz="0" w:space="0" w:color="auto"/>
        <w:right w:val="none" w:sz="0" w:space="0" w:color="auto"/>
      </w:divBdr>
    </w:div>
    <w:div w:id="113990832">
      <w:bodyDiv w:val="1"/>
      <w:marLeft w:val="0"/>
      <w:marRight w:val="0"/>
      <w:marTop w:val="0"/>
      <w:marBottom w:val="0"/>
      <w:divBdr>
        <w:top w:val="none" w:sz="0" w:space="0" w:color="auto"/>
        <w:left w:val="none" w:sz="0" w:space="0" w:color="auto"/>
        <w:bottom w:val="none" w:sz="0" w:space="0" w:color="auto"/>
        <w:right w:val="none" w:sz="0" w:space="0" w:color="auto"/>
      </w:divBdr>
    </w:div>
    <w:div w:id="125705400">
      <w:bodyDiv w:val="1"/>
      <w:marLeft w:val="0"/>
      <w:marRight w:val="0"/>
      <w:marTop w:val="0"/>
      <w:marBottom w:val="0"/>
      <w:divBdr>
        <w:top w:val="none" w:sz="0" w:space="0" w:color="auto"/>
        <w:left w:val="none" w:sz="0" w:space="0" w:color="auto"/>
        <w:bottom w:val="none" w:sz="0" w:space="0" w:color="auto"/>
        <w:right w:val="none" w:sz="0" w:space="0" w:color="auto"/>
      </w:divBdr>
    </w:div>
    <w:div w:id="130825243">
      <w:bodyDiv w:val="1"/>
      <w:marLeft w:val="0"/>
      <w:marRight w:val="0"/>
      <w:marTop w:val="0"/>
      <w:marBottom w:val="0"/>
      <w:divBdr>
        <w:top w:val="none" w:sz="0" w:space="0" w:color="auto"/>
        <w:left w:val="none" w:sz="0" w:space="0" w:color="auto"/>
        <w:bottom w:val="none" w:sz="0" w:space="0" w:color="auto"/>
        <w:right w:val="none" w:sz="0" w:space="0" w:color="auto"/>
      </w:divBdr>
    </w:div>
    <w:div w:id="131138329">
      <w:bodyDiv w:val="1"/>
      <w:marLeft w:val="0"/>
      <w:marRight w:val="0"/>
      <w:marTop w:val="0"/>
      <w:marBottom w:val="0"/>
      <w:divBdr>
        <w:top w:val="none" w:sz="0" w:space="0" w:color="auto"/>
        <w:left w:val="none" w:sz="0" w:space="0" w:color="auto"/>
        <w:bottom w:val="none" w:sz="0" w:space="0" w:color="auto"/>
        <w:right w:val="none" w:sz="0" w:space="0" w:color="auto"/>
      </w:divBdr>
      <w:divsChild>
        <w:div w:id="1216745924">
          <w:marLeft w:val="0"/>
          <w:marRight w:val="0"/>
          <w:marTop w:val="0"/>
          <w:marBottom w:val="0"/>
          <w:divBdr>
            <w:top w:val="none" w:sz="0" w:space="0" w:color="auto"/>
            <w:left w:val="none" w:sz="0" w:space="0" w:color="auto"/>
            <w:bottom w:val="none" w:sz="0" w:space="0" w:color="auto"/>
            <w:right w:val="none" w:sz="0" w:space="0" w:color="auto"/>
          </w:divBdr>
        </w:div>
      </w:divsChild>
    </w:div>
    <w:div w:id="142165562">
      <w:bodyDiv w:val="1"/>
      <w:marLeft w:val="0"/>
      <w:marRight w:val="0"/>
      <w:marTop w:val="0"/>
      <w:marBottom w:val="0"/>
      <w:divBdr>
        <w:top w:val="none" w:sz="0" w:space="0" w:color="auto"/>
        <w:left w:val="none" w:sz="0" w:space="0" w:color="auto"/>
        <w:bottom w:val="none" w:sz="0" w:space="0" w:color="auto"/>
        <w:right w:val="none" w:sz="0" w:space="0" w:color="auto"/>
      </w:divBdr>
    </w:div>
    <w:div w:id="146675245">
      <w:bodyDiv w:val="1"/>
      <w:marLeft w:val="0"/>
      <w:marRight w:val="0"/>
      <w:marTop w:val="0"/>
      <w:marBottom w:val="0"/>
      <w:divBdr>
        <w:top w:val="none" w:sz="0" w:space="0" w:color="auto"/>
        <w:left w:val="none" w:sz="0" w:space="0" w:color="auto"/>
        <w:bottom w:val="none" w:sz="0" w:space="0" w:color="auto"/>
        <w:right w:val="none" w:sz="0" w:space="0" w:color="auto"/>
      </w:divBdr>
    </w:div>
    <w:div w:id="148594584">
      <w:bodyDiv w:val="1"/>
      <w:marLeft w:val="0"/>
      <w:marRight w:val="0"/>
      <w:marTop w:val="0"/>
      <w:marBottom w:val="0"/>
      <w:divBdr>
        <w:top w:val="none" w:sz="0" w:space="0" w:color="auto"/>
        <w:left w:val="none" w:sz="0" w:space="0" w:color="auto"/>
        <w:bottom w:val="none" w:sz="0" w:space="0" w:color="auto"/>
        <w:right w:val="none" w:sz="0" w:space="0" w:color="auto"/>
      </w:divBdr>
    </w:div>
    <w:div w:id="149255793">
      <w:bodyDiv w:val="1"/>
      <w:marLeft w:val="0"/>
      <w:marRight w:val="0"/>
      <w:marTop w:val="0"/>
      <w:marBottom w:val="0"/>
      <w:divBdr>
        <w:top w:val="none" w:sz="0" w:space="0" w:color="auto"/>
        <w:left w:val="none" w:sz="0" w:space="0" w:color="auto"/>
        <w:bottom w:val="none" w:sz="0" w:space="0" w:color="auto"/>
        <w:right w:val="none" w:sz="0" w:space="0" w:color="auto"/>
      </w:divBdr>
    </w:div>
    <w:div w:id="152376817">
      <w:bodyDiv w:val="1"/>
      <w:marLeft w:val="0"/>
      <w:marRight w:val="0"/>
      <w:marTop w:val="0"/>
      <w:marBottom w:val="0"/>
      <w:divBdr>
        <w:top w:val="none" w:sz="0" w:space="0" w:color="auto"/>
        <w:left w:val="none" w:sz="0" w:space="0" w:color="auto"/>
        <w:bottom w:val="none" w:sz="0" w:space="0" w:color="auto"/>
        <w:right w:val="none" w:sz="0" w:space="0" w:color="auto"/>
      </w:divBdr>
    </w:div>
    <w:div w:id="156119080">
      <w:bodyDiv w:val="1"/>
      <w:marLeft w:val="0"/>
      <w:marRight w:val="0"/>
      <w:marTop w:val="0"/>
      <w:marBottom w:val="0"/>
      <w:divBdr>
        <w:top w:val="none" w:sz="0" w:space="0" w:color="auto"/>
        <w:left w:val="none" w:sz="0" w:space="0" w:color="auto"/>
        <w:bottom w:val="none" w:sz="0" w:space="0" w:color="auto"/>
        <w:right w:val="none" w:sz="0" w:space="0" w:color="auto"/>
      </w:divBdr>
    </w:div>
    <w:div w:id="156457763">
      <w:bodyDiv w:val="1"/>
      <w:marLeft w:val="0"/>
      <w:marRight w:val="0"/>
      <w:marTop w:val="0"/>
      <w:marBottom w:val="0"/>
      <w:divBdr>
        <w:top w:val="none" w:sz="0" w:space="0" w:color="auto"/>
        <w:left w:val="none" w:sz="0" w:space="0" w:color="auto"/>
        <w:bottom w:val="none" w:sz="0" w:space="0" w:color="auto"/>
        <w:right w:val="none" w:sz="0" w:space="0" w:color="auto"/>
      </w:divBdr>
    </w:div>
    <w:div w:id="160318149">
      <w:bodyDiv w:val="1"/>
      <w:marLeft w:val="0"/>
      <w:marRight w:val="0"/>
      <w:marTop w:val="0"/>
      <w:marBottom w:val="0"/>
      <w:divBdr>
        <w:top w:val="none" w:sz="0" w:space="0" w:color="auto"/>
        <w:left w:val="none" w:sz="0" w:space="0" w:color="auto"/>
        <w:bottom w:val="none" w:sz="0" w:space="0" w:color="auto"/>
        <w:right w:val="none" w:sz="0" w:space="0" w:color="auto"/>
      </w:divBdr>
    </w:div>
    <w:div w:id="160776290">
      <w:bodyDiv w:val="1"/>
      <w:marLeft w:val="0"/>
      <w:marRight w:val="0"/>
      <w:marTop w:val="0"/>
      <w:marBottom w:val="0"/>
      <w:divBdr>
        <w:top w:val="none" w:sz="0" w:space="0" w:color="auto"/>
        <w:left w:val="none" w:sz="0" w:space="0" w:color="auto"/>
        <w:bottom w:val="none" w:sz="0" w:space="0" w:color="auto"/>
        <w:right w:val="none" w:sz="0" w:space="0" w:color="auto"/>
      </w:divBdr>
    </w:div>
    <w:div w:id="168259917">
      <w:bodyDiv w:val="1"/>
      <w:marLeft w:val="0"/>
      <w:marRight w:val="0"/>
      <w:marTop w:val="0"/>
      <w:marBottom w:val="0"/>
      <w:divBdr>
        <w:top w:val="none" w:sz="0" w:space="0" w:color="auto"/>
        <w:left w:val="none" w:sz="0" w:space="0" w:color="auto"/>
        <w:bottom w:val="none" w:sz="0" w:space="0" w:color="auto"/>
        <w:right w:val="none" w:sz="0" w:space="0" w:color="auto"/>
      </w:divBdr>
    </w:div>
    <w:div w:id="174921419">
      <w:bodyDiv w:val="1"/>
      <w:marLeft w:val="0"/>
      <w:marRight w:val="0"/>
      <w:marTop w:val="0"/>
      <w:marBottom w:val="0"/>
      <w:divBdr>
        <w:top w:val="none" w:sz="0" w:space="0" w:color="auto"/>
        <w:left w:val="none" w:sz="0" w:space="0" w:color="auto"/>
        <w:bottom w:val="none" w:sz="0" w:space="0" w:color="auto"/>
        <w:right w:val="none" w:sz="0" w:space="0" w:color="auto"/>
      </w:divBdr>
    </w:div>
    <w:div w:id="177742252">
      <w:bodyDiv w:val="1"/>
      <w:marLeft w:val="0"/>
      <w:marRight w:val="0"/>
      <w:marTop w:val="0"/>
      <w:marBottom w:val="0"/>
      <w:divBdr>
        <w:top w:val="none" w:sz="0" w:space="0" w:color="auto"/>
        <w:left w:val="none" w:sz="0" w:space="0" w:color="auto"/>
        <w:bottom w:val="none" w:sz="0" w:space="0" w:color="auto"/>
        <w:right w:val="none" w:sz="0" w:space="0" w:color="auto"/>
      </w:divBdr>
    </w:div>
    <w:div w:id="178081570">
      <w:bodyDiv w:val="1"/>
      <w:marLeft w:val="0"/>
      <w:marRight w:val="0"/>
      <w:marTop w:val="0"/>
      <w:marBottom w:val="0"/>
      <w:divBdr>
        <w:top w:val="none" w:sz="0" w:space="0" w:color="auto"/>
        <w:left w:val="none" w:sz="0" w:space="0" w:color="auto"/>
        <w:bottom w:val="none" w:sz="0" w:space="0" w:color="auto"/>
        <w:right w:val="none" w:sz="0" w:space="0" w:color="auto"/>
      </w:divBdr>
    </w:div>
    <w:div w:id="180124926">
      <w:bodyDiv w:val="1"/>
      <w:marLeft w:val="0"/>
      <w:marRight w:val="0"/>
      <w:marTop w:val="0"/>
      <w:marBottom w:val="0"/>
      <w:divBdr>
        <w:top w:val="none" w:sz="0" w:space="0" w:color="auto"/>
        <w:left w:val="none" w:sz="0" w:space="0" w:color="auto"/>
        <w:bottom w:val="none" w:sz="0" w:space="0" w:color="auto"/>
        <w:right w:val="none" w:sz="0" w:space="0" w:color="auto"/>
      </w:divBdr>
    </w:div>
    <w:div w:id="191069952">
      <w:bodyDiv w:val="1"/>
      <w:marLeft w:val="0"/>
      <w:marRight w:val="0"/>
      <w:marTop w:val="0"/>
      <w:marBottom w:val="0"/>
      <w:divBdr>
        <w:top w:val="none" w:sz="0" w:space="0" w:color="auto"/>
        <w:left w:val="none" w:sz="0" w:space="0" w:color="auto"/>
        <w:bottom w:val="none" w:sz="0" w:space="0" w:color="auto"/>
        <w:right w:val="none" w:sz="0" w:space="0" w:color="auto"/>
      </w:divBdr>
    </w:div>
    <w:div w:id="193033979">
      <w:bodyDiv w:val="1"/>
      <w:marLeft w:val="0"/>
      <w:marRight w:val="0"/>
      <w:marTop w:val="0"/>
      <w:marBottom w:val="0"/>
      <w:divBdr>
        <w:top w:val="none" w:sz="0" w:space="0" w:color="auto"/>
        <w:left w:val="none" w:sz="0" w:space="0" w:color="auto"/>
        <w:bottom w:val="none" w:sz="0" w:space="0" w:color="auto"/>
        <w:right w:val="none" w:sz="0" w:space="0" w:color="auto"/>
      </w:divBdr>
    </w:div>
    <w:div w:id="199172225">
      <w:bodyDiv w:val="1"/>
      <w:marLeft w:val="0"/>
      <w:marRight w:val="0"/>
      <w:marTop w:val="0"/>
      <w:marBottom w:val="0"/>
      <w:divBdr>
        <w:top w:val="none" w:sz="0" w:space="0" w:color="auto"/>
        <w:left w:val="none" w:sz="0" w:space="0" w:color="auto"/>
        <w:bottom w:val="none" w:sz="0" w:space="0" w:color="auto"/>
        <w:right w:val="none" w:sz="0" w:space="0" w:color="auto"/>
      </w:divBdr>
    </w:div>
    <w:div w:id="206184634">
      <w:bodyDiv w:val="1"/>
      <w:marLeft w:val="0"/>
      <w:marRight w:val="0"/>
      <w:marTop w:val="0"/>
      <w:marBottom w:val="0"/>
      <w:divBdr>
        <w:top w:val="none" w:sz="0" w:space="0" w:color="auto"/>
        <w:left w:val="none" w:sz="0" w:space="0" w:color="auto"/>
        <w:bottom w:val="none" w:sz="0" w:space="0" w:color="auto"/>
        <w:right w:val="none" w:sz="0" w:space="0" w:color="auto"/>
      </w:divBdr>
    </w:div>
    <w:div w:id="209609750">
      <w:bodyDiv w:val="1"/>
      <w:marLeft w:val="0"/>
      <w:marRight w:val="0"/>
      <w:marTop w:val="0"/>
      <w:marBottom w:val="0"/>
      <w:divBdr>
        <w:top w:val="none" w:sz="0" w:space="0" w:color="auto"/>
        <w:left w:val="none" w:sz="0" w:space="0" w:color="auto"/>
        <w:bottom w:val="none" w:sz="0" w:space="0" w:color="auto"/>
        <w:right w:val="none" w:sz="0" w:space="0" w:color="auto"/>
      </w:divBdr>
    </w:div>
    <w:div w:id="210653628">
      <w:bodyDiv w:val="1"/>
      <w:marLeft w:val="0"/>
      <w:marRight w:val="0"/>
      <w:marTop w:val="0"/>
      <w:marBottom w:val="0"/>
      <w:divBdr>
        <w:top w:val="none" w:sz="0" w:space="0" w:color="auto"/>
        <w:left w:val="none" w:sz="0" w:space="0" w:color="auto"/>
        <w:bottom w:val="none" w:sz="0" w:space="0" w:color="auto"/>
        <w:right w:val="none" w:sz="0" w:space="0" w:color="auto"/>
      </w:divBdr>
    </w:div>
    <w:div w:id="214583505">
      <w:bodyDiv w:val="1"/>
      <w:marLeft w:val="0"/>
      <w:marRight w:val="0"/>
      <w:marTop w:val="0"/>
      <w:marBottom w:val="0"/>
      <w:divBdr>
        <w:top w:val="none" w:sz="0" w:space="0" w:color="auto"/>
        <w:left w:val="none" w:sz="0" w:space="0" w:color="auto"/>
        <w:bottom w:val="none" w:sz="0" w:space="0" w:color="auto"/>
        <w:right w:val="none" w:sz="0" w:space="0" w:color="auto"/>
      </w:divBdr>
    </w:div>
    <w:div w:id="223948641">
      <w:bodyDiv w:val="1"/>
      <w:marLeft w:val="0"/>
      <w:marRight w:val="0"/>
      <w:marTop w:val="0"/>
      <w:marBottom w:val="0"/>
      <w:divBdr>
        <w:top w:val="none" w:sz="0" w:space="0" w:color="auto"/>
        <w:left w:val="none" w:sz="0" w:space="0" w:color="auto"/>
        <w:bottom w:val="none" w:sz="0" w:space="0" w:color="auto"/>
        <w:right w:val="none" w:sz="0" w:space="0" w:color="auto"/>
      </w:divBdr>
    </w:div>
    <w:div w:id="231240783">
      <w:bodyDiv w:val="1"/>
      <w:marLeft w:val="0"/>
      <w:marRight w:val="0"/>
      <w:marTop w:val="0"/>
      <w:marBottom w:val="0"/>
      <w:divBdr>
        <w:top w:val="none" w:sz="0" w:space="0" w:color="auto"/>
        <w:left w:val="none" w:sz="0" w:space="0" w:color="auto"/>
        <w:bottom w:val="none" w:sz="0" w:space="0" w:color="auto"/>
        <w:right w:val="none" w:sz="0" w:space="0" w:color="auto"/>
      </w:divBdr>
    </w:div>
    <w:div w:id="233856137">
      <w:bodyDiv w:val="1"/>
      <w:marLeft w:val="0"/>
      <w:marRight w:val="0"/>
      <w:marTop w:val="0"/>
      <w:marBottom w:val="0"/>
      <w:divBdr>
        <w:top w:val="none" w:sz="0" w:space="0" w:color="auto"/>
        <w:left w:val="none" w:sz="0" w:space="0" w:color="auto"/>
        <w:bottom w:val="none" w:sz="0" w:space="0" w:color="auto"/>
        <w:right w:val="none" w:sz="0" w:space="0" w:color="auto"/>
      </w:divBdr>
    </w:div>
    <w:div w:id="256057093">
      <w:bodyDiv w:val="1"/>
      <w:marLeft w:val="0"/>
      <w:marRight w:val="0"/>
      <w:marTop w:val="0"/>
      <w:marBottom w:val="0"/>
      <w:divBdr>
        <w:top w:val="none" w:sz="0" w:space="0" w:color="auto"/>
        <w:left w:val="none" w:sz="0" w:space="0" w:color="auto"/>
        <w:bottom w:val="none" w:sz="0" w:space="0" w:color="auto"/>
        <w:right w:val="none" w:sz="0" w:space="0" w:color="auto"/>
      </w:divBdr>
    </w:div>
    <w:div w:id="257491209">
      <w:bodyDiv w:val="1"/>
      <w:marLeft w:val="0"/>
      <w:marRight w:val="0"/>
      <w:marTop w:val="0"/>
      <w:marBottom w:val="0"/>
      <w:divBdr>
        <w:top w:val="none" w:sz="0" w:space="0" w:color="auto"/>
        <w:left w:val="none" w:sz="0" w:space="0" w:color="auto"/>
        <w:bottom w:val="none" w:sz="0" w:space="0" w:color="auto"/>
        <w:right w:val="none" w:sz="0" w:space="0" w:color="auto"/>
      </w:divBdr>
    </w:div>
    <w:div w:id="259527483">
      <w:bodyDiv w:val="1"/>
      <w:marLeft w:val="0"/>
      <w:marRight w:val="0"/>
      <w:marTop w:val="0"/>
      <w:marBottom w:val="0"/>
      <w:divBdr>
        <w:top w:val="none" w:sz="0" w:space="0" w:color="auto"/>
        <w:left w:val="none" w:sz="0" w:space="0" w:color="auto"/>
        <w:bottom w:val="none" w:sz="0" w:space="0" w:color="auto"/>
        <w:right w:val="none" w:sz="0" w:space="0" w:color="auto"/>
      </w:divBdr>
    </w:div>
    <w:div w:id="277033140">
      <w:bodyDiv w:val="1"/>
      <w:marLeft w:val="0"/>
      <w:marRight w:val="0"/>
      <w:marTop w:val="0"/>
      <w:marBottom w:val="0"/>
      <w:divBdr>
        <w:top w:val="none" w:sz="0" w:space="0" w:color="auto"/>
        <w:left w:val="none" w:sz="0" w:space="0" w:color="auto"/>
        <w:bottom w:val="none" w:sz="0" w:space="0" w:color="auto"/>
        <w:right w:val="none" w:sz="0" w:space="0" w:color="auto"/>
      </w:divBdr>
    </w:div>
    <w:div w:id="283728963">
      <w:bodyDiv w:val="1"/>
      <w:marLeft w:val="0"/>
      <w:marRight w:val="0"/>
      <w:marTop w:val="0"/>
      <w:marBottom w:val="0"/>
      <w:divBdr>
        <w:top w:val="none" w:sz="0" w:space="0" w:color="auto"/>
        <w:left w:val="none" w:sz="0" w:space="0" w:color="auto"/>
        <w:bottom w:val="none" w:sz="0" w:space="0" w:color="auto"/>
        <w:right w:val="none" w:sz="0" w:space="0" w:color="auto"/>
      </w:divBdr>
    </w:div>
    <w:div w:id="286160516">
      <w:bodyDiv w:val="1"/>
      <w:marLeft w:val="0"/>
      <w:marRight w:val="0"/>
      <w:marTop w:val="0"/>
      <w:marBottom w:val="0"/>
      <w:divBdr>
        <w:top w:val="none" w:sz="0" w:space="0" w:color="auto"/>
        <w:left w:val="none" w:sz="0" w:space="0" w:color="auto"/>
        <w:bottom w:val="none" w:sz="0" w:space="0" w:color="auto"/>
        <w:right w:val="none" w:sz="0" w:space="0" w:color="auto"/>
      </w:divBdr>
    </w:div>
    <w:div w:id="287013455">
      <w:bodyDiv w:val="1"/>
      <w:marLeft w:val="0"/>
      <w:marRight w:val="0"/>
      <w:marTop w:val="0"/>
      <w:marBottom w:val="0"/>
      <w:divBdr>
        <w:top w:val="none" w:sz="0" w:space="0" w:color="auto"/>
        <w:left w:val="none" w:sz="0" w:space="0" w:color="auto"/>
        <w:bottom w:val="none" w:sz="0" w:space="0" w:color="auto"/>
        <w:right w:val="none" w:sz="0" w:space="0" w:color="auto"/>
      </w:divBdr>
    </w:div>
    <w:div w:id="295573876">
      <w:bodyDiv w:val="1"/>
      <w:marLeft w:val="0"/>
      <w:marRight w:val="0"/>
      <w:marTop w:val="0"/>
      <w:marBottom w:val="0"/>
      <w:divBdr>
        <w:top w:val="none" w:sz="0" w:space="0" w:color="auto"/>
        <w:left w:val="none" w:sz="0" w:space="0" w:color="auto"/>
        <w:bottom w:val="none" w:sz="0" w:space="0" w:color="auto"/>
        <w:right w:val="none" w:sz="0" w:space="0" w:color="auto"/>
      </w:divBdr>
    </w:div>
    <w:div w:id="298848614">
      <w:bodyDiv w:val="1"/>
      <w:marLeft w:val="0"/>
      <w:marRight w:val="0"/>
      <w:marTop w:val="0"/>
      <w:marBottom w:val="0"/>
      <w:divBdr>
        <w:top w:val="none" w:sz="0" w:space="0" w:color="auto"/>
        <w:left w:val="none" w:sz="0" w:space="0" w:color="auto"/>
        <w:bottom w:val="none" w:sz="0" w:space="0" w:color="auto"/>
        <w:right w:val="none" w:sz="0" w:space="0" w:color="auto"/>
      </w:divBdr>
      <w:divsChild>
        <w:div w:id="1779594992">
          <w:marLeft w:val="0"/>
          <w:marRight w:val="0"/>
          <w:marTop w:val="0"/>
          <w:marBottom w:val="0"/>
          <w:divBdr>
            <w:top w:val="none" w:sz="0" w:space="0" w:color="auto"/>
            <w:left w:val="none" w:sz="0" w:space="0" w:color="auto"/>
            <w:bottom w:val="none" w:sz="0" w:space="0" w:color="auto"/>
            <w:right w:val="none" w:sz="0" w:space="0" w:color="auto"/>
          </w:divBdr>
        </w:div>
      </w:divsChild>
    </w:div>
    <w:div w:id="299960859">
      <w:bodyDiv w:val="1"/>
      <w:marLeft w:val="0"/>
      <w:marRight w:val="0"/>
      <w:marTop w:val="0"/>
      <w:marBottom w:val="0"/>
      <w:divBdr>
        <w:top w:val="none" w:sz="0" w:space="0" w:color="auto"/>
        <w:left w:val="none" w:sz="0" w:space="0" w:color="auto"/>
        <w:bottom w:val="none" w:sz="0" w:space="0" w:color="auto"/>
        <w:right w:val="none" w:sz="0" w:space="0" w:color="auto"/>
      </w:divBdr>
    </w:div>
    <w:div w:id="303584129">
      <w:bodyDiv w:val="1"/>
      <w:marLeft w:val="0"/>
      <w:marRight w:val="0"/>
      <w:marTop w:val="0"/>
      <w:marBottom w:val="0"/>
      <w:divBdr>
        <w:top w:val="none" w:sz="0" w:space="0" w:color="auto"/>
        <w:left w:val="none" w:sz="0" w:space="0" w:color="auto"/>
        <w:bottom w:val="none" w:sz="0" w:space="0" w:color="auto"/>
        <w:right w:val="none" w:sz="0" w:space="0" w:color="auto"/>
      </w:divBdr>
    </w:div>
    <w:div w:id="304966723">
      <w:bodyDiv w:val="1"/>
      <w:marLeft w:val="0"/>
      <w:marRight w:val="0"/>
      <w:marTop w:val="0"/>
      <w:marBottom w:val="0"/>
      <w:divBdr>
        <w:top w:val="none" w:sz="0" w:space="0" w:color="auto"/>
        <w:left w:val="none" w:sz="0" w:space="0" w:color="auto"/>
        <w:bottom w:val="none" w:sz="0" w:space="0" w:color="auto"/>
        <w:right w:val="none" w:sz="0" w:space="0" w:color="auto"/>
      </w:divBdr>
    </w:div>
    <w:div w:id="310061746">
      <w:bodyDiv w:val="1"/>
      <w:marLeft w:val="0"/>
      <w:marRight w:val="0"/>
      <w:marTop w:val="0"/>
      <w:marBottom w:val="0"/>
      <w:divBdr>
        <w:top w:val="none" w:sz="0" w:space="0" w:color="auto"/>
        <w:left w:val="none" w:sz="0" w:space="0" w:color="auto"/>
        <w:bottom w:val="none" w:sz="0" w:space="0" w:color="auto"/>
        <w:right w:val="none" w:sz="0" w:space="0" w:color="auto"/>
      </w:divBdr>
    </w:div>
    <w:div w:id="311369714">
      <w:bodyDiv w:val="1"/>
      <w:marLeft w:val="0"/>
      <w:marRight w:val="0"/>
      <w:marTop w:val="0"/>
      <w:marBottom w:val="0"/>
      <w:divBdr>
        <w:top w:val="none" w:sz="0" w:space="0" w:color="auto"/>
        <w:left w:val="none" w:sz="0" w:space="0" w:color="auto"/>
        <w:bottom w:val="none" w:sz="0" w:space="0" w:color="auto"/>
        <w:right w:val="none" w:sz="0" w:space="0" w:color="auto"/>
      </w:divBdr>
    </w:div>
    <w:div w:id="311570947">
      <w:bodyDiv w:val="1"/>
      <w:marLeft w:val="0"/>
      <w:marRight w:val="0"/>
      <w:marTop w:val="0"/>
      <w:marBottom w:val="0"/>
      <w:divBdr>
        <w:top w:val="none" w:sz="0" w:space="0" w:color="auto"/>
        <w:left w:val="none" w:sz="0" w:space="0" w:color="auto"/>
        <w:bottom w:val="none" w:sz="0" w:space="0" w:color="auto"/>
        <w:right w:val="none" w:sz="0" w:space="0" w:color="auto"/>
      </w:divBdr>
    </w:div>
    <w:div w:id="324091253">
      <w:bodyDiv w:val="1"/>
      <w:marLeft w:val="0"/>
      <w:marRight w:val="0"/>
      <w:marTop w:val="0"/>
      <w:marBottom w:val="0"/>
      <w:divBdr>
        <w:top w:val="none" w:sz="0" w:space="0" w:color="auto"/>
        <w:left w:val="none" w:sz="0" w:space="0" w:color="auto"/>
        <w:bottom w:val="none" w:sz="0" w:space="0" w:color="auto"/>
        <w:right w:val="none" w:sz="0" w:space="0" w:color="auto"/>
      </w:divBdr>
    </w:div>
    <w:div w:id="341473153">
      <w:bodyDiv w:val="1"/>
      <w:marLeft w:val="0"/>
      <w:marRight w:val="0"/>
      <w:marTop w:val="0"/>
      <w:marBottom w:val="0"/>
      <w:divBdr>
        <w:top w:val="none" w:sz="0" w:space="0" w:color="auto"/>
        <w:left w:val="none" w:sz="0" w:space="0" w:color="auto"/>
        <w:bottom w:val="none" w:sz="0" w:space="0" w:color="auto"/>
        <w:right w:val="none" w:sz="0" w:space="0" w:color="auto"/>
      </w:divBdr>
    </w:div>
    <w:div w:id="342245591">
      <w:bodyDiv w:val="1"/>
      <w:marLeft w:val="0"/>
      <w:marRight w:val="0"/>
      <w:marTop w:val="0"/>
      <w:marBottom w:val="0"/>
      <w:divBdr>
        <w:top w:val="none" w:sz="0" w:space="0" w:color="auto"/>
        <w:left w:val="none" w:sz="0" w:space="0" w:color="auto"/>
        <w:bottom w:val="none" w:sz="0" w:space="0" w:color="auto"/>
        <w:right w:val="none" w:sz="0" w:space="0" w:color="auto"/>
      </w:divBdr>
    </w:div>
    <w:div w:id="346179682">
      <w:bodyDiv w:val="1"/>
      <w:marLeft w:val="0"/>
      <w:marRight w:val="0"/>
      <w:marTop w:val="0"/>
      <w:marBottom w:val="0"/>
      <w:divBdr>
        <w:top w:val="none" w:sz="0" w:space="0" w:color="auto"/>
        <w:left w:val="none" w:sz="0" w:space="0" w:color="auto"/>
        <w:bottom w:val="none" w:sz="0" w:space="0" w:color="auto"/>
        <w:right w:val="none" w:sz="0" w:space="0" w:color="auto"/>
      </w:divBdr>
    </w:div>
    <w:div w:id="346446725">
      <w:bodyDiv w:val="1"/>
      <w:marLeft w:val="0"/>
      <w:marRight w:val="0"/>
      <w:marTop w:val="0"/>
      <w:marBottom w:val="0"/>
      <w:divBdr>
        <w:top w:val="none" w:sz="0" w:space="0" w:color="auto"/>
        <w:left w:val="none" w:sz="0" w:space="0" w:color="auto"/>
        <w:bottom w:val="none" w:sz="0" w:space="0" w:color="auto"/>
        <w:right w:val="none" w:sz="0" w:space="0" w:color="auto"/>
      </w:divBdr>
    </w:div>
    <w:div w:id="363290932">
      <w:bodyDiv w:val="1"/>
      <w:marLeft w:val="0"/>
      <w:marRight w:val="0"/>
      <w:marTop w:val="0"/>
      <w:marBottom w:val="0"/>
      <w:divBdr>
        <w:top w:val="none" w:sz="0" w:space="0" w:color="auto"/>
        <w:left w:val="none" w:sz="0" w:space="0" w:color="auto"/>
        <w:bottom w:val="none" w:sz="0" w:space="0" w:color="auto"/>
        <w:right w:val="none" w:sz="0" w:space="0" w:color="auto"/>
      </w:divBdr>
    </w:div>
    <w:div w:id="370424229">
      <w:bodyDiv w:val="1"/>
      <w:marLeft w:val="0"/>
      <w:marRight w:val="0"/>
      <w:marTop w:val="0"/>
      <w:marBottom w:val="0"/>
      <w:divBdr>
        <w:top w:val="none" w:sz="0" w:space="0" w:color="auto"/>
        <w:left w:val="none" w:sz="0" w:space="0" w:color="auto"/>
        <w:bottom w:val="none" w:sz="0" w:space="0" w:color="auto"/>
        <w:right w:val="none" w:sz="0" w:space="0" w:color="auto"/>
      </w:divBdr>
    </w:div>
    <w:div w:id="371151720">
      <w:bodyDiv w:val="1"/>
      <w:marLeft w:val="0"/>
      <w:marRight w:val="0"/>
      <w:marTop w:val="0"/>
      <w:marBottom w:val="0"/>
      <w:divBdr>
        <w:top w:val="none" w:sz="0" w:space="0" w:color="auto"/>
        <w:left w:val="none" w:sz="0" w:space="0" w:color="auto"/>
        <w:bottom w:val="none" w:sz="0" w:space="0" w:color="auto"/>
        <w:right w:val="none" w:sz="0" w:space="0" w:color="auto"/>
      </w:divBdr>
    </w:div>
    <w:div w:id="373888840">
      <w:bodyDiv w:val="1"/>
      <w:marLeft w:val="0"/>
      <w:marRight w:val="0"/>
      <w:marTop w:val="0"/>
      <w:marBottom w:val="0"/>
      <w:divBdr>
        <w:top w:val="none" w:sz="0" w:space="0" w:color="auto"/>
        <w:left w:val="none" w:sz="0" w:space="0" w:color="auto"/>
        <w:bottom w:val="none" w:sz="0" w:space="0" w:color="auto"/>
        <w:right w:val="none" w:sz="0" w:space="0" w:color="auto"/>
      </w:divBdr>
    </w:div>
    <w:div w:id="375087143">
      <w:bodyDiv w:val="1"/>
      <w:marLeft w:val="0"/>
      <w:marRight w:val="0"/>
      <w:marTop w:val="0"/>
      <w:marBottom w:val="0"/>
      <w:divBdr>
        <w:top w:val="none" w:sz="0" w:space="0" w:color="auto"/>
        <w:left w:val="none" w:sz="0" w:space="0" w:color="auto"/>
        <w:bottom w:val="none" w:sz="0" w:space="0" w:color="auto"/>
        <w:right w:val="none" w:sz="0" w:space="0" w:color="auto"/>
      </w:divBdr>
    </w:div>
    <w:div w:id="380058731">
      <w:bodyDiv w:val="1"/>
      <w:marLeft w:val="0"/>
      <w:marRight w:val="0"/>
      <w:marTop w:val="0"/>
      <w:marBottom w:val="0"/>
      <w:divBdr>
        <w:top w:val="none" w:sz="0" w:space="0" w:color="auto"/>
        <w:left w:val="none" w:sz="0" w:space="0" w:color="auto"/>
        <w:bottom w:val="none" w:sz="0" w:space="0" w:color="auto"/>
        <w:right w:val="none" w:sz="0" w:space="0" w:color="auto"/>
      </w:divBdr>
    </w:div>
    <w:div w:id="383530366">
      <w:bodyDiv w:val="1"/>
      <w:marLeft w:val="0"/>
      <w:marRight w:val="0"/>
      <w:marTop w:val="0"/>
      <w:marBottom w:val="0"/>
      <w:divBdr>
        <w:top w:val="none" w:sz="0" w:space="0" w:color="auto"/>
        <w:left w:val="none" w:sz="0" w:space="0" w:color="auto"/>
        <w:bottom w:val="none" w:sz="0" w:space="0" w:color="auto"/>
        <w:right w:val="none" w:sz="0" w:space="0" w:color="auto"/>
      </w:divBdr>
    </w:div>
    <w:div w:id="383679785">
      <w:bodyDiv w:val="1"/>
      <w:marLeft w:val="0"/>
      <w:marRight w:val="0"/>
      <w:marTop w:val="0"/>
      <w:marBottom w:val="0"/>
      <w:divBdr>
        <w:top w:val="none" w:sz="0" w:space="0" w:color="auto"/>
        <w:left w:val="none" w:sz="0" w:space="0" w:color="auto"/>
        <w:bottom w:val="none" w:sz="0" w:space="0" w:color="auto"/>
        <w:right w:val="none" w:sz="0" w:space="0" w:color="auto"/>
      </w:divBdr>
    </w:div>
    <w:div w:id="387343277">
      <w:bodyDiv w:val="1"/>
      <w:marLeft w:val="0"/>
      <w:marRight w:val="0"/>
      <w:marTop w:val="0"/>
      <w:marBottom w:val="0"/>
      <w:divBdr>
        <w:top w:val="none" w:sz="0" w:space="0" w:color="auto"/>
        <w:left w:val="none" w:sz="0" w:space="0" w:color="auto"/>
        <w:bottom w:val="none" w:sz="0" w:space="0" w:color="auto"/>
        <w:right w:val="none" w:sz="0" w:space="0" w:color="auto"/>
      </w:divBdr>
    </w:div>
    <w:div w:id="403257258">
      <w:bodyDiv w:val="1"/>
      <w:marLeft w:val="0"/>
      <w:marRight w:val="0"/>
      <w:marTop w:val="0"/>
      <w:marBottom w:val="0"/>
      <w:divBdr>
        <w:top w:val="none" w:sz="0" w:space="0" w:color="auto"/>
        <w:left w:val="none" w:sz="0" w:space="0" w:color="auto"/>
        <w:bottom w:val="none" w:sz="0" w:space="0" w:color="auto"/>
        <w:right w:val="none" w:sz="0" w:space="0" w:color="auto"/>
      </w:divBdr>
    </w:div>
    <w:div w:id="407389936">
      <w:bodyDiv w:val="1"/>
      <w:marLeft w:val="0"/>
      <w:marRight w:val="0"/>
      <w:marTop w:val="0"/>
      <w:marBottom w:val="0"/>
      <w:divBdr>
        <w:top w:val="none" w:sz="0" w:space="0" w:color="auto"/>
        <w:left w:val="none" w:sz="0" w:space="0" w:color="auto"/>
        <w:bottom w:val="none" w:sz="0" w:space="0" w:color="auto"/>
        <w:right w:val="none" w:sz="0" w:space="0" w:color="auto"/>
      </w:divBdr>
    </w:div>
    <w:div w:id="409010967">
      <w:bodyDiv w:val="1"/>
      <w:marLeft w:val="0"/>
      <w:marRight w:val="0"/>
      <w:marTop w:val="0"/>
      <w:marBottom w:val="0"/>
      <w:divBdr>
        <w:top w:val="none" w:sz="0" w:space="0" w:color="auto"/>
        <w:left w:val="none" w:sz="0" w:space="0" w:color="auto"/>
        <w:bottom w:val="none" w:sz="0" w:space="0" w:color="auto"/>
        <w:right w:val="none" w:sz="0" w:space="0" w:color="auto"/>
      </w:divBdr>
    </w:div>
    <w:div w:id="413748208">
      <w:bodyDiv w:val="1"/>
      <w:marLeft w:val="0"/>
      <w:marRight w:val="0"/>
      <w:marTop w:val="0"/>
      <w:marBottom w:val="0"/>
      <w:divBdr>
        <w:top w:val="none" w:sz="0" w:space="0" w:color="auto"/>
        <w:left w:val="none" w:sz="0" w:space="0" w:color="auto"/>
        <w:bottom w:val="none" w:sz="0" w:space="0" w:color="auto"/>
        <w:right w:val="none" w:sz="0" w:space="0" w:color="auto"/>
      </w:divBdr>
    </w:div>
    <w:div w:id="423307783">
      <w:bodyDiv w:val="1"/>
      <w:marLeft w:val="0"/>
      <w:marRight w:val="0"/>
      <w:marTop w:val="0"/>
      <w:marBottom w:val="0"/>
      <w:divBdr>
        <w:top w:val="none" w:sz="0" w:space="0" w:color="auto"/>
        <w:left w:val="none" w:sz="0" w:space="0" w:color="auto"/>
        <w:bottom w:val="none" w:sz="0" w:space="0" w:color="auto"/>
        <w:right w:val="none" w:sz="0" w:space="0" w:color="auto"/>
      </w:divBdr>
    </w:div>
    <w:div w:id="436217773">
      <w:bodyDiv w:val="1"/>
      <w:marLeft w:val="0"/>
      <w:marRight w:val="0"/>
      <w:marTop w:val="0"/>
      <w:marBottom w:val="0"/>
      <w:divBdr>
        <w:top w:val="none" w:sz="0" w:space="0" w:color="auto"/>
        <w:left w:val="none" w:sz="0" w:space="0" w:color="auto"/>
        <w:bottom w:val="none" w:sz="0" w:space="0" w:color="auto"/>
        <w:right w:val="none" w:sz="0" w:space="0" w:color="auto"/>
      </w:divBdr>
    </w:div>
    <w:div w:id="438182319">
      <w:bodyDiv w:val="1"/>
      <w:marLeft w:val="0"/>
      <w:marRight w:val="0"/>
      <w:marTop w:val="0"/>
      <w:marBottom w:val="0"/>
      <w:divBdr>
        <w:top w:val="none" w:sz="0" w:space="0" w:color="auto"/>
        <w:left w:val="none" w:sz="0" w:space="0" w:color="auto"/>
        <w:bottom w:val="none" w:sz="0" w:space="0" w:color="auto"/>
        <w:right w:val="none" w:sz="0" w:space="0" w:color="auto"/>
      </w:divBdr>
    </w:div>
    <w:div w:id="444083575">
      <w:bodyDiv w:val="1"/>
      <w:marLeft w:val="0"/>
      <w:marRight w:val="0"/>
      <w:marTop w:val="0"/>
      <w:marBottom w:val="0"/>
      <w:divBdr>
        <w:top w:val="none" w:sz="0" w:space="0" w:color="auto"/>
        <w:left w:val="none" w:sz="0" w:space="0" w:color="auto"/>
        <w:bottom w:val="none" w:sz="0" w:space="0" w:color="auto"/>
        <w:right w:val="none" w:sz="0" w:space="0" w:color="auto"/>
      </w:divBdr>
    </w:div>
    <w:div w:id="450048981">
      <w:bodyDiv w:val="1"/>
      <w:marLeft w:val="0"/>
      <w:marRight w:val="0"/>
      <w:marTop w:val="0"/>
      <w:marBottom w:val="0"/>
      <w:divBdr>
        <w:top w:val="none" w:sz="0" w:space="0" w:color="auto"/>
        <w:left w:val="none" w:sz="0" w:space="0" w:color="auto"/>
        <w:bottom w:val="none" w:sz="0" w:space="0" w:color="auto"/>
        <w:right w:val="none" w:sz="0" w:space="0" w:color="auto"/>
      </w:divBdr>
    </w:div>
    <w:div w:id="450051866">
      <w:bodyDiv w:val="1"/>
      <w:marLeft w:val="0"/>
      <w:marRight w:val="0"/>
      <w:marTop w:val="0"/>
      <w:marBottom w:val="0"/>
      <w:divBdr>
        <w:top w:val="none" w:sz="0" w:space="0" w:color="auto"/>
        <w:left w:val="none" w:sz="0" w:space="0" w:color="auto"/>
        <w:bottom w:val="none" w:sz="0" w:space="0" w:color="auto"/>
        <w:right w:val="none" w:sz="0" w:space="0" w:color="auto"/>
      </w:divBdr>
    </w:div>
    <w:div w:id="464200087">
      <w:bodyDiv w:val="1"/>
      <w:marLeft w:val="0"/>
      <w:marRight w:val="0"/>
      <w:marTop w:val="0"/>
      <w:marBottom w:val="0"/>
      <w:divBdr>
        <w:top w:val="none" w:sz="0" w:space="0" w:color="auto"/>
        <w:left w:val="none" w:sz="0" w:space="0" w:color="auto"/>
        <w:bottom w:val="none" w:sz="0" w:space="0" w:color="auto"/>
        <w:right w:val="none" w:sz="0" w:space="0" w:color="auto"/>
      </w:divBdr>
    </w:div>
    <w:div w:id="469635964">
      <w:bodyDiv w:val="1"/>
      <w:marLeft w:val="0"/>
      <w:marRight w:val="0"/>
      <w:marTop w:val="0"/>
      <w:marBottom w:val="0"/>
      <w:divBdr>
        <w:top w:val="none" w:sz="0" w:space="0" w:color="auto"/>
        <w:left w:val="none" w:sz="0" w:space="0" w:color="auto"/>
        <w:bottom w:val="none" w:sz="0" w:space="0" w:color="auto"/>
        <w:right w:val="none" w:sz="0" w:space="0" w:color="auto"/>
      </w:divBdr>
    </w:div>
    <w:div w:id="470754096">
      <w:bodyDiv w:val="1"/>
      <w:marLeft w:val="0"/>
      <w:marRight w:val="0"/>
      <w:marTop w:val="0"/>
      <w:marBottom w:val="0"/>
      <w:divBdr>
        <w:top w:val="none" w:sz="0" w:space="0" w:color="auto"/>
        <w:left w:val="none" w:sz="0" w:space="0" w:color="auto"/>
        <w:bottom w:val="none" w:sz="0" w:space="0" w:color="auto"/>
        <w:right w:val="none" w:sz="0" w:space="0" w:color="auto"/>
      </w:divBdr>
    </w:div>
    <w:div w:id="471993420">
      <w:bodyDiv w:val="1"/>
      <w:marLeft w:val="0"/>
      <w:marRight w:val="0"/>
      <w:marTop w:val="0"/>
      <w:marBottom w:val="0"/>
      <w:divBdr>
        <w:top w:val="none" w:sz="0" w:space="0" w:color="auto"/>
        <w:left w:val="none" w:sz="0" w:space="0" w:color="auto"/>
        <w:bottom w:val="none" w:sz="0" w:space="0" w:color="auto"/>
        <w:right w:val="none" w:sz="0" w:space="0" w:color="auto"/>
      </w:divBdr>
    </w:div>
    <w:div w:id="477653254">
      <w:bodyDiv w:val="1"/>
      <w:marLeft w:val="0"/>
      <w:marRight w:val="0"/>
      <w:marTop w:val="0"/>
      <w:marBottom w:val="0"/>
      <w:divBdr>
        <w:top w:val="none" w:sz="0" w:space="0" w:color="auto"/>
        <w:left w:val="none" w:sz="0" w:space="0" w:color="auto"/>
        <w:bottom w:val="none" w:sz="0" w:space="0" w:color="auto"/>
        <w:right w:val="none" w:sz="0" w:space="0" w:color="auto"/>
      </w:divBdr>
    </w:div>
    <w:div w:id="492648729">
      <w:bodyDiv w:val="1"/>
      <w:marLeft w:val="0"/>
      <w:marRight w:val="0"/>
      <w:marTop w:val="0"/>
      <w:marBottom w:val="0"/>
      <w:divBdr>
        <w:top w:val="none" w:sz="0" w:space="0" w:color="auto"/>
        <w:left w:val="none" w:sz="0" w:space="0" w:color="auto"/>
        <w:bottom w:val="none" w:sz="0" w:space="0" w:color="auto"/>
        <w:right w:val="none" w:sz="0" w:space="0" w:color="auto"/>
      </w:divBdr>
    </w:div>
    <w:div w:id="502163738">
      <w:bodyDiv w:val="1"/>
      <w:marLeft w:val="0"/>
      <w:marRight w:val="0"/>
      <w:marTop w:val="0"/>
      <w:marBottom w:val="0"/>
      <w:divBdr>
        <w:top w:val="none" w:sz="0" w:space="0" w:color="auto"/>
        <w:left w:val="none" w:sz="0" w:space="0" w:color="auto"/>
        <w:bottom w:val="none" w:sz="0" w:space="0" w:color="auto"/>
        <w:right w:val="none" w:sz="0" w:space="0" w:color="auto"/>
      </w:divBdr>
    </w:div>
    <w:div w:id="502862381">
      <w:bodyDiv w:val="1"/>
      <w:marLeft w:val="0"/>
      <w:marRight w:val="0"/>
      <w:marTop w:val="0"/>
      <w:marBottom w:val="0"/>
      <w:divBdr>
        <w:top w:val="none" w:sz="0" w:space="0" w:color="auto"/>
        <w:left w:val="none" w:sz="0" w:space="0" w:color="auto"/>
        <w:bottom w:val="none" w:sz="0" w:space="0" w:color="auto"/>
        <w:right w:val="none" w:sz="0" w:space="0" w:color="auto"/>
      </w:divBdr>
    </w:div>
    <w:div w:id="506091015">
      <w:bodyDiv w:val="1"/>
      <w:marLeft w:val="0"/>
      <w:marRight w:val="0"/>
      <w:marTop w:val="0"/>
      <w:marBottom w:val="0"/>
      <w:divBdr>
        <w:top w:val="none" w:sz="0" w:space="0" w:color="auto"/>
        <w:left w:val="none" w:sz="0" w:space="0" w:color="auto"/>
        <w:bottom w:val="none" w:sz="0" w:space="0" w:color="auto"/>
        <w:right w:val="none" w:sz="0" w:space="0" w:color="auto"/>
      </w:divBdr>
    </w:div>
    <w:div w:id="507404854">
      <w:bodyDiv w:val="1"/>
      <w:marLeft w:val="0"/>
      <w:marRight w:val="0"/>
      <w:marTop w:val="0"/>
      <w:marBottom w:val="0"/>
      <w:divBdr>
        <w:top w:val="none" w:sz="0" w:space="0" w:color="auto"/>
        <w:left w:val="none" w:sz="0" w:space="0" w:color="auto"/>
        <w:bottom w:val="none" w:sz="0" w:space="0" w:color="auto"/>
        <w:right w:val="none" w:sz="0" w:space="0" w:color="auto"/>
      </w:divBdr>
    </w:div>
    <w:div w:id="513612044">
      <w:bodyDiv w:val="1"/>
      <w:marLeft w:val="0"/>
      <w:marRight w:val="0"/>
      <w:marTop w:val="0"/>
      <w:marBottom w:val="0"/>
      <w:divBdr>
        <w:top w:val="none" w:sz="0" w:space="0" w:color="auto"/>
        <w:left w:val="none" w:sz="0" w:space="0" w:color="auto"/>
        <w:bottom w:val="none" w:sz="0" w:space="0" w:color="auto"/>
        <w:right w:val="none" w:sz="0" w:space="0" w:color="auto"/>
      </w:divBdr>
    </w:div>
    <w:div w:id="515575988">
      <w:bodyDiv w:val="1"/>
      <w:marLeft w:val="0"/>
      <w:marRight w:val="0"/>
      <w:marTop w:val="0"/>
      <w:marBottom w:val="0"/>
      <w:divBdr>
        <w:top w:val="none" w:sz="0" w:space="0" w:color="auto"/>
        <w:left w:val="none" w:sz="0" w:space="0" w:color="auto"/>
        <w:bottom w:val="none" w:sz="0" w:space="0" w:color="auto"/>
        <w:right w:val="none" w:sz="0" w:space="0" w:color="auto"/>
      </w:divBdr>
    </w:div>
    <w:div w:id="522519257">
      <w:bodyDiv w:val="1"/>
      <w:marLeft w:val="0"/>
      <w:marRight w:val="0"/>
      <w:marTop w:val="0"/>
      <w:marBottom w:val="0"/>
      <w:divBdr>
        <w:top w:val="none" w:sz="0" w:space="0" w:color="auto"/>
        <w:left w:val="none" w:sz="0" w:space="0" w:color="auto"/>
        <w:bottom w:val="none" w:sz="0" w:space="0" w:color="auto"/>
        <w:right w:val="none" w:sz="0" w:space="0" w:color="auto"/>
      </w:divBdr>
    </w:div>
    <w:div w:id="531505183">
      <w:bodyDiv w:val="1"/>
      <w:marLeft w:val="0"/>
      <w:marRight w:val="0"/>
      <w:marTop w:val="0"/>
      <w:marBottom w:val="0"/>
      <w:divBdr>
        <w:top w:val="none" w:sz="0" w:space="0" w:color="auto"/>
        <w:left w:val="none" w:sz="0" w:space="0" w:color="auto"/>
        <w:bottom w:val="none" w:sz="0" w:space="0" w:color="auto"/>
        <w:right w:val="none" w:sz="0" w:space="0" w:color="auto"/>
      </w:divBdr>
    </w:div>
    <w:div w:id="533423213">
      <w:bodyDiv w:val="1"/>
      <w:marLeft w:val="0"/>
      <w:marRight w:val="0"/>
      <w:marTop w:val="0"/>
      <w:marBottom w:val="0"/>
      <w:divBdr>
        <w:top w:val="none" w:sz="0" w:space="0" w:color="auto"/>
        <w:left w:val="none" w:sz="0" w:space="0" w:color="auto"/>
        <w:bottom w:val="none" w:sz="0" w:space="0" w:color="auto"/>
        <w:right w:val="none" w:sz="0" w:space="0" w:color="auto"/>
      </w:divBdr>
    </w:div>
    <w:div w:id="538058046">
      <w:bodyDiv w:val="1"/>
      <w:marLeft w:val="0"/>
      <w:marRight w:val="0"/>
      <w:marTop w:val="0"/>
      <w:marBottom w:val="0"/>
      <w:divBdr>
        <w:top w:val="none" w:sz="0" w:space="0" w:color="auto"/>
        <w:left w:val="none" w:sz="0" w:space="0" w:color="auto"/>
        <w:bottom w:val="none" w:sz="0" w:space="0" w:color="auto"/>
        <w:right w:val="none" w:sz="0" w:space="0" w:color="auto"/>
      </w:divBdr>
    </w:div>
    <w:div w:id="538126531">
      <w:bodyDiv w:val="1"/>
      <w:marLeft w:val="0"/>
      <w:marRight w:val="0"/>
      <w:marTop w:val="0"/>
      <w:marBottom w:val="0"/>
      <w:divBdr>
        <w:top w:val="none" w:sz="0" w:space="0" w:color="auto"/>
        <w:left w:val="none" w:sz="0" w:space="0" w:color="auto"/>
        <w:bottom w:val="none" w:sz="0" w:space="0" w:color="auto"/>
        <w:right w:val="none" w:sz="0" w:space="0" w:color="auto"/>
      </w:divBdr>
    </w:div>
    <w:div w:id="544559018">
      <w:bodyDiv w:val="1"/>
      <w:marLeft w:val="0"/>
      <w:marRight w:val="0"/>
      <w:marTop w:val="0"/>
      <w:marBottom w:val="0"/>
      <w:divBdr>
        <w:top w:val="none" w:sz="0" w:space="0" w:color="auto"/>
        <w:left w:val="none" w:sz="0" w:space="0" w:color="auto"/>
        <w:bottom w:val="none" w:sz="0" w:space="0" w:color="auto"/>
        <w:right w:val="none" w:sz="0" w:space="0" w:color="auto"/>
      </w:divBdr>
    </w:div>
    <w:div w:id="548959032">
      <w:bodyDiv w:val="1"/>
      <w:marLeft w:val="0"/>
      <w:marRight w:val="0"/>
      <w:marTop w:val="0"/>
      <w:marBottom w:val="0"/>
      <w:divBdr>
        <w:top w:val="none" w:sz="0" w:space="0" w:color="auto"/>
        <w:left w:val="none" w:sz="0" w:space="0" w:color="auto"/>
        <w:bottom w:val="none" w:sz="0" w:space="0" w:color="auto"/>
        <w:right w:val="none" w:sz="0" w:space="0" w:color="auto"/>
      </w:divBdr>
    </w:div>
    <w:div w:id="549804525">
      <w:bodyDiv w:val="1"/>
      <w:marLeft w:val="0"/>
      <w:marRight w:val="0"/>
      <w:marTop w:val="0"/>
      <w:marBottom w:val="0"/>
      <w:divBdr>
        <w:top w:val="none" w:sz="0" w:space="0" w:color="auto"/>
        <w:left w:val="none" w:sz="0" w:space="0" w:color="auto"/>
        <w:bottom w:val="none" w:sz="0" w:space="0" w:color="auto"/>
        <w:right w:val="none" w:sz="0" w:space="0" w:color="auto"/>
      </w:divBdr>
    </w:div>
    <w:div w:id="554970677">
      <w:bodyDiv w:val="1"/>
      <w:marLeft w:val="0"/>
      <w:marRight w:val="0"/>
      <w:marTop w:val="0"/>
      <w:marBottom w:val="0"/>
      <w:divBdr>
        <w:top w:val="none" w:sz="0" w:space="0" w:color="auto"/>
        <w:left w:val="none" w:sz="0" w:space="0" w:color="auto"/>
        <w:bottom w:val="none" w:sz="0" w:space="0" w:color="auto"/>
        <w:right w:val="none" w:sz="0" w:space="0" w:color="auto"/>
      </w:divBdr>
    </w:div>
    <w:div w:id="568425169">
      <w:bodyDiv w:val="1"/>
      <w:marLeft w:val="0"/>
      <w:marRight w:val="0"/>
      <w:marTop w:val="0"/>
      <w:marBottom w:val="0"/>
      <w:divBdr>
        <w:top w:val="none" w:sz="0" w:space="0" w:color="auto"/>
        <w:left w:val="none" w:sz="0" w:space="0" w:color="auto"/>
        <w:bottom w:val="none" w:sz="0" w:space="0" w:color="auto"/>
        <w:right w:val="none" w:sz="0" w:space="0" w:color="auto"/>
      </w:divBdr>
    </w:div>
    <w:div w:id="569268740">
      <w:bodyDiv w:val="1"/>
      <w:marLeft w:val="0"/>
      <w:marRight w:val="0"/>
      <w:marTop w:val="0"/>
      <w:marBottom w:val="0"/>
      <w:divBdr>
        <w:top w:val="none" w:sz="0" w:space="0" w:color="auto"/>
        <w:left w:val="none" w:sz="0" w:space="0" w:color="auto"/>
        <w:bottom w:val="none" w:sz="0" w:space="0" w:color="auto"/>
        <w:right w:val="none" w:sz="0" w:space="0" w:color="auto"/>
      </w:divBdr>
    </w:div>
    <w:div w:id="571500367">
      <w:bodyDiv w:val="1"/>
      <w:marLeft w:val="0"/>
      <w:marRight w:val="0"/>
      <w:marTop w:val="0"/>
      <w:marBottom w:val="0"/>
      <w:divBdr>
        <w:top w:val="none" w:sz="0" w:space="0" w:color="auto"/>
        <w:left w:val="none" w:sz="0" w:space="0" w:color="auto"/>
        <w:bottom w:val="none" w:sz="0" w:space="0" w:color="auto"/>
        <w:right w:val="none" w:sz="0" w:space="0" w:color="auto"/>
      </w:divBdr>
    </w:div>
    <w:div w:id="577835618">
      <w:bodyDiv w:val="1"/>
      <w:marLeft w:val="0"/>
      <w:marRight w:val="0"/>
      <w:marTop w:val="0"/>
      <w:marBottom w:val="0"/>
      <w:divBdr>
        <w:top w:val="none" w:sz="0" w:space="0" w:color="auto"/>
        <w:left w:val="none" w:sz="0" w:space="0" w:color="auto"/>
        <w:bottom w:val="none" w:sz="0" w:space="0" w:color="auto"/>
        <w:right w:val="none" w:sz="0" w:space="0" w:color="auto"/>
      </w:divBdr>
    </w:div>
    <w:div w:id="578905737">
      <w:bodyDiv w:val="1"/>
      <w:marLeft w:val="0"/>
      <w:marRight w:val="0"/>
      <w:marTop w:val="0"/>
      <w:marBottom w:val="0"/>
      <w:divBdr>
        <w:top w:val="none" w:sz="0" w:space="0" w:color="auto"/>
        <w:left w:val="none" w:sz="0" w:space="0" w:color="auto"/>
        <w:bottom w:val="none" w:sz="0" w:space="0" w:color="auto"/>
        <w:right w:val="none" w:sz="0" w:space="0" w:color="auto"/>
      </w:divBdr>
    </w:div>
    <w:div w:id="588317910">
      <w:bodyDiv w:val="1"/>
      <w:marLeft w:val="0"/>
      <w:marRight w:val="0"/>
      <w:marTop w:val="0"/>
      <w:marBottom w:val="0"/>
      <w:divBdr>
        <w:top w:val="none" w:sz="0" w:space="0" w:color="auto"/>
        <w:left w:val="none" w:sz="0" w:space="0" w:color="auto"/>
        <w:bottom w:val="none" w:sz="0" w:space="0" w:color="auto"/>
        <w:right w:val="none" w:sz="0" w:space="0" w:color="auto"/>
      </w:divBdr>
    </w:div>
    <w:div w:id="594481337">
      <w:bodyDiv w:val="1"/>
      <w:marLeft w:val="0"/>
      <w:marRight w:val="0"/>
      <w:marTop w:val="0"/>
      <w:marBottom w:val="0"/>
      <w:divBdr>
        <w:top w:val="none" w:sz="0" w:space="0" w:color="auto"/>
        <w:left w:val="none" w:sz="0" w:space="0" w:color="auto"/>
        <w:bottom w:val="none" w:sz="0" w:space="0" w:color="auto"/>
        <w:right w:val="none" w:sz="0" w:space="0" w:color="auto"/>
      </w:divBdr>
    </w:div>
    <w:div w:id="597760838">
      <w:bodyDiv w:val="1"/>
      <w:marLeft w:val="0"/>
      <w:marRight w:val="0"/>
      <w:marTop w:val="0"/>
      <w:marBottom w:val="0"/>
      <w:divBdr>
        <w:top w:val="none" w:sz="0" w:space="0" w:color="auto"/>
        <w:left w:val="none" w:sz="0" w:space="0" w:color="auto"/>
        <w:bottom w:val="none" w:sz="0" w:space="0" w:color="auto"/>
        <w:right w:val="none" w:sz="0" w:space="0" w:color="auto"/>
      </w:divBdr>
      <w:divsChild>
        <w:div w:id="1476335321">
          <w:marLeft w:val="0"/>
          <w:marRight w:val="0"/>
          <w:marTop w:val="0"/>
          <w:marBottom w:val="0"/>
          <w:divBdr>
            <w:top w:val="none" w:sz="0" w:space="0" w:color="auto"/>
            <w:left w:val="none" w:sz="0" w:space="0" w:color="auto"/>
            <w:bottom w:val="none" w:sz="0" w:space="0" w:color="auto"/>
            <w:right w:val="none" w:sz="0" w:space="0" w:color="auto"/>
          </w:divBdr>
        </w:div>
      </w:divsChild>
    </w:div>
    <w:div w:id="610162844">
      <w:bodyDiv w:val="1"/>
      <w:marLeft w:val="0"/>
      <w:marRight w:val="0"/>
      <w:marTop w:val="0"/>
      <w:marBottom w:val="0"/>
      <w:divBdr>
        <w:top w:val="none" w:sz="0" w:space="0" w:color="auto"/>
        <w:left w:val="none" w:sz="0" w:space="0" w:color="auto"/>
        <w:bottom w:val="none" w:sz="0" w:space="0" w:color="auto"/>
        <w:right w:val="none" w:sz="0" w:space="0" w:color="auto"/>
      </w:divBdr>
    </w:div>
    <w:div w:id="614797247">
      <w:bodyDiv w:val="1"/>
      <w:marLeft w:val="0"/>
      <w:marRight w:val="0"/>
      <w:marTop w:val="0"/>
      <w:marBottom w:val="0"/>
      <w:divBdr>
        <w:top w:val="none" w:sz="0" w:space="0" w:color="auto"/>
        <w:left w:val="none" w:sz="0" w:space="0" w:color="auto"/>
        <w:bottom w:val="none" w:sz="0" w:space="0" w:color="auto"/>
        <w:right w:val="none" w:sz="0" w:space="0" w:color="auto"/>
      </w:divBdr>
    </w:div>
    <w:div w:id="615790508">
      <w:bodyDiv w:val="1"/>
      <w:marLeft w:val="0"/>
      <w:marRight w:val="0"/>
      <w:marTop w:val="0"/>
      <w:marBottom w:val="0"/>
      <w:divBdr>
        <w:top w:val="none" w:sz="0" w:space="0" w:color="auto"/>
        <w:left w:val="none" w:sz="0" w:space="0" w:color="auto"/>
        <w:bottom w:val="none" w:sz="0" w:space="0" w:color="auto"/>
        <w:right w:val="none" w:sz="0" w:space="0" w:color="auto"/>
      </w:divBdr>
    </w:div>
    <w:div w:id="616916356">
      <w:bodyDiv w:val="1"/>
      <w:marLeft w:val="0"/>
      <w:marRight w:val="0"/>
      <w:marTop w:val="0"/>
      <w:marBottom w:val="0"/>
      <w:divBdr>
        <w:top w:val="none" w:sz="0" w:space="0" w:color="auto"/>
        <w:left w:val="none" w:sz="0" w:space="0" w:color="auto"/>
        <w:bottom w:val="none" w:sz="0" w:space="0" w:color="auto"/>
        <w:right w:val="none" w:sz="0" w:space="0" w:color="auto"/>
      </w:divBdr>
    </w:div>
    <w:div w:id="624232846">
      <w:bodyDiv w:val="1"/>
      <w:marLeft w:val="0"/>
      <w:marRight w:val="0"/>
      <w:marTop w:val="0"/>
      <w:marBottom w:val="0"/>
      <w:divBdr>
        <w:top w:val="none" w:sz="0" w:space="0" w:color="auto"/>
        <w:left w:val="none" w:sz="0" w:space="0" w:color="auto"/>
        <w:bottom w:val="none" w:sz="0" w:space="0" w:color="auto"/>
        <w:right w:val="none" w:sz="0" w:space="0" w:color="auto"/>
      </w:divBdr>
    </w:div>
    <w:div w:id="627124757">
      <w:bodyDiv w:val="1"/>
      <w:marLeft w:val="0"/>
      <w:marRight w:val="0"/>
      <w:marTop w:val="0"/>
      <w:marBottom w:val="0"/>
      <w:divBdr>
        <w:top w:val="none" w:sz="0" w:space="0" w:color="auto"/>
        <w:left w:val="none" w:sz="0" w:space="0" w:color="auto"/>
        <w:bottom w:val="none" w:sz="0" w:space="0" w:color="auto"/>
        <w:right w:val="none" w:sz="0" w:space="0" w:color="auto"/>
      </w:divBdr>
    </w:div>
    <w:div w:id="628123113">
      <w:bodyDiv w:val="1"/>
      <w:marLeft w:val="0"/>
      <w:marRight w:val="0"/>
      <w:marTop w:val="0"/>
      <w:marBottom w:val="0"/>
      <w:divBdr>
        <w:top w:val="none" w:sz="0" w:space="0" w:color="auto"/>
        <w:left w:val="none" w:sz="0" w:space="0" w:color="auto"/>
        <w:bottom w:val="none" w:sz="0" w:space="0" w:color="auto"/>
        <w:right w:val="none" w:sz="0" w:space="0" w:color="auto"/>
      </w:divBdr>
    </w:div>
    <w:div w:id="632178352">
      <w:bodyDiv w:val="1"/>
      <w:marLeft w:val="0"/>
      <w:marRight w:val="0"/>
      <w:marTop w:val="0"/>
      <w:marBottom w:val="0"/>
      <w:divBdr>
        <w:top w:val="none" w:sz="0" w:space="0" w:color="auto"/>
        <w:left w:val="none" w:sz="0" w:space="0" w:color="auto"/>
        <w:bottom w:val="none" w:sz="0" w:space="0" w:color="auto"/>
        <w:right w:val="none" w:sz="0" w:space="0" w:color="auto"/>
      </w:divBdr>
    </w:div>
    <w:div w:id="641036752">
      <w:bodyDiv w:val="1"/>
      <w:marLeft w:val="0"/>
      <w:marRight w:val="0"/>
      <w:marTop w:val="0"/>
      <w:marBottom w:val="0"/>
      <w:divBdr>
        <w:top w:val="none" w:sz="0" w:space="0" w:color="auto"/>
        <w:left w:val="none" w:sz="0" w:space="0" w:color="auto"/>
        <w:bottom w:val="none" w:sz="0" w:space="0" w:color="auto"/>
        <w:right w:val="none" w:sz="0" w:space="0" w:color="auto"/>
      </w:divBdr>
    </w:div>
    <w:div w:id="647444878">
      <w:bodyDiv w:val="1"/>
      <w:marLeft w:val="0"/>
      <w:marRight w:val="0"/>
      <w:marTop w:val="0"/>
      <w:marBottom w:val="0"/>
      <w:divBdr>
        <w:top w:val="none" w:sz="0" w:space="0" w:color="auto"/>
        <w:left w:val="none" w:sz="0" w:space="0" w:color="auto"/>
        <w:bottom w:val="none" w:sz="0" w:space="0" w:color="auto"/>
        <w:right w:val="none" w:sz="0" w:space="0" w:color="auto"/>
      </w:divBdr>
    </w:div>
    <w:div w:id="653149263">
      <w:bodyDiv w:val="1"/>
      <w:marLeft w:val="0"/>
      <w:marRight w:val="0"/>
      <w:marTop w:val="0"/>
      <w:marBottom w:val="0"/>
      <w:divBdr>
        <w:top w:val="none" w:sz="0" w:space="0" w:color="auto"/>
        <w:left w:val="none" w:sz="0" w:space="0" w:color="auto"/>
        <w:bottom w:val="none" w:sz="0" w:space="0" w:color="auto"/>
        <w:right w:val="none" w:sz="0" w:space="0" w:color="auto"/>
      </w:divBdr>
    </w:div>
    <w:div w:id="653993279">
      <w:bodyDiv w:val="1"/>
      <w:marLeft w:val="0"/>
      <w:marRight w:val="0"/>
      <w:marTop w:val="0"/>
      <w:marBottom w:val="0"/>
      <w:divBdr>
        <w:top w:val="none" w:sz="0" w:space="0" w:color="auto"/>
        <w:left w:val="none" w:sz="0" w:space="0" w:color="auto"/>
        <w:bottom w:val="none" w:sz="0" w:space="0" w:color="auto"/>
        <w:right w:val="none" w:sz="0" w:space="0" w:color="auto"/>
      </w:divBdr>
    </w:div>
    <w:div w:id="663052372">
      <w:bodyDiv w:val="1"/>
      <w:marLeft w:val="0"/>
      <w:marRight w:val="0"/>
      <w:marTop w:val="0"/>
      <w:marBottom w:val="0"/>
      <w:divBdr>
        <w:top w:val="none" w:sz="0" w:space="0" w:color="auto"/>
        <w:left w:val="none" w:sz="0" w:space="0" w:color="auto"/>
        <w:bottom w:val="none" w:sz="0" w:space="0" w:color="auto"/>
        <w:right w:val="none" w:sz="0" w:space="0" w:color="auto"/>
      </w:divBdr>
    </w:div>
    <w:div w:id="665399113">
      <w:bodyDiv w:val="1"/>
      <w:marLeft w:val="0"/>
      <w:marRight w:val="0"/>
      <w:marTop w:val="0"/>
      <w:marBottom w:val="0"/>
      <w:divBdr>
        <w:top w:val="none" w:sz="0" w:space="0" w:color="auto"/>
        <w:left w:val="none" w:sz="0" w:space="0" w:color="auto"/>
        <w:bottom w:val="none" w:sz="0" w:space="0" w:color="auto"/>
        <w:right w:val="none" w:sz="0" w:space="0" w:color="auto"/>
      </w:divBdr>
    </w:div>
    <w:div w:id="667172264">
      <w:bodyDiv w:val="1"/>
      <w:marLeft w:val="0"/>
      <w:marRight w:val="0"/>
      <w:marTop w:val="0"/>
      <w:marBottom w:val="0"/>
      <w:divBdr>
        <w:top w:val="none" w:sz="0" w:space="0" w:color="auto"/>
        <w:left w:val="none" w:sz="0" w:space="0" w:color="auto"/>
        <w:bottom w:val="none" w:sz="0" w:space="0" w:color="auto"/>
        <w:right w:val="none" w:sz="0" w:space="0" w:color="auto"/>
      </w:divBdr>
    </w:div>
    <w:div w:id="669917526">
      <w:bodyDiv w:val="1"/>
      <w:marLeft w:val="0"/>
      <w:marRight w:val="0"/>
      <w:marTop w:val="0"/>
      <w:marBottom w:val="0"/>
      <w:divBdr>
        <w:top w:val="none" w:sz="0" w:space="0" w:color="auto"/>
        <w:left w:val="none" w:sz="0" w:space="0" w:color="auto"/>
        <w:bottom w:val="none" w:sz="0" w:space="0" w:color="auto"/>
        <w:right w:val="none" w:sz="0" w:space="0" w:color="auto"/>
      </w:divBdr>
    </w:div>
    <w:div w:id="677191568">
      <w:bodyDiv w:val="1"/>
      <w:marLeft w:val="0"/>
      <w:marRight w:val="0"/>
      <w:marTop w:val="0"/>
      <w:marBottom w:val="0"/>
      <w:divBdr>
        <w:top w:val="none" w:sz="0" w:space="0" w:color="auto"/>
        <w:left w:val="none" w:sz="0" w:space="0" w:color="auto"/>
        <w:bottom w:val="none" w:sz="0" w:space="0" w:color="auto"/>
        <w:right w:val="none" w:sz="0" w:space="0" w:color="auto"/>
      </w:divBdr>
    </w:div>
    <w:div w:id="678697591">
      <w:bodyDiv w:val="1"/>
      <w:marLeft w:val="0"/>
      <w:marRight w:val="0"/>
      <w:marTop w:val="0"/>
      <w:marBottom w:val="0"/>
      <w:divBdr>
        <w:top w:val="none" w:sz="0" w:space="0" w:color="auto"/>
        <w:left w:val="none" w:sz="0" w:space="0" w:color="auto"/>
        <w:bottom w:val="none" w:sz="0" w:space="0" w:color="auto"/>
        <w:right w:val="none" w:sz="0" w:space="0" w:color="auto"/>
      </w:divBdr>
    </w:div>
    <w:div w:id="680860791">
      <w:bodyDiv w:val="1"/>
      <w:marLeft w:val="0"/>
      <w:marRight w:val="0"/>
      <w:marTop w:val="0"/>
      <w:marBottom w:val="0"/>
      <w:divBdr>
        <w:top w:val="none" w:sz="0" w:space="0" w:color="auto"/>
        <w:left w:val="none" w:sz="0" w:space="0" w:color="auto"/>
        <w:bottom w:val="none" w:sz="0" w:space="0" w:color="auto"/>
        <w:right w:val="none" w:sz="0" w:space="0" w:color="auto"/>
      </w:divBdr>
    </w:div>
    <w:div w:id="682709634">
      <w:bodyDiv w:val="1"/>
      <w:marLeft w:val="0"/>
      <w:marRight w:val="0"/>
      <w:marTop w:val="0"/>
      <w:marBottom w:val="0"/>
      <w:divBdr>
        <w:top w:val="none" w:sz="0" w:space="0" w:color="auto"/>
        <w:left w:val="none" w:sz="0" w:space="0" w:color="auto"/>
        <w:bottom w:val="none" w:sz="0" w:space="0" w:color="auto"/>
        <w:right w:val="none" w:sz="0" w:space="0" w:color="auto"/>
      </w:divBdr>
    </w:div>
    <w:div w:id="686254822">
      <w:bodyDiv w:val="1"/>
      <w:marLeft w:val="0"/>
      <w:marRight w:val="0"/>
      <w:marTop w:val="0"/>
      <w:marBottom w:val="0"/>
      <w:divBdr>
        <w:top w:val="none" w:sz="0" w:space="0" w:color="auto"/>
        <w:left w:val="none" w:sz="0" w:space="0" w:color="auto"/>
        <w:bottom w:val="none" w:sz="0" w:space="0" w:color="auto"/>
        <w:right w:val="none" w:sz="0" w:space="0" w:color="auto"/>
      </w:divBdr>
    </w:div>
    <w:div w:id="687682595">
      <w:bodyDiv w:val="1"/>
      <w:marLeft w:val="0"/>
      <w:marRight w:val="0"/>
      <w:marTop w:val="0"/>
      <w:marBottom w:val="0"/>
      <w:divBdr>
        <w:top w:val="none" w:sz="0" w:space="0" w:color="auto"/>
        <w:left w:val="none" w:sz="0" w:space="0" w:color="auto"/>
        <w:bottom w:val="none" w:sz="0" w:space="0" w:color="auto"/>
        <w:right w:val="none" w:sz="0" w:space="0" w:color="auto"/>
      </w:divBdr>
    </w:div>
    <w:div w:id="701176427">
      <w:bodyDiv w:val="1"/>
      <w:marLeft w:val="0"/>
      <w:marRight w:val="0"/>
      <w:marTop w:val="0"/>
      <w:marBottom w:val="0"/>
      <w:divBdr>
        <w:top w:val="none" w:sz="0" w:space="0" w:color="auto"/>
        <w:left w:val="none" w:sz="0" w:space="0" w:color="auto"/>
        <w:bottom w:val="none" w:sz="0" w:space="0" w:color="auto"/>
        <w:right w:val="none" w:sz="0" w:space="0" w:color="auto"/>
      </w:divBdr>
    </w:div>
    <w:div w:id="707529564">
      <w:bodyDiv w:val="1"/>
      <w:marLeft w:val="0"/>
      <w:marRight w:val="0"/>
      <w:marTop w:val="0"/>
      <w:marBottom w:val="0"/>
      <w:divBdr>
        <w:top w:val="none" w:sz="0" w:space="0" w:color="auto"/>
        <w:left w:val="none" w:sz="0" w:space="0" w:color="auto"/>
        <w:bottom w:val="none" w:sz="0" w:space="0" w:color="auto"/>
        <w:right w:val="none" w:sz="0" w:space="0" w:color="auto"/>
      </w:divBdr>
    </w:div>
    <w:div w:id="709064557">
      <w:bodyDiv w:val="1"/>
      <w:marLeft w:val="0"/>
      <w:marRight w:val="0"/>
      <w:marTop w:val="0"/>
      <w:marBottom w:val="0"/>
      <w:divBdr>
        <w:top w:val="none" w:sz="0" w:space="0" w:color="auto"/>
        <w:left w:val="none" w:sz="0" w:space="0" w:color="auto"/>
        <w:bottom w:val="none" w:sz="0" w:space="0" w:color="auto"/>
        <w:right w:val="none" w:sz="0" w:space="0" w:color="auto"/>
      </w:divBdr>
    </w:div>
    <w:div w:id="709570074">
      <w:bodyDiv w:val="1"/>
      <w:marLeft w:val="0"/>
      <w:marRight w:val="0"/>
      <w:marTop w:val="0"/>
      <w:marBottom w:val="0"/>
      <w:divBdr>
        <w:top w:val="none" w:sz="0" w:space="0" w:color="auto"/>
        <w:left w:val="none" w:sz="0" w:space="0" w:color="auto"/>
        <w:bottom w:val="none" w:sz="0" w:space="0" w:color="auto"/>
        <w:right w:val="none" w:sz="0" w:space="0" w:color="auto"/>
      </w:divBdr>
    </w:div>
    <w:div w:id="714624850">
      <w:bodyDiv w:val="1"/>
      <w:marLeft w:val="0"/>
      <w:marRight w:val="0"/>
      <w:marTop w:val="0"/>
      <w:marBottom w:val="0"/>
      <w:divBdr>
        <w:top w:val="none" w:sz="0" w:space="0" w:color="auto"/>
        <w:left w:val="none" w:sz="0" w:space="0" w:color="auto"/>
        <w:bottom w:val="none" w:sz="0" w:space="0" w:color="auto"/>
        <w:right w:val="none" w:sz="0" w:space="0" w:color="auto"/>
      </w:divBdr>
    </w:div>
    <w:div w:id="715278988">
      <w:bodyDiv w:val="1"/>
      <w:marLeft w:val="0"/>
      <w:marRight w:val="0"/>
      <w:marTop w:val="0"/>
      <w:marBottom w:val="0"/>
      <w:divBdr>
        <w:top w:val="none" w:sz="0" w:space="0" w:color="auto"/>
        <w:left w:val="none" w:sz="0" w:space="0" w:color="auto"/>
        <w:bottom w:val="none" w:sz="0" w:space="0" w:color="auto"/>
        <w:right w:val="none" w:sz="0" w:space="0" w:color="auto"/>
      </w:divBdr>
    </w:div>
    <w:div w:id="718944394">
      <w:bodyDiv w:val="1"/>
      <w:marLeft w:val="0"/>
      <w:marRight w:val="0"/>
      <w:marTop w:val="0"/>
      <w:marBottom w:val="0"/>
      <w:divBdr>
        <w:top w:val="none" w:sz="0" w:space="0" w:color="auto"/>
        <w:left w:val="none" w:sz="0" w:space="0" w:color="auto"/>
        <w:bottom w:val="none" w:sz="0" w:space="0" w:color="auto"/>
        <w:right w:val="none" w:sz="0" w:space="0" w:color="auto"/>
      </w:divBdr>
    </w:div>
    <w:div w:id="726609322">
      <w:bodyDiv w:val="1"/>
      <w:marLeft w:val="0"/>
      <w:marRight w:val="0"/>
      <w:marTop w:val="0"/>
      <w:marBottom w:val="0"/>
      <w:divBdr>
        <w:top w:val="none" w:sz="0" w:space="0" w:color="auto"/>
        <w:left w:val="none" w:sz="0" w:space="0" w:color="auto"/>
        <w:bottom w:val="none" w:sz="0" w:space="0" w:color="auto"/>
        <w:right w:val="none" w:sz="0" w:space="0" w:color="auto"/>
      </w:divBdr>
    </w:div>
    <w:div w:id="726611625">
      <w:bodyDiv w:val="1"/>
      <w:marLeft w:val="0"/>
      <w:marRight w:val="0"/>
      <w:marTop w:val="0"/>
      <w:marBottom w:val="0"/>
      <w:divBdr>
        <w:top w:val="none" w:sz="0" w:space="0" w:color="auto"/>
        <w:left w:val="none" w:sz="0" w:space="0" w:color="auto"/>
        <w:bottom w:val="none" w:sz="0" w:space="0" w:color="auto"/>
        <w:right w:val="none" w:sz="0" w:space="0" w:color="auto"/>
      </w:divBdr>
    </w:div>
    <w:div w:id="728575394">
      <w:bodyDiv w:val="1"/>
      <w:marLeft w:val="0"/>
      <w:marRight w:val="0"/>
      <w:marTop w:val="0"/>
      <w:marBottom w:val="0"/>
      <w:divBdr>
        <w:top w:val="none" w:sz="0" w:space="0" w:color="auto"/>
        <w:left w:val="none" w:sz="0" w:space="0" w:color="auto"/>
        <w:bottom w:val="none" w:sz="0" w:space="0" w:color="auto"/>
        <w:right w:val="none" w:sz="0" w:space="0" w:color="auto"/>
      </w:divBdr>
    </w:div>
    <w:div w:id="734275772">
      <w:bodyDiv w:val="1"/>
      <w:marLeft w:val="0"/>
      <w:marRight w:val="0"/>
      <w:marTop w:val="0"/>
      <w:marBottom w:val="0"/>
      <w:divBdr>
        <w:top w:val="none" w:sz="0" w:space="0" w:color="auto"/>
        <w:left w:val="none" w:sz="0" w:space="0" w:color="auto"/>
        <w:bottom w:val="none" w:sz="0" w:space="0" w:color="auto"/>
        <w:right w:val="none" w:sz="0" w:space="0" w:color="auto"/>
      </w:divBdr>
    </w:div>
    <w:div w:id="734358292">
      <w:bodyDiv w:val="1"/>
      <w:marLeft w:val="0"/>
      <w:marRight w:val="0"/>
      <w:marTop w:val="0"/>
      <w:marBottom w:val="0"/>
      <w:divBdr>
        <w:top w:val="none" w:sz="0" w:space="0" w:color="auto"/>
        <w:left w:val="none" w:sz="0" w:space="0" w:color="auto"/>
        <w:bottom w:val="none" w:sz="0" w:space="0" w:color="auto"/>
        <w:right w:val="none" w:sz="0" w:space="0" w:color="auto"/>
      </w:divBdr>
    </w:div>
    <w:div w:id="735514055">
      <w:bodyDiv w:val="1"/>
      <w:marLeft w:val="0"/>
      <w:marRight w:val="0"/>
      <w:marTop w:val="0"/>
      <w:marBottom w:val="0"/>
      <w:divBdr>
        <w:top w:val="none" w:sz="0" w:space="0" w:color="auto"/>
        <w:left w:val="none" w:sz="0" w:space="0" w:color="auto"/>
        <w:bottom w:val="none" w:sz="0" w:space="0" w:color="auto"/>
        <w:right w:val="none" w:sz="0" w:space="0" w:color="auto"/>
      </w:divBdr>
    </w:div>
    <w:div w:id="736518249">
      <w:bodyDiv w:val="1"/>
      <w:marLeft w:val="0"/>
      <w:marRight w:val="0"/>
      <w:marTop w:val="0"/>
      <w:marBottom w:val="0"/>
      <w:divBdr>
        <w:top w:val="none" w:sz="0" w:space="0" w:color="auto"/>
        <w:left w:val="none" w:sz="0" w:space="0" w:color="auto"/>
        <w:bottom w:val="none" w:sz="0" w:space="0" w:color="auto"/>
        <w:right w:val="none" w:sz="0" w:space="0" w:color="auto"/>
      </w:divBdr>
    </w:div>
    <w:div w:id="744961155">
      <w:bodyDiv w:val="1"/>
      <w:marLeft w:val="0"/>
      <w:marRight w:val="0"/>
      <w:marTop w:val="0"/>
      <w:marBottom w:val="0"/>
      <w:divBdr>
        <w:top w:val="none" w:sz="0" w:space="0" w:color="auto"/>
        <w:left w:val="none" w:sz="0" w:space="0" w:color="auto"/>
        <w:bottom w:val="none" w:sz="0" w:space="0" w:color="auto"/>
        <w:right w:val="none" w:sz="0" w:space="0" w:color="auto"/>
      </w:divBdr>
    </w:div>
    <w:div w:id="747994106">
      <w:bodyDiv w:val="1"/>
      <w:marLeft w:val="0"/>
      <w:marRight w:val="0"/>
      <w:marTop w:val="0"/>
      <w:marBottom w:val="0"/>
      <w:divBdr>
        <w:top w:val="none" w:sz="0" w:space="0" w:color="auto"/>
        <w:left w:val="none" w:sz="0" w:space="0" w:color="auto"/>
        <w:bottom w:val="none" w:sz="0" w:space="0" w:color="auto"/>
        <w:right w:val="none" w:sz="0" w:space="0" w:color="auto"/>
      </w:divBdr>
    </w:div>
    <w:div w:id="754008980">
      <w:bodyDiv w:val="1"/>
      <w:marLeft w:val="0"/>
      <w:marRight w:val="0"/>
      <w:marTop w:val="0"/>
      <w:marBottom w:val="0"/>
      <w:divBdr>
        <w:top w:val="none" w:sz="0" w:space="0" w:color="auto"/>
        <w:left w:val="none" w:sz="0" w:space="0" w:color="auto"/>
        <w:bottom w:val="none" w:sz="0" w:space="0" w:color="auto"/>
        <w:right w:val="none" w:sz="0" w:space="0" w:color="auto"/>
      </w:divBdr>
    </w:div>
    <w:div w:id="754397253">
      <w:bodyDiv w:val="1"/>
      <w:marLeft w:val="0"/>
      <w:marRight w:val="0"/>
      <w:marTop w:val="0"/>
      <w:marBottom w:val="0"/>
      <w:divBdr>
        <w:top w:val="none" w:sz="0" w:space="0" w:color="auto"/>
        <w:left w:val="none" w:sz="0" w:space="0" w:color="auto"/>
        <w:bottom w:val="none" w:sz="0" w:space="0" w:color="auto"/>
        <w:right w:val="none" w:sz="0" w:space="0" w:color="auto"/>
      </w:divBdr>
    </w:div>
    <w:div w:id="754742324">
      <w:bodyDiv w:val="1"/>
      <w:marLeft w:val="0"/>
      <w:marRight w:val="0"/>
      <w:marTop w:val="0"/>
      <w:marBottom w:val="0"/>
      <w:divBdr>
        <w:top w:val="none" w:sz="0" w:space="0" w:color="auto"/>
        <w:left w:val="none" w:sz="0" w:space="0" w:color="auto"/>
        <w:bottom w:val="none" w:sz="0" w:space="0" w:color="auto"/>
        <w:right w:val="none" w:sz="0" w:space="0" w:color="auto"/>
      </w:divBdr>
    </w:div>
    <w:div w:id="759831216">
      <w:bodyDiv w:val="1"/>
      <w:marLeft w:val="0"/>
      <w:marRight w:val="0"/>
      <w:marTop w:val="0"/>
      <w:marBottom w:val="0"/>
      <w:divBdr>
        <w:top w:val="none" w:sz="0" w:space="0" w:color="auto"/>
        <w:left w:val="none" w:sz="0" w:space="0" w:color="auto"/>
        <w:bottom w:val="none" w:sz="0" w:space="0" w:color="auto"/>
        <w:right w:val="none" w:sz="0" w:space="0" w:color="auto"/>
      </w:divBdr>
    </w:div>
    <w:div w:id="760952697">
      <w:bodyDiv w:val="1"/>
      <w:marLeft w:val="0"/>
      <w:marRight w:val="0"/>
      <w:marTop w:val="0"/>
      <w:marBottom w:val="0"/>
      <w:divBdr>
        <w:top w:val="none" w:sz="0" w:space="0" w:color="auto"/>
        <w:left w:val="none" w:sz="0" w:space="0" w:color="auto"/>
        <w:bottom w:val="none" w:sz="0" w:space="0" w:color="auto"/>
        <w:right w:val="none" w:sz="0" w:space="0" w:color="auto"/>
      </w:divBdr>
    </w:div>
    <w:div w:id="763840049">
      <w:bodyDiv w:val="1"/>
      <w:marLeft w:val="0"/>
      <w:marRight w:val="0"/>
      <w:marTop w:val="0"/>
      <w:marBottom w:val="0"/>
      <w:divBdr>
        <w:top w:val="none" w:sz="0" w:space="0" w:color="auto"/>
        <w:left w:val="none" w:sz="0" w:space="0" w:color="auto"/>
        <w:bottom w:val="none" w:sz="0" w:space="0" w:color="auto"/>
        <w:right w:val="none" w:sz="0" w:space="0" w:color="auto"/>
      </w:divBdr>
    </w:div>
    <w:div w:id="771514757">
      <w:bodyDiv w:val="1"/>
      <w:marLeft w:val="0"/>
      <w:marRight w:val="0"/>
      <w:marTop w:val="0"/>
      <w:marBottom w:val="0"/>
      <w:divBdr>
        <w:top w:val="none" w:sz="0" w:space="0" w:color="auto"/>
        <w:left w:val="none" w:sz="0" w:space="0" w:color="auto"/>
        <w:bottom w:val="none" w:sz="0" w:space="0" w:color="auto"/>
        <w:right w:val="none" w:sz="0" w:space="0" w:color="auto"/>
      </w:divBdr>
    </w:div>
    <w:div w:id="778381205">
      <w:bodyDiv w:val="1"/>
      <w:marLeft w:val="0"/>
      <w:marRight w:val="0"/>
      <w:marTop w:val="0"/>
      <w:marBottom w:val="0"/>
      <w:divBdr>
        <w:top w:val="none" w:sz="0" w:space="0" w:color="auto"/>
        <w:left w:val="none" w:sz="0" w:space="0" w:color="auto"/>
        <w:bottom w:val="none" w:sz="0" w:space="0" w:color="auto"/>
        <w:right w:val="none" w:sz="0" w:space="0" w:color="auto"/>
      </w:divBdr>
    </w:div>
    <w:div w:id="779950843">
      <w:bodyDiv w:val="1"/>
      <w:marLeft w:val="0"/>
      <w:marRight w:val="0"/>
      <w:marTop w:val="0"/>
      <w:marBottom w:val="0"/>
      <w:divBdr>
        <w:top w:val="none" w:sz="0" w:space="0" w:color="auto"/>
        <w:left w:val="none" w:sz="0" w:space="0" w:color="auto"/>
        <w:bottom w:val="none" w:sz="0" w:space="0" w:color="auto"/>
        <w:right w:val="none" w:sz="0" w:space="0" w:color="auto"/>
      </w:divBdr>
    </w:div>
    <w:div w:id="789201112">
      <w:bodyDiv w:val="1"/>
      <w:marLeft w:val="0"/>
      <w:marRight w:val="0"/>
      <w:marTop w:val="0"/>
      <w:marBottom w:val="0"/>
      <w:divBdr>
        <w:top w:val="none" w:sz="0" w:space="0" w:color="auto"/>
        <w:left w:val="none" w:sz="0" w:space="0" w:color="auto"/>
        <w:bottom w:val="none" w:sz="0" w:space="0" w:color="auto"/>
        <w:right w:val="none" w:sz="0" w:space="0" w:color="auto"/>
      </w:divBdr>
    </w:div>
    <w:div w:id="792290104">
      <w:bodyDiv w:val="1"/>
      <w:marLeft w:val="0"/>
      <w:marRight w:val="0"/>
      <w:marTop w:val="0"/>
      <w:marBottom w:val="0"/>
      <w:divBdr>
        <w:top w:val="none" w:sz="0" w:space="0" w:color="auto"/>
        <w:left w:val="none" w:sz="0" w:space="0" w:color="auto"/>
        <w:bottom w:val="none" w:sz="0" w:space="0" w:color="auto"/>
        <w:right w:val="none" w:sz="0" w:space="0" w:color="auto"/>
      </w:divBdr>
    </w:div>
    <w:div w:id="792752498">
      <w:bodyDiv w:val="1"/>
      <w:marLeft w:val="0"/>
      <w:marRight w:val="0"/>
      <w:marTop w:val="0"/>
      <w:marBottom w:val="0"/>
      <w:divBdr>
        <w:top w:val="none" w:sz="0" w:space="0" w:color="auto"/>
        <w:left w:val="none" w:sz="0" w:space="0" w:color="auto"/>
        <w:bottom w:val="none" w:sz="0" w:space="0" w:color="auto"/>
        <w:right w:val="none" w:sz="0" w:space="0" w:color="auto"/>
      </w:divBdr>
    </w:div>
    <w:div w:id="793787644">
      <w:bodyDiv w:val="1"/>
      <w:marLeft w:val="0"/>
      <w:marRight w:val="0"/>
      <w:marTop w:val="0"/>
      <w:marBottom w:val="0"/>
      <w:divBdr>
        <w:top w:val="none" w:sz="0" w:space="0" w:color="auto"/>
        <w:left w:val="none" w:sz="0" w:space="0" w:color="auto"/>
        <w:bottom w:val="none" w:sz="0" w:space="0" w:color="auto"/>
        <w:right w:val="none" w:sz="0" w:space="0" w:color="auto"/>
      </w:divBdr>
    </w:div>
    <w:div w:id="796488248">
      <w:bodyDiv w:val="1"/>
      <w:marLeft w:val="0"/>
      <w:marRight w:val="0"/>
      <w:marTop w:val="0"/>
      <w:marBottom w:val="0"/>
      <w:divBdr>
        <w:top w:val="none" w:sz="0" w:space="0" w:color="auto"/>
        <w:left w:val="none" w:sz="0" w:space="0" w:color="auto"/>
        <w:bottom w:val="none" w:sz="0" w:space="0" w:color="auto"/>
        <w:right w:val="none" w:sz="0" w:space="0" w:color="auto"/>
      </w:divBdr>
    </w:div>
    <w:div w:id="821695277">
      <w:bodyDiv w:val="1"/>
      <w:marLeft w:val="0"/>
      <w:marRight w:val="0"/>
      <w:marTop w:val="0"/>
      <w:marBottom w:val="0"/>
      <w:divBdr>
        <w:top w:val="none" w:sz="0" w:space="0" w:color="auto"/>
        <w:left w:val="none" w:sz="0" w:space="0" w:color="auto"/>
        <w:bottom w:val="none" w:sz="0" w:space="0" w:color="auto"/>
        <w:right w:val="none" w:sz="0" w:space="0" w:color="auto"/>
      </w:divBdr>
    </w:div>
    <w:div w:id="824509479">
      <w:bodyDiv w:val="1"/>
      <w:marLeft w:val="0"/>
      <w:marRight w:val="0"/>
      <w:marTop w:val="0"/>
      <w:marBottom w:val="0"/>
      <w:divBdr>
        <w:top w:val="none" w:sz="0" w:space="0" w:color="auto"/>
        <w:left w:val="none" w:sz="0" w:space="0" w:color="auto"/>
        <w:bottom w:val="none" w:sz="0" w:space="0" w:color="auto"/>
        <w:right w:val="none" w:sz="0" w:space="0" w:color="auto"/>
      </w:divBdr>
    </w:div>
    <w:div w:id="825122651">
      <w:bodyDiv w:val="1"/>
      <w:marLeft w:val="0"/>
      <w:marRight w:val="0"/>
      <w:marTop w:val="0"/>
      <w:marBottom w:val="0"/>
      <w:divBdr>
        <w:top w:val="none" w:sz="0" w:space="0" w:color="auto"/>
        <w:left w:val="none" w:sz="0" w:space="0" w:color="auto"/>
        <w:bottom w:val="none" w:sz="0" w:space="0" w:color="auto"/>
        <w:right w:val="none" w:sz="0" w:space="0" w:color="auto"/>
      </w:divBdr>
    </w:div>
    <w:div w:id="833305116">
      <w:bodyDiv w:val="1"/>
      <w:marLeft w:val="0"/>
      <w:marRight w:val="0"/>
      <w:marTop w:val="0"/>
      <w:marBottom w:val="0"/>
      <w:divBdr>
        <w:top w:val="none" w:sz="0" w:space="0" w:color="auto"/>
        <w:left w:val="none" w:sz="0" w:space="0" w:color="auto"/>
        <w:bottom w:val="none" w:sz="0" w:space="0" w:color="auto"/>
        <w:right w:val="none" w:sz="0" w:space="0" w:color="auto"/>
      </w:divBdr>
    </w:div>
    <w:div w:id="836730484">
      <w:bodyDiv w:val="1"/>
      <w:marLeft w:val="0"/>
      <w:marRight w:val="0"/>
      <w:marTop w:val="0"/>
      <w:marBottom w:val="0"/>
      <w:divBdr>
        <w:top w:val="none" w:sz="0" w:space="0" w:color="auto"/>
        <w:left w:val="none" w:sz="0" w:space="0" w:color="auto"/>
        <w:bottom w:val="none" w:sz="0" w:space="0" w:color="auto"/>
        <w:right w:val="none" w:sz="0" w:space="0" w:color="auto"/>
      </w:divBdr>
    </w:div>
    <w:div w:id="856385279">
      <w:bodyDiv w:val="1"/>
      <w:marLeft w:val="0"/>
      <w:marRight w:val="0"/>
      <w:marTop w:val="0"/>
      <w:marBottom w:val="0"/>
      <w:divBdr>
        <w:top w:val="none" w:sz="0" w:space="0" w:color="auto"/>
        <w:left w:val="none" w:sz="0" w:space="0" w:color="auto"/>
        <w:bottom w:val="none" w:sz="0" w:space="0" w:color="auto"/>
        <w:right w:val="none" w:sz="0" w:space="0" w:color="auto"/>
      </w:divBdr>
    </w:div>
    <w:div w:id="876890440">
      <w:bodyDiv w:val="1"/>
      <w:marLeft w:val="0"/>
      <w:marRight w:val="0"/>
      <w:marTop w:val="0"/>
      <w:marBottom w:val="0"/>
      <w:divBdr>
        <w:top w:val="none" w:sz="0" w:space="0" w:color="auto"/>
        <w:left w:val="none" w:sz="0" w:space="0" w:color="auto"/>
        <w:bottom w:val="none" w:sz="0" w:space="0" w:color="auto"/>
        <w:right w:val="none" w:sz="0" w:space="0" w:color="auto"/>
      </w:divBdr>
    </w:div>
    <w:div w:id="884295566">
      <w:bodyDiv w:val="1"/>
      <w:marLeft w:val="0"/>
      <w:marRight w:val="0"/>
      <w:marTop w:val="0"/>
      <w:marBottom w:val="0"/>
      <w:divBdr>
        <w:top w:val="none" w:sz="0" w:space="0" w:color="auto"/>
        <w:left w:val="none" w:sz="0" w:space="0" w:color="auto"/>
        <w:bottom w:val="none" w:sz="0" w:space="0" w:color="auto"/>
        <w:right w:val="none" w:sz="0" w:space="0" w:color="auto"/>
      </w:divBdr>
      <w:divsChild>
        <w:div w:id="3360371">
          <w:marLeft w:val="0"/>
          <w:marRight w:val="0"/>
          <w:marTop w:val="0"/>
          <w:marBottom w:val="0"/>
          <w:divBdr>
            <w:top w:val="none" w:sz="0" w:space="0" w:color="auto"/>
            <w:left w:val="none" w:sz="0" w:space="0" w:color="auto"/>
            <w:bottom w:val="none" w:sz="0" w:space="0" w:color="auto"/>
            <w:right w:val="none" w:sz="0" w:space="0" w:color="auto"/>
          </w:divBdr>
        </w:div>
      </w:divsChild>
    </w:div>
    <w:div w:id="892615074">
      <w:bodyDiv w:val="1"/>
      <w:marLeft w:val="0"/>
      <w:marRight w:val="0"/>
      <w:marTop w:val="0"/>
      <w:marBottom w:val="0"/>
      <w:divBdr>
        <w:top w:val="none" w:sz="0" w:space="0" w:color="auto"/>
        <w:left w:val="none" w:sz="0" w:space="0" w:color="auto"/>
        <w:bottom w:val="none" w:sz="0" w:space="0" w:color="auto"/>
        <w:right w:val="none" w:sz="0" w:space="0" w:color="auto"/>
      </w:divBdr>
    </w:div>
    <w:div w:id="899100064">
      <w:bodyDiv w:val="1"/>
      <w:marLeft w:val="0"/>
      <w:marRight w:val="0"/>
      <w:marTop w:val="0"/>
      <w:marBottom w:val="0"/>
      <w:divBdr>
        <w:top w:val="none" w:sz="0" w:space="0" w:color="auto"/>
        <w:left w:val="none" w:sz="0" w:space="0" w:color="auto"/>
        <w:bottom w:val="none" w:sz="0" w:space="0" w:color="auto"/>
        <w:right w:val="none" w:sz="0" w:space="0" w:color="auto"/>
      </w:divBdr>
    </w:div>
    <w:div w:id="901450127">
      <w:bodyDiv w:val="1"/>
      <w:marLeft w:val="0"/>
      <w:marRight w:val="0"/>
      <w:marTop w:val="0"/>
      <w:marBottom w:val="0"/>
      <w:divBdr>
        <w:top w:val="none" w:sz="0" w:space="0" w:color="auto"/>
        <w:left w:val="none" w:sz="0" w:space="0" w:color="auto"/>
        <w:bottom w:val="none" w:sz="0" w:space="0" w:color="auto"/>
        <w:right w:val="none" w:sz="0" w:space="0" w:color="auto"/>
      </w:divBdr>
    </w:div>
    <w:div w:id="901645439">
      <w:bodyDiv w:val="1"/>
      <w:marLeft w:val="0"/>
      <w:marRight w:val="0"/>
      <w:marTop w:val="0"/>
      <w:marBottom w:val="0"/>
      <w:divBdr>
        <w:top w:val="none" w:sz="0" w:space="0" w:color="auto"/>
        <w:left w:val="none" w:sz="0" w:space="0" w:color="auto"/>
        <w:bottom w:val="none" w:sz="0" w:space="0" w:color="auto"/>
        <w:right w:val="none" w:sz="0" w:space="0" w:color="auto"/>
      </w:divBdr>
    </w:div>
    <w:div w:id="903368045">
      <w:bodyDiv w:val="1"/>
      <w:marLeft w:val="0"/>
      <w:marRight w:val="0"/>
      <w:marTop w:val="0"/>
      <w:marBottom w:val="0"/>
      <w:divBdr>
        <w:top w:val="none" w:sz="0" w:space="0" w:color="auto"/>
        <w:left w:val="none" w:sz="0" w:space="0" w:color="auto"/>
        <w:bottom w:val="none" w:sz="0" w:space="0" w:color="auto"/>
        <w:right w:val="none" w:sz="0" w:space="0" w:color="auto"/>
      </w:divBdr>
    </w:div>
    <w:div w:id="903956936">
      <w:bodyDiv w:val="1"/>
      <w:marLeft w:val="0"/>
      <w:marRight w:val="0"/>
      <w:marTop w:val="0"/>
      <w:marBottom w:val="0"/>
      <w:divBdr>
        <w:top w:val="none" w:sz="0" w:space="0" w:color="auto"/>
        <w:left w:val="none" w:sz="0" w:space="0" w:color="auto"/>
        <w:bottom w:val="none" w:sz="0" w:space="0" w:color="auto"/>
        <w:right w:val="none" w:sz="0" w:space="0" w:color="auto"/>
      </w:divBdr>
    </w:div>
    <w:div w:id="914706240">
      <w:bodyDiv w:val="1"/>
      <w:marLeft w:val="0"/>
      <w:marRight w:val="0"/>
      <w:marTop w:val="0"/>
      <w:marBottom w:val="0"/>
      <w:divBdr>
        <w:top w:val="none" w:sz="0" w:space="0" w:color="auto"/>
        <w:left w:val="none" w:sz="0" w:space="0" w:color="auto"/>
        <w:bottom w:val="none" w:sz="0" w:space="0" w:color="auto"/>
        <w:right w:val="none" w:sz="0" w:space="0" w:color="auto"/>
      </w:divBdr>
      <w:divsChild>
        <w:div w:id="702441771">
          <w:marLeft w:val="0"/>
          <w:marRight w:val="0"/>
          <w:marTop w:val="0"/>
          <w:marBottom w:val="0"/>
          <w:divBdr>
            <w:top w:val="none" w:sz="0" w:space="0" w:color="auto"/>
            <w:left w:val="none" w:sz="0" w:space="0" w:color="auto"/>
            <w:bottom w:val="none" w:sz="0" w:space="0" w:color="auto"/>
            <w:right w:val="none" w:sz="0" w:space="0" w:color="auto"/>
          </w:divBdr>
        </w:div>
        <w:div w:id="1108697179">
          <w:marLeft w:val="0"/>
          <w:marRight w:val="0"/>
          <w:marTop w:val="0"/>
          <w:marBottom w:val="0"/>
          <w:divBdr>
            <w:top w:val="none" w:sz="0" w:space="0" w:color="auto"/>
            <w:left w:val="none" w:sz="0" w:space="0" w:color="auto"/>
            <w:bottom w:val="none" w:sz="0" w:space="0" w:color="auto"/>
            <w:right w:val="none" w:sz="0" w:space="0" w:color="auto"/>
          </w:divBdr>
        </w:div>
      </w:divsChild>
    </w:div>
    <w:div w:id="916213464">
      <w:bodyDiv w:val="1"/>
      <w:marLeft w:val="0"/>
      <w:marRight w:val="0"/>
      <w:marTop w:val="0"/>
      <w:marBottom w:val="0"/>
      <w:divBdr>
        <w:top w:val="none" w:sz="0" w:space="0" w:color="auto"/>
        <w:left w:val="none" w:sz="0" w:space="0" w:color="auto"/>
        <w:bottom w:val="none" w:sz="0" w:space="0" w:color="auto"/>
        <w:right w:val="none" w:sz="0" w:space="0" w:color="auto"/>
      </w:divBdr>
    </w:div>
    <w:div w:id="925384071">
      <w:bodyDiv w:val="1"/>
      <w:marLeft w:val="0"/>
      <w:marRight w:val="0"/>
      <w:marTop w:val="0"/>
      <w:marBottom w:val="0"/>
      <w:divBdr>
        <w:top w:val="none" w:sz="0" w:space="0" w:color="auto"/>
        <w:left w:val="none" w:sz="0" w:space="0" w:color="auto"/>
        <w:bottom w:val="none" w:sz="0" w:space="0" w:color="auto"/>
        <w:right w:val="none" w:sz="0" w:space="0" w:color="auto"/>
      </w:divBdr>
    </w:div>
    <w:div w:id="933442213">
      <w:bodyDiv w:val="1"/>
      <w:marLeft w:val="0"/>
      <w:marRight w:val="0"/>
      <w:marTop w:val="0"/>
      <w:marBottom w:val="0"/>
      <w:divBdr>
        <w:top w:val="none" w:sz="0" w:space="0" w:color="auto"/>
        <w:left w:val="none" w:sz="0" w:space="0" w:color="auto"/>
        <w:bottom w:val="none" w:sz="0" w:space="0" w:color="auto"/>
        <w:right w:val="none" w:sz="0" w:space="0" w:color="auto"/>
      </w:divBdr>
    </w:div>
    <w:div w:id="933510757">
      <w:bodyDiv w:val="1"/>
      <w:marLeft w:val="0"/>
      <w:marRight w:val="0"/>
      <w:marTop w:val="0"/>
      <w:marBottom w:val="0"/>
      <w:divBdr>
        <w:top w:val="none" w:sz="0" w:space="0" w:color="auto"/>
        <w:left w:val="none" w:sz="0" w:space="0" w:color="auto"/>
        <w:bottom w:val="none" w:sz="0" w:space="0" w:color="auto"/>
        <w:right w:val="none" w:sz="0" w:space="0" w:color="auto"/>
      </w:divBdr>
    </w:div>
    <w:div w:id="943809962">
      <w:bodyDiv w:val="1"/>
      <w:marLeft w:val="0"/>
      <w:marRight w:val="0"/>
      <w:marTop w:val="0"/>
      <w:marBottom w:val="0"/>
      <w:divBdr>
        <w:top w:val="none" w:sz="0" w:space="0" w:color="auto"/>
        <w:left w:val="none" w:sz="0" w:space="0" w:color="auto"/>
        <w:bottom w:val="none" w:sz="0" w:space="0" w:color="auto"/>
        <w:right w:val="none" w:sz="0" w:space="0" w:color="auto"/>
      </w:divBdr>
    </w:div>
    <w:div w:id="945506812">
      <w:bodyDiv w:val="1"/>
      <w:marLeft w:val="0"/>
      <w:marRight w:val="0"/>
      <w:marTop w:val="0"/>
      <w:marBottom w:val="0"/>
      <w:divBdr>
        <w:top w:val="none" w:sz="0" w:space="0" w:color="auto"/>
        <w:left w:val="none" w:sz="0" w:space="0" w:color="auto"/>
        <w:bottom w:val="none" w:sz="0" w:space="0" w:color="auto"/>
        <w:right w:val="none" w:sz="0" w:space="0" w:color="auto"/>
      </w:divBdr>
    </w:div>
    <w:div w:id="948321135">
      <w:bodyDiv w:val="1"/>
      <w:marLeft w:val="0"/>
      <w:marRight w:val="0"/>
      <w:marTop w:val="0"/>
      <w:marBottom w:val="0"/>
      <w:divBdr>
        <w:top w:val="none" w:sz="0" w:space="0" w:color="auto"/>
        <w:left w:val="none" w:sz="0" w:space="0" w:color="auto"/>
        <w:bottom w:val="none" w:sz="0" w:space="0" w:color="auto"/>
        <w:right w:val="none" w:sz="0" w:space="0" w:color="auto"/>
      </w:divBdr>
    </w:div>
    <w:div w:id="948699236">
      <w:bodyDiv w:val="1"/>
      <w:marLeft w:val="0"/>
      <w:marRight w:val="0"/>
      <w:marTop w:val="0"/>
      <w:marBottom w:val="0"/>
      <w:divBdr>
        <w:top w:val="none" w:sz="0" w:space="0" w:color="auto"/>
        <w:left w:val="none" w:sz="0" w:space="0" w:color="auto"/>
        <w:bottom w:val="none" w:sz="0" w:space="0" w:color="auto"/>
        <w:right w:val="none" w:sz="0" w:space="0" w:color="auto"/>
      </w:divBdr>
    </w:div>
    <w:div w:id="950861902">
      <w:bodyDiv w:val="1"/>
      <w:marLeft w:val="0"/>
      <w:marRight w:val="0"/>
      <w:marTop w:val="0"/>
      <w:marBottom w:val="0"/>
      <w:divBdr>
        <w:top w:val="none" w:sz="0" w:space="0" w:color="auto"/>
        <w:left w:val="none" w:sz="0" w:space="0" w:color="auto"/>
        <w:bottom w:val="none" w:sz="0" w:space="0" w:color="auto"/>
        <w:right w:val="none" w:sz="0" w:space="0" w:color="auto"/>
      </w:divBdr>
    </w:div>
    <w:div w:id="959263287">
      <w:bodyDiv w:val="1"/>
      <w:marLeft w:val="0"/>
      <w:marRight w:val="0"/>
      <w:marTop w:val="0"/>
      <w:marBottom w:val="0"/>
      <w:divBdr>
        <w:top w:val="none" w:sz="0" w:space="0" w:color="auto"/>
        <w:left w:val="none" w:sz="0" w:space="0" w:color="auto"/>
        <w:bottom w:val="none" w:sz="0" w:space="0" w:color="auto"/>
        <w:right w:val="none" w:sz="0" w:space="0" w:color="auto"/>
      </w:divBdr>
    </w:div>
    <w:div w:id="962345466">
      <w:bodyDiv w:val="1"/>
      <w:marLeft w:val="0"/>
      <w:marRight w:val="0"/>
      <w:marTop w:val="0"/>
      <w:marBottom w:val="0"/>
      <w:divBdr>
        <w:top w:val="none" w:sz="0" w:space="0" w:color="auto"/>
        <w:left w:val="none" w:sz="0" w:space="0" w:color="auto"/>
        <w:bottom w:val="none" w:sz="0" w:space="0" w:color="auto"/>
        <w:right w:val="none" w:sz="0" w:space="0" w:color="auto"/>
      </w:divBdr>
    </w:div>
    <w:div w:id="967586154">
      <w:bodyDiv w:val="1"/>
      <w:marLeft w:val="0"/>
      <w:marRight w:val="0"/>
      <w:marTop w:val="0"/>
      <w:marBottom w:val="0"/>
      <w:divBdr>
        <w:top w:val="none" w:sz="0" w:space="0" w:color="auto"/>
        <w:left w:val="none" w:sz="0" w:space="0" w:color="auto"/>
        <w:bottom w:val="none" w:sz="0" w:space="0" w:color="auto"/>
        <w:right w:val="none" w:sz="0" w:space="0" w:color="auto"/>
      </w:divBdr>
    </w:div>
    <w:div w:id="969088627">
      <w:bodyDiv w:val="1"/>
      <w:marLeft w:val="0"/>
      <w:marRight w:val="0"/>
      <w:marTop w:val="0"/>
      <w:marBottom w:val="0"/>
      <w:divBdr>
        <w:top w:val="none" w:sz="0" w:space="0" w:color="auto"/>
        <w:left w:val="none" w:sz="0" w:space="0" w:color="auto"/>
        <w:bottom w:val="none" w:sz="0" w:space="0" w:color="auto"/>
        <w:right w:val="none" w:sz="0" w:space="0" w:color="auto"/>
      </w:divBdr>
    </w:div>
    <w:div w:id="969630052">
      <w:bodyDiv w:val="1"/>
      <w:marLeft w:val="0"/>
      <w:marRight w:val="0"/>
      <w:marTop w:val="0"/>
      <w:marBottom w:val="0"/>
      <w:divBdr>
        <w:top w:val="none" w:sz="0" w:space="0" w:color="auto"/>
        <w:left w:val="none" w:sz="0" w:space="0" w:color="auto"/>
        <w:bottom w:val="none" w:sz="0" w:space="0" w:color="auto"/>
        <w:right w:val="none" w:sz="0" w:space="0" w:color="auto"/>
      </w:divBdr>
    </w:div>
    <w:div w:id="969751854">
      <w:bodyDiv w:val="1"/>
      <w:marLeft w:val="0"/>
      <w:marRight w:val="0"/>
      <w:marTop w:val="0"/>
      <w:marBottom w:val="0"/>
      <w:divBdr>
        <w:top w:val="none" w:sz="0" w:space="0" w:color="auto"/>
        <w:left w:val="none" w:sz="0" w:space="0" w:color="auto"/>
        <w:bottom w:val="none" w:sz="0" w:space="0" w:color="auto"/>
        <w:right w:val="none" w:sz="0" w:space="0" w:color="auto"/>
      </w:divBdr>
    </w:div>
    <w:div w:id="977341881">
      <w:bodyDiv w:val="1"/>
      <w:marLeft w:val="0"/>
      <w:marRight w:val="0"/>
      <w:marTop w:val="0"/>
      <w:marBottom w:val="0"/>
      <w:divBdr>
        <w:top w:val="none" w:sz="0" w:space="0" w:color="auto"/>
        <w:left w:val="none" w:sz="0" w:space="0" w:color="auto"/>
        <w:bottom w:val="none" w:sz="0" w:space="0" w:color="auto"/>
        <w:right w:val="none" w:sz="0" w:space="0" w:color="auto"/>
      </w:divBdr>
    </w:div>
    <w:div w:id="980111583">
      <w:bodyDiv w:val="1"/>
      <w:marLeft w:val="0"/>
      <w:marRight w:val="0"/>
      <w:marTop w:val="0"/>
      <w:marBottom w:val="0"/>
      <w:divBdr>
        <w:top w:val="none" w:sz="0" w:space="0" w:color="auto"/>
        <w:left w:val="none" w:sz="0" w:space="0" w:color="auto"/>
        <w:bottom w:val="none" w:sz="0" w:space="0" w:color="auto"/>
        <w:right w:val="none" w:sz="0" w:space="0" w:color="auto"/>
      </w:divBdr>
    </w:div>
    <w:div w:id="985815233">
      <w:bodyDiv w:val="1"/>
      <w:marLeft w:val="0"/>
      <w:marRight w:val="0"/>
      <w:marTop w:val="0"/>
      <w:marBottom w:val="0"/>
      <w:divBdr>
        <w:top w:val="none" w:sz="0" w:space="0" w:color="auto"/>
        <w:left w:val="none" w:sz="0" w:space="0" w:color="auto"/>
        <w:bottom w:val="none" w:sz="0" w:space="0" w:color="auto"/>
        <w:right w:val="none" w:sz="0" w:space="0" w:color="auto"/>
      </w:divBdr>
    </w:div>
    <w:div w:id="986859841">
      <w:bodyDiv w:val="1"/>
      <w:marLeft w:val="0"/>
      <w:marRight w:val="0"/>
      <w:marTop w:val="0"/>
      <w:marBottom w:val="0"/>
      <w:divBdr>
        <w:top w:val="none" w:sz="0" w:space="0" w:color="auto"/>
        <w:left w:val="none" w:sz="0" w:space="0" w:color="auto"/>
        <w:bottom w:val="none" w:sz="0" w:space="0" w:color="auto"/>
        <w:right w:val="none" w:sz="0" w:space="0" w:color="auto"/>
      </w:divBdr>
    </w:div>
    <w:div w:id="996618176">
      <w:bodyDiv w:val="1"/>
      <w:marLeft w:val="0"/>
      <w:marRight w:val="0"/>
      <w:marTop w:val="0"/>
      <w:marBottom w:val="0"/>
      <w:divBdr>
        <w:top w:val="none" w:sz="0" w:space="0" w:color="auto"/>
        <w:left w:val="none" w:sz="0" w:space="0" w:color="auto"/>
        <w:bottom w:val="none" w:sz="0" w:space="0" w:color="auto"/>
        <w:right w:val="none" w:sz="0" w:space="0" w:color="auto"/>
      </w:divBdr>
    </w:div>
    <w:div w:id="999507227">
      <w:bodyDiv w:val="1"/>
      <w:marLeft w:val="0"/>
      <w:marRight w:val="0"/>
      <w:marTop w:val="0"/>
      <w:marBottom w:val="0"/>
      <w:divBdr>
        <w:top w:val="none" w:sz="0" w:space="0" w:color="auto"/>
        <w:left w:val="none" w:sz="0" w:space="0" w:color="auto"/>
        <w:bottom w:val="none" w:sz="0" w:space="0" w:color="auto"/>
        <w:right w:val="none" w:sz="0" w:space="0" w:color="auto"/>
      </w:divBdr>
    </w:div>
    <w:div w:id="1000621498">
      <w:bodyDiv w:val="1"/>
      <w:marLeft w:val="0"/>
      <w:marRight w:val="0"/>
      <w:marTop w:val="0"/>
      <w:marBottom w:val="0"/>
      <w:divBdr>
        <w:top w:val="none" w:sz="0" w:space="0" w:color="auto"/>
        <w:left w:val="none" w:sz="0" w:space="0" w:color="auto"/>
        <w:bottom w:val="none" w:sz="0" w:space="0" w:color="auto"/>
        <w:right w:val="none" w:sz="0" w:space="0" w:color="auto"/>
      </w:divBdr>
    </w:div>
    <w:div w:id="1002506662">
      <w:bodyDiv w:val="1"/>
      <w:marLeft w:val="0"/>
      <w:marRight w:val="0"/>
      <w:marTop w:val="0"/>
      <w:marBottom w:val="0"/>
      <w:divBdr>
        <w:top w:val="none" w:sz="0" w:space="0" w:color="auto"/>
        <w:left w:val="none" w:sz="0" w:space="0" w:color="auto"/>
        <w:bottom w:val="none" w:sz="0" w:space="0" w:color="auto"/>
        <w:right w:val="none" w:sz="0" w:space="0" w:color="auto"/>
      </w:divBdr>
    </w:div>
    <w:div w:id="1006784470">
      <w:bodyDiv w:val="1"/>
      <w:marLeft w:val="0"/>
      <w:marRight w:val="0"/>
      <w:marTop w:val="0"/>
      <w:marBottom w:val="0"/>
      <w:divBdr>
        <w:top w:val="none" w:sz="0" w:space="0" w:color="auto"/>
        <w:left w:val="none" w:sz="0" w:space="0" w:color="auto"/>
        <w:bottom w:val="none" w:sz="0" w:space="0" w:color="auto"/>
        <w:right w:val="none" w:sz="0" w:space="0" w:color="auto"/>
      </w:divBdr>
      <w:divsChild>
        <w:div w:id="1373647994">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008945634">
      <w:bodyDiv w:val="1"/>
      <w:marLeft w:val="0"/>
      <w:marRight w:val="0"/>
      <w:marTop w:val="0"/>
      <w:marBottom w:val="0"/>
      <w:divBdr>
        <w:top w:val="none" w:sz="0" w:space="0" w:color="auto"/>
        <w:left w:val="none" w:sz="0" w:space="0" w:color="auto"/>
        <w:bottom w:val="none" w:sz="0" w:space="0" w:color="auto"/>
        <w:right w:val="none" w:sz="0" w:space="0" w:color="auto"/>
      </w:divBdr>
    </w:div>
    <w:div w:id="1012102322">
      <w:bodyDiv w:val="1"/>
      <w:marLeft w:val="0"/>
      <w:marRight w:val="0"/>
      <w:marTop w:val="0"/>
      <w:marBottom w:val="0"/>
      <w:divBdr>
        <w:top w:val="none" w:sz="0" w:space="0" w:color="auto"/>
        <w:left w:val="none" w:sz="0" w:space="0" w:color="auto"/>
        <w:bottom w:val="none" w:sz="0" w:space="0" w:color="auto"/>
        <w:right w:val="none" w:sz="0" w:space="0" w:color="auto"/>
      </w:divBdr>
    </w:div>
    <w:div w:id="1018233723">
      <w:bodyDiv w:val="1"/>
      <w:marLeft w:val="0"/>
      <w:marRight w:val="0"/>
      <w:marTop w:val="0"/>
      <w:marBottom w:val="0"/>
      <w:divBdr>
        <w:top w:val="none" w:sz="0" w:space="0" w:color="auto"/>
        <w:left w:val="none" w:sz="0" w:space="0" w:color="auto"/>
        <w:bottom w:val="none" w:sz="0" w:space="0" w:color="auto"/>
        <w:right w:val="none" w:sz="0" w:space="0" w:color="auto"/>
      </w:divBdr>
    </w:div>
    <w:div w:id="1027413052">
      <w:bodyDiv w:val="1"/>
      <w:marLeft w:val="0"/>
      <w:marRight w:val="0"/>
      <w:marTop w:val="0"/>
      <w:marBottom w:val="0"/>
      <w:divBdr>
        <w:top w:val="none" w:sz="0" w:space="0" w:color="auto"/>
        <w:left w:val="none" w:sz="0" w:space="0" w:color="auto"/>
        <w:bottom w:val="none" w:sz="0" w:space="0" w:color="auto"/>
        <w:right w:val="none" w:sz="0" w:space="0" w:color="auto"/>
      </w:divBdr>
    </w:div>
    <w:div w:id="1027759994">
      <w:bodyDiv w:val="1"/>
      <w:marLeft w:val="0"/>
      <w:marRight w:val="0"/>
      <w:marTop w:val="0"/>
      <w:marBottom w:val="0"/>
      <w:divBdr>
        <w:top w:val="none" w:sz="0" w:space="0" w:color="auto"/>
        <w:left w:val="none" w:sz="0" w:space="0" w:color="auto"/>
        <w:bottom w:val="none" w:sz="0" w:space="0" w:color="auto"/>
        <w:right w:val="none" w:sz="0" w:space="0" w:color="auto"/>
      </w:divBdr>
    </w:div>
    <w:div w:id="1031762738">
      <w:bodyDiv w:val="1"/>
      <w:marLeft w:val="0"/>
      <w:marRight w:val="0"/>
      <w:marTop w:val="0"/>
      <w:marBottom w:val="0"/>
      <w:divBdr>
        <w:top w:val="none" w:sz="0" w:space="0" w:color="auto"/>
        <w:left w:val="none" w:sz="0" w:space="0" w:color="auto"/>
        <w:bottom w:val="none" w:sz="0" w:space="0" w:color="auto"/>
        <w:right w:val="none" w:sz="0" w:space="0" w:color="auto"/>
      </w:divBdr>
    </w:div>
    <w:div w:id="1039403564">
      <w:bodyDiv w:val="1"/>
      <w:marLeft w:val="0"/>
      <w:marRight w:val="0"/>
      <w:marTop w:val="0"/>
      <w:marBottom w:val="0"/>
      <w:divBdr>
        <w:top w:val="none" w:sz="0" w:space="0" w:color="auto"/>
        <w:left w:val="none" w:sz="0" w:space="0" w:color="auto"/>
        <w:bottom w:val="none" w:sz="0" w:space="0" w:color="auto"/>
        <w:right w:val="none" w:sz="0" w:space="0" w:color="auto"/>
      </w:divBdr>
      <w:divsChild>
        <w:div w:id="345328307">
          <w:marLeft w:val="0"/>
          <w:marRight w:val="0"/>
          <w:marTop w:val="0"/>
          <w:marBottom w:val="0"/>
          <w:divBdr>
            <w:top w:val="none" w:sz="0" w:space="0" w:color="auto"/>
            <w:left w:val="none" w:sz="0" w:space="0" w:color="auto"/>
            <w:bottom w:val="none" w:sz="0" w:space="0" w:color="auto"/>
            <w:right w:val="none" w:sz="0" w:space="0" w:color="auto"/>
          </w:divBdr>
        </w:div>
        <w:div w:id="1118331802">
          <w:marLeft w:val="0"/>
          <w:marRight w:val="0"/>
          <w:marTop w:val="0"/>
          <w:marBottom w:val="0"/>
          <w:divBdr>
            <w:top w:val="none" w:sz="0" w:space="0" w:color="auto"/>
            <w:left w:val="none" w:sz="0" w:space="0" w:color="auto"/>
            <w:bottom w:val="none" w:sz="0" w:space="0" w:color="auto"/>
            <w:right w:val="none" w:sz="0" w:space="0" w:color="auto"/>
          </w:divBdr>
        </w:div>
      </w:divsChild>
    </w:div>
    <w:div w:id="1051000850">
      <w:bodyDiv w:val="1"/>
      <w:marLeft w:val="0"/>
      <w:marRight w:val="0"/>
      <w:marTop w:val="0"/>
      <w:marBottom w:val="0"/>
      <w:divBdr>
        <w:top w:val="none" w:sz="0" w:space="0" w:color="auto"/>
        <w:left w:val="none" w:sz="0" w:space="0" w:color="auto"/>
        <w:bottom w:val="none" w:sz="0" w:space="0" w:color="auto"/>
        <w:right w:val="none" w:sz="0" w:space="0" w:color="auto"/>
      </w:divBdr>
    </w:div>
    <w:div w:id="1064453188">
      <w:bodyDiv w:val="1"/>
      <w:marLeft w:val="0"/>
      <w:marRight w:val="0"/>
      <w:marTop w:val="0"/>
      <w:marBottom w:val="0"/>
      <w:divBdr>
        <w:top w:val="none" w:sz="0" w:space="0" w:color="auto"/>
        <w:left w:val="none" w:sz="0" w:space="0" w:color="auto"/>
        <w:bottom w:val="none" w:sz="0" w:space="0" w:color="auto"/>
        <w:right w:val="none" w:sz="0" w:space="0" w:color="auto"/>
      </w:divBdr>
      <w:divsChild>
        <w:div w:id="1622762444">
          <w:marLeft w:val="0"/>
          <w:marRight w:val="0"/>
          <w:marTop w:val="0"/>
          <w:marBottom w:val="0"/>
          <w:divBdr>
            <w:top w:val="none" w:sz="0" w:space="0" w:color="auto"/>
            <w:left w:val="none" w:sz="0" w:space="0" w:color="auto"/>
            <w:bottom w:val="none" w:sz="0" w:space="0" w:color="auto"/>
            <w:right w:val="none" w:sz="0" w:space="0" w:color="auto"/>
          </w:divBdr>
        </w:div>
      </w:divsChild>
    </w:div>
    <w:div w:id="1068698157">
      <w:bodyDiv w:val="1"/>
      <w:marLeft w:val="0"/>
      <w:marRight w:val="0"/>
      <w:marTop w:val="0"/>
      <w:marBottom w:val="0"/>
      <w:divBdr>
        <w:top w:val="none" w:sz="0" w:space="0" w:color="auto"/>
        <w:left w:val="none" w:sz="0" w:space="0" w:color="auto"/>
        <w:bottom w:val="none" w:sz="0" w:space="0" w:color="auto"/>
        <w:right w:val="none" w:sz="0" w:space="0" w:color="auto"/>
      </w:divBdr>
    </w:div>
    <w:div w:id="1074162811">
      <w:bodyDiv w:val="1"/>
      <w:marLeft w:val="0"/>
      <w:marRight w:val="0"/>
      <w:marTop w:val="0"/>
      <w:marBottom w:val="0"/>
      <w:divBdr>
        <w:top w:val="none" w:sz="0" w:space="0" w:color="auto"/>
        <w:left w:val="none" w:sz="0" w:space="0" w:color="auto"/>
        <w:bottom w:val="none" w:sz="0" w:space="0" w:color="auto"/>
        <w:right w:val="none" w:sz="0" w:space="0" w:color="auto"/>
      </w:divBdr>
    </w:div>
    <w:div w:id="1075008978">
      <w:bodyDiv w:val="1"/>
      <w:marLeft w:val="0"/>
      <w:marRight w:val="0"/>
      <w:marTop w:val="0"/>
      <w:marBottom w:val="0"/>
      <w:divBdr>
        <w:top w:val="none" w:sz="0" w:space="0" w:color="auto"/>
        <w:left w:val="none" w:sz="0" w:space="0" w:color="auto"/>
        <w:bottom w:val="none" w:sz="0" w:space="0" w:color="auto"/>
        <w:right w:val="none" w:sz="0" w:space="0" w:color="auto"/>
      </w:divBdr>
    </w:div>
    <w:div w:id="1077287408">
      <w:bodyDiv w:val="1"/>
      <w:marLeft w:val="0"/>
      <w:marRight w:val="0"/>
      <w:marTop w:val="0"/>
      <w:marBottom w:val="0"/>
      <w:divBdr>
        <w:top w:val="none" w:sz="0" w:space="0" w:color="auto"/>
        <w:left w:val="none" w:sz="0" w:space="0" w:color="auto"/>
        <w:bottom w:val="none" w:sz="0" w:space="0" w:color="auto"/>
        <w:right w:val="none" w:sz="0" w:space="0" w:color="auto"/>
      </w:divBdr>
    </w:div>
    <w:div w:id="1079064067">
      <w:bodyDiv w:val="1"/>
      <w:marLeft w:val="0"/>
      <w:marRight w:val="0"/>
      <w:marTop w:val="0"/>
      <w:marBottom w:val="0"/>
      <w:divBdr>
        <w:top w:val="none" w:sz="0" w:space="0" w:color="auto"/>
        <w:left w:val="none" w:sz="0" w:space="0" w:color="auto"/>
        <w:bottom w:val="none" w:sz="0" w:space="0" w:color="auto"/>
        <w:right w:val="none" w:sz="0" w:space="0" w:color="auto"/>
      </w:divBdr>
    </w:div>
    <w:div w:id="1082289679">
      <w:bodyDiv w:val="1"/>
      <w:marLeft w:val="0"/>
      <w:marRight w:val="0"/>
      <w:marTop w:val="0"/>
      <w:marBottom w:val="0"/>
      <w:divBdr>
        <w:top w:val="none" w:sz="0" w:space="0" w:color="auto"/>
        <w:left w:val="none" w:sz="0" w:space="0" w:color="auto"/>
        <w:bottom w:val="none" w:sz="0" w:space="0" w:color="auto"/>
        <w:right w:val="none" w:sz="0" w:space="0" w:color="auto"/>
      </w:divBdr>
    </w:div>
    <w:div w:id="1085610351">
      <w:bodyDiv w:val="1"/>
      <w:marLeft w:val="0"/>
      <w:marRight w:val="0"/>
      <w:marTop w:val="0"/>
      <w:marBottom w:val="0"/>
      <w:divBdr>
        <w:top w:val="none" w:sz="0" w:space="0" w:color="auto"/>
        <w:left w:val="none" w:sz="0" w:space="0" w:color="auto"/>
        <w:bottom w:val="none" w:sz="0" w:space="0" w:color="auto"/>
        <w:right w:val="none" w:sz="0" w:space="0" w:color="auto"/>
      </w:divBdr>
    </w:div>
    <w:div w:id="1087994028">
      <w:bodyDiv w:val="1"/>
      <w:marLeft w:val="0"/>
      <w:marRight w:val="0"/>
      <w:marTop w:val="0"/>
      <w:marBottom w:val="0"/>
      <w:divBdr>
        <w:top w:val="none" w:sz="0" w:space="0" w:color="auto"/>
        <w:left w:val="none" w:sz="0" w:space="0" w:color="auto"/>
        <w:bottom w:val="none" w:sz="0" w:space="0" w:color="auto"/>
        <w:right w:val="none" w:sz="0" w:space="0" w:color="auto"/>
      </w:divBdr>
    </w:div>
    <w:div w:id="1095907329">
      <w:bodyDiv w:val="1"/>
      <w:marLeft w:val="0"/>
      <w:marRight w:val="0"/>
      <w:marTop w:val="0"/>
      <w:marBottom w:val="0"/>
      <w:divBdr>
        <w:top w:val="none" w:sz="0" w:space="0" w:color="auto"/>
        <w:left w:val="none" w:sz="0" w:space="0" w:color="auto"/>
        <w:bottom w:val="none" w:sz="0" w:space="0" w:color="auto"/>
        <w:right w:val="none" w:sz="0" w:space="0" w:color="auto"/>
      </w:divBdr>
    </w:div>
    <w:div w:id="1097560455">
      <w:bodyDiv w:val="1"/>
      <w:marLeft w:val="0"/>
      <w:marRight w:val="0"/>
      <w:marTop w:val="0"/>
      <w:marBottom w:val="0"/>
      <w:divBdr>
        <w:top w:val="none" w:sz="0" w:space="0" w:color="auto"/>
        <w:left w:val="none" w:sz="0" w:space="0" w:color="auto"/>
        <w:bottom w:val="none" w:sz="0" w:space="0" w:color="auto"/>
        <w:right w:val="none" w:sz="0" w:space="0" w:color="auto"/>
      </w:divBdr>
    </w:div>
    <w:div w:id="1101492586">
      <w:bodyDiv w:val="1"/>
      <w:marLeft w:val="0"/>
      <w:marRight w:val="0"/>
      <w:marTop w:val="0"/>
      <w:marBottom w:val="0"/>
      <w:divBdr>
        <w:top w:val="none" w:sz="0" w:space="0" w:color="auto"/>
        <w:left w:val="none" w:sz="0" w:space="0" w:color="auto"/>
        <w:bottom w:val="none" w:sz="0" w:space="0" w:color="auto"/>
        <w:right w:val="none" w:sz="0" w:space="0" w:color="auto"/>
      </w:divBdr>
    </w:div>
    <w:div w:id="1105883671">
      <w:bodyDiv w:val="1"/>
      <w:marLeft w:val="0"/>
      <w:marRight w:val="0"/>
      <w:marTop w:val="0"/>
      <w:marBottom w:val="0"/>
      <w:divBdr>
        <w:top w:val="none" w:sz="0" w:space="0" w:color="auto"/>
        <w:left w:val="none" w:sz="0" w:space="0" w:color="auto"/>
        <w:bottom w:val="none" w:sz="0" w:space="0" w:color="auto"/>
        <w:right w:val="none" w:sz="0" w:space="0" w:color="auto"/>
      </w:divBdr>
    </w:div>
    <w:div w:id="1109203336">
      <w:bodyDiv w:val="1"/>
      <w:marLeft w:val="0"/>
      <w:marRight w:val="0"/>
      <w:marTop w:val="0"/>
      <w:marBottom w:val="0"/>
      <w:divBdr>
        <w:top w:val="none" w:sz="0" w:space="0" w:color="auto"/>
        <w:left w:val="none" w:sz="0" w:space="0" w:color="auto"/>
        <w:bottom w:val="none" w:sz="0" w:space="0" w:color="auto"/>
        <w:right w:val="none" w:sz="0" w:space="0" w:color="auto"/>
      </w:divBdr>
    </w:div>
    <w:div w:id="1119959361">
      <w:bodyDiv w:val="1"/>
      <w:marLeft w:val="0"/>
      <w:marRight w:val="0"/>
      <w:marTop w:val="0"/>
      <w:marBottom w:val="0"/>
      <w:divBdr>
        <w:top w:val="none" w:sz="0" w:space="0" w:color="auto"/>
        <w:left w:val="none" w:sz="0" w:space="0" w:color="auto"/>
        <w:bottom w:val="none" w:sz="0" w:space="0" w:color="auto"/>
        <w:right w:val="none" w:sz="0" w:space="0" w:color="auto"/>
      </w:divBdr>
    </w:div>
    <w:div w:id="1135223328">
      <w:bodyDiv w:val="1"/>
      <w:marLeft w:val="0"/>
      <w:marRight w:val="0"/>
      <w:marTop w:val="0"/>
      <w:marBottom w:val="0"/>
      <w:divBdr>
        <w:top w:val="none" w:sz="0" w:space="0" w:color="auto"/>
        <w:left w:val="none" w:sz="0" w:space="0" w:color="auto"/>
        <w:bottom w:val="none" w:sz="0" w:space="0" w:color="auto"/>
        <w:right w:val="none" w:sz="0" w:space="0" w:color="auto"/>
      </w:divBdr>
    </w:div>
    <w:div w:id="1136874935">
      <w:bodyDiv w:val="1"/>
      <w:marLeft w:val="0"/>
      <w:marRight w:val="0"/>
      <w:marTop w:val="0"/>
      <w:marBottom w:val="0"/>
      <w:divBdr>
        <w:top w:val="none" w:sz="0" w:space="0" w:color="auto"/>
        <w:left w:val="none" w:sz="0" w:space="0" w:color="auto"/>
        <w:bottom w:val="none" w:sz="0" w:space="0" w:color="auto"/>
        <w:right w:val="none" w:sz="0" w:space="0" w:color="auto"/>
      </w:divBdr>
    </w:div>
    <w:div w:id="1156074963">
      <w:bodyDiv w:val="1"/>
      <w:marLeft w:val="0"/>
      <w:marRight w:val="0"/>
      <w:marTop w:val="0"/>
      <w:marBottom w:val="0"/>
      <w:divBdr>
        <w:top w:val="none" w:sz="0" w:space="0" w:color="auto"/>
        <w:left w:val="none" w:sz="0" w:space="0" w:color="auto"/>
        <w:bottom w:val="none" w:sz="0" w:space="0" w:color="auto"/>
        <w:right w:val="none" w:sz="0" w:space="0" w:color="auto"/>
      </w:divBdr>
    </w:div>
    <w:div w:id="1164583937">
      <w:bodyDiv w:val="1"/>
      <w:marLeft w:val="0"/>
      <w:marRight w:val="0"/>
      <w:marTop w:val="0"/>
      <w:marBottom w:val="0"/>
      <w:divBdr>
        <w:top w:val="none" w:sz="0" w:space="0" w:color="auto"/>
        <w:left w:val="none" w:sz="0" w:space="0" w:color="auto"/>
        <w:bottom w:val="none" w:sz="0" w:space="0" w:color="auto"/>
        <w:right w:val="none" w:sz="0" w:space="0" w:color="auto"/>
      </w:divBdr>
    </w:div>
    <w:div w:id="1166240926">
      <w:bodyDiv w:val="1"/>
      <w:marLeft w:val="0"/>
      <w:marRight w:val="0"/>
      <w:marTop w:val="0"/>
      <w:marBottom w:val="0"/>
      <w:divBdr>
        <w:top w:val="none" w:sz="0" w:space="0" w:color="auto"/>
        <w:left w:val="none" w:sz="0" w:space="0" w:color="auto"/>
        <w:bottom w:val="none" w:sz="0" w:space="0" w:color="auto"/>
        <w:right w:val="none" w:sz="0" w:space="0" w:color="auto"/>
      </w:divBdr>
    </w:div>
    <w:div w:id="1169558836">
      <w:bodyDiv w:val="1"/>
      <w:marLeft w:val="0"/>
      <w:marRight w:val="0"/>
      <w:marTop w:val="0"/>
      <w:marBottom w:val="0"/>
      <w:divBdr>
        <w:top w:val="none" w:sz="0" w:space="0" w:color="auto"/>
        <w:left w:val="none" w:sz="0" w:space="0" w:color="auto"/>
        <w:bottom w:val="none" w:sz="0" w:space="0" w:color="auto"/>
        <w:right w:val="none" w:sz="0" w:space="0" w:color="auto"/>
      </w:divBdr>
    </w:div>
    <w:div w:id="1184973883">
      <w:bodyDiv w:val="1"/>
      <w:marLeft w:val="0"/>
      <w:marRight w:val="0"/>
      <w:marTop w:val="0"/>
      <w:marBottom w:val="0"/>
      <w:divBdr>
        <w:top w:val="none" w:sz="0" w:space="0" w:color="auto"/>
        <w:left w:val="none" w:sz="0" w:space="0" w:color="auto"/>
        <w:bottom w:val="none" w:sz="0" w:space="0" w:color="auto"/>
        <w:right w:val="none" w:sz="0" w:space="0" w:color="auto"/>
      </w:divBdr>
    </w:div>
    <w:div w:id="1185630610">
      <w:bodyDiv w:val="1"/>
      <w:marLeft w:val="0"/>
      <w:marRight w:val="0"/>
      <w:marTop w:val="0"/>
      <w:marBottom w:val="0"/>
      <w:divBdr>
        <w:top w:val="none" w:sz="0" w:space="0" w:color="auto"/>
        <w:left w:val="none" w:sz="0" w:space="0" w:color="auto"/>
        <w:bottom w:val="none" w:sz="0" w:space="0" w:color="auto"/>
        <w:right w:val="none" w:sz="0" w:space="0" w:color="auto"/>
      </w:divBdr>
    </w:div>
    <w:div w:id="1194075029">
      <w:bodyDiv w:val="1"/>
      <w:marLeft w:val="0"/>
      <w:marRight w:val="0"/>
      <w:marTop w:val="0"/>
      <w:marBottom w:val="0"/>
      <w:divBdr>
        <w:top w:val="none" w:sz="0" w:space="0" w:color="auto"/>
        <w:left w:val="none" w:sz="0" w:space="0" w:color="auto"/>
        <w:bottom w:val="none" w:sz="0" w:space="0" w:color="auto"/>
        <w:right w:val="none" w:sz="0" w:space="0" w:color="auto"/>
      </w:divBdr>
    </w:div>
    <w:div w:id="1194227257">
      <w:bodyDiv w:val="1"/>
      <w:marLeft w:val="0"/>
      <w:marRight w:val="0"/>
      <w:marTop w:val="0"/>
      <w:marBottom w:val="0"/>
      <w:divBdr>
        <w:top w:val="none" w:sz="0" w:space="0" w:color="auto"/>
        <w:left w:val="none" w:sz="0" w:space="0" w:color="auto"/>
        <w:bottom w:val="none" w:sz="0" w:space="0" w:color="auto"/>
        <w:right w:val="none" w:sz="0" w:space="0" w:color="auto"/>
      </w:divBdr>
    </w:div>
    <w:div w:id="1194340061">
      <w:bodyDiv w:val="1"/>
      <w:marLeft w:val="0"/>
      <w:marRight w:val="0"/>
      <w:marTop w:val="0"/>
      <w:marBottom w:val="0"/>
      <w:divBdr>
        <w:top w:val="none" w:sz="0" w:space="0" w:color="auto"/>
        <w:left w:val="none" w:sz="0" w:space="0" w:color="auto"/>
        <w:bottom w:val="none" w:sz="0" w:space="0" w:color="auto"/>
        <w:right w:val="none" w:sz="0" w:space="0" w:color="auto"/>
      </w:divBdr>
    </w:div>
    <w:div w:id="1195191077">
      <w:bodyDiv w:val="1"/>
      <w:marLeft w:val="0"/>
      <w:marRight w:val="0"/>
      <w:marTop w:val="0"/>
      <w:marBottom w:val="0"/>
      <w:divBdr>
        <w:top w:val="none" w:sz="0" w:space="0" w:color="auto"/>
        <w:left w:val="none" w:sz="0" w:space="0" w:color="auto"/>
        <w:bottom w:val="none" w:sz="0" w:space="0" w:color="auto"/>
        <w:right w:val="none" w:sz="0" w:space="0" w:color="auto"/>
      </w:divBdr>
    </w:div>
    <w:div w:id="1198933005">
      <w:bodyDiv w:val="1"/>
      <w:marLeft w:val="0"/>
      <w:marRight w:val="0"/>
      <w:marTop w:val="0"/>
      <w:marBottom w:val="0"/>
      <w:divBdr>
        <w:top w:val="none" w:sz="0" w:space="0" w:color="auto"/>
        <w:left w:val="none" w:sz="0" w:space="0" w:color="auto"/>
        <w:bottom w:val="none" w:sz="0" w:space="0" w:color="auto"/>
        <w:right w:val="none" w:sz="0" w:space="0" w:color="auto"/>
      </w:divBdr>
    </w:div>
    <w:div w:id="1204440700">
      <w:bodyDiv w:val="1"/>
      <w:marLeft w:val="0"/>
      <w:marRight w:val="0"/>
      <w:marTop w:val="0"/>
      <w:marBottom w:val="0"/>
      <w:divBdr>
        <w:top w:val="none" w:sz="0" w:space="0" w:color="auto"/>
        <w:left w:val="none" w:sz="0" w:space="0" w:color="auto"/>
        <w:bottom w:val="none" w:sz="0" w:space="0" w:color="auto"/>
        <w:right w:val="none" w:sz="0" w:space="0" w:color="auto"/>
      </w:divBdr>
    </w:div>
    <w:div w:id="1205950223">
      <w:bodyDiv w:val="1"/>
      <w:marLeft w:val="0"/>
      <w:marRight w:val="0"/>
      <w:marTop w:val="0"/>
      <w:marBottom w:val="0"/>
      <w:divBdr>
        <w:top w:val="none" w:sz="0" w:space="0" w:color="auto"/>
        <w:left w:val="none" w:sz="0" w:space="0" w:color="auto"/>
        <w:bottom w:val="none" w:sz="0" w:space="0" w:color="auto"/>
        <w:right w:val="none" w:sz="0" w:space="0" w:color="auto"/>
      </w:divBdr>
    </w:div>
    <w:div w:id="1208371564">
      <w:bodyDiv w:val="1"/>
      <w:marLeft w:val="0"/>
      <w:marRight w:val="0"/>
      <w:marTop w:val="0"/>
      <w:marBottom w:val="0"/>
      <w:divBdr>
        <w:top w:val="none" w:sz="0" w:space="0" w:color="auto"/>
        <w:left w:val="none" w:sz="0" w:space="0" w:color="auto"/>
        <w:bottom w:val="none" w:sz="0" w:space="0" w:color="auto"/>
        <w:right w:val="none" w:sz="0" w:space="0" w:color="auto"/>
      </w:divBdr>
    </w:div>
    <w:div w:id="1210806421">
      <w:bodyDiv w:val="1"/>
      <w:marLeft w:val="0"/>
      <w:marRight w:val="0"/>
      <w:marTop w:val="0"/>
      <w:marBottom w:val="0"/>
      <w:divBdr>
        <w:top w:val="none" w:sz="0" w:space="0" w:color="auto"/>
        <w:left w:val="none" w:sz="0" w:space="0" w:color="auto"/>
        <w:bottom w:val="none" w:sz="0" w:space="0" w:color="auto"/>
        <w:right w:val="none" w:sz="0" w:space="0" w:color="auto"/>
      </w:divBdr>
      <w:divsChild>
        <w:div w:id="1567374389">
          <w:marLeft w:val="0"/>
          <w:marRight w:val="0"/>
          <w:marTop w:val="0"/>
          <w:marBottom w:val="0"/>
          <w:divBdr>
            <w:top w:val="none" w:sz="0" w:space="0" w:color="auto"/>
            <w:left w:val="none" w:sz="0" w:space="0" w:color="auto"/>
            <w:bottom w:val="none" w:sz="0" w:space="0" w:color="auto"/>
            <w:right w:val="none" w:sz="0" w:space="0" w:color="auto"/>
          </w:divBdr>
        </w:div>
      </w:divsChild>
    </w:div>
    <w:div w:id="1211922135">
      <w:bodyDiv w:val="1"/>
      <w:marLeft w:val="0"/>
      <w:marRight w:val="0"/>
      <w:marTop w:val="0"/>
      <w:marBottom w:val="0"/>
      <w:divBdr>
        <w:top w:val="none" w:sz="0" w:space="0" w:color="auto"/>
        <w:left w:val="none" w:sz="0" w:space="0" w:color="auto"/>
        <w:bottom w:val="none" w:sz="0" w:space="0" w:color="auto"/>
        <w:right w:val="none" w:sz="0" w:space="0" w:color="auto"/>
      </w:divBdr>
    </w:div>
    <w:div w:id="1212183066">
      <w:bodyDiv w:val="1"/>
      <w:marLeft w:val="0"/>
      <w:marRight w:val="0"/>
      <w:marTop w:val="0"/>
      <w:marBottom w:val="0"/>
      <w:divBdr>
        <w:top w:val="none" w:sz="0" w:space="0" w:color="auto"/>
        <w:left w:val="none" w:sz="0" w:space="0" w:color="auto"/>
        <w:bottom w:val="none" w:sz="0" w:space="0" w:color="auto"/>
        <w:right w:val="none" w:sz="0" w:space="0" w:color="auto"/>
      </w:divBdr>
    </w:div>
    <w:div w:id="1217551581">
      <w:bodyDiv w:val="1"/>
      <w:marLeft w:val="0"/>
      <w:marRight w:val="0"/>
      <w:marTop w:val="0"/>
      <w:marBottom w:val="0"/>
      <w:divBdr>
        <w:top w:val="none" w:sz="0" w:space="0" w:color="auto"/>
        <w:left w:val="none" w:sz="0" w:space="0" w:color="auto"/>
        <w:bottom w:val="none" w:sz="0" w:space="0" w:color="auto"/>
        <w:right w:val="none" w:sz="0" w:space="0" w:color="auto"/>
      </w:divBdr>
      <w:divsChild>
        <w:div w:id="164176443">
          <w:marLeft w:val="0"/>
          <w:marRight w:val="0"/>
          <w:marTop w:val="0"/>
          <w:marBottom w:val="0"/>
          <w:divBdr>
            <w:top w:val="none" w:sz="0" w:space="0" w:color="auto"/>
            <w:left w:val="none" w:sz="0" w:space="0" w:color="auto"/>
            <w:bottom w:val="none" w:sz="0" w:space="0" w:color="auto"/>
            <w:right w:val="none" w:sz="0" w:space="0" w:color="auto"/>
          </w:divBdr>
          <w:divsChild>
            <w:div w:id="108166344">
              <w:marLeft w:val="0"/>
              <w:marRight w:val="0"/>
              <w:marTop w:val="0"/>
              <w:marBottom w:val="0"/>
              <w:divBdr>
                <w:top w:val="none" w:sz="0" w:space="0" w:color="auto"/>
                <w:left w:val="none" w:sz="0" w:space="0" w:color="auto"/>
                <w:bottom w:val="none" w:sz="0" w:space="0" w:color="auto"/>
                <w:right w:val="none" w:sz="0" w:space="0" w:color="auto"/>
              </w:divBdr>
            </w:div>
            <w:div w:id="934482023">
              <w:marLeft w:val="0"/>
              <w:marRight w:val="0"/>
              <w:marTop w:val="0"/>
              <w:marBottom w:val="0"/>
              <w:divBdr>
                <w:top w:val="none" w:sz="0" w:space="0" w:color="auto"/>
                <w:left w:val="none" w:sz="0" w:space="0" w:color="auto"/>
                <w:bottom w:val="none" w:sz="0" w:space="0" w:color="auto"/>
                <w:right w:val="none" w:sz="0" w:space="0" w:color="auto"/>
              </w:divBdr>
            </w:div>
            <w:div w:id="965432454">
              <w:marLeft w:val="0"/>
              <w:marRight w:val="0"/>
              <w:marTop w:val="0"/>
              <w:marBottom w:val="0"/>
              <w:divBdr>
                <w:top w:val="none" w:sz="0" w:space="0" w:color="auto"/>
                <w:left w:val="none" w:sz="0" w:space="0" w:color="auto"/>
                <w:bottom w:val="none" w:sz="0" w:space="0" w:color="auto"/>
                <w:right w:val="none" w:sz="0" w:space="0" w:color="auto"/>
              </w:divBdr>
            </w:div>
            <w:div w:id="1251619809">
              <w:marLeft w:val="0"/>
              <w:marRight w:val="0"/>
              <w:marTop w:val="0"/>
              <w:marBottom w:val="0"/>
              <w:divBdr>
                <w:top w:val="none" w:sz="0" w:space="0" w:color="auto"/>
                <w:left w:val="none" w:sz="0" w:space="0" w:color="auto"/>
                <w:bottom w:val="none" w:sz="0" w:space="0" w:color="auto"/>
                <w:right w:val="none" w:sz="0" w:space="0" w:color="auto"/>
              </w:divBdr>
            </w:div>
            <w:div w:id="1421485566">
              <w:marLeft w:val="0"/>
              <w:marRight w:val="0"/>
              <w:marTop w:val="0"/>
              <w:marBottom w:val="0"/>
              <w:divBdr>
                <w:top w:val="none" w:sz="0" w:space="0" w:color="auto"/>
                <w:left w:val="none" w:sz="0" w:space="0" w:color="auto"/>
                <w:bottom w:val="none" w:sz="0" w:space="0" w:color="auto"/>
                <w:right w:val="none" w:sz="0" w:space="0" w:color="auto"/>
              </w:divBdr>
            </w:div>
            <w:div w:id="1484393629">
              <w:marLeft w:val="0"/>
              <w:marRight w:val="0"/>
              <w:marTop w:val="0"/>
              <w:marBottom w:val="0"/>
              <w:divBdr>
                <w:top w:val="none" w:sz="0" w:space="0" w:color="auto"/>
                <w:left w:val="none" w:sz="0" w:space="0" w:color="auto"/>
                <w:bottom w:val="none" w:sz="0" w:space="0" w:color="auto"/>
                <w:right w:val="none" w:sz="0" w:space="0" w:color="auto"/>
              </w:divBdr>
            </w:div>
            <w:div w:id="1926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5698">
      <w:bodyDiv w:val="1"/>
      <w:marLeft w:val="0"/>
      <w:marRight w:val="0"/>
      <w:marTop w:val="0"/>
      <w:marBottom w:val="0"/>
      <w:divBdr>
        <w:top w:val="none" w:sz="0" w:space="0" w:color="auto"/>
        <w:left w:val="none" w:sz="0" w:space="0" w:color="auto"/>
        <w:bottom w:val="none" w:sz="0" w:space="0" w:color="auto"/>
        <w:right w:val="none" w:sz="0" w:space="0" w:color="auto"/>
      </w:divBdr>
    </w:div>
    <w:div w:id="1222057505">
      <w:bodyDiv w:val="1"/>
      <w:marLeft w:val="0"/>
      <w:marRight w:val="0"/>
      <w:marTop w:val="0"/>
      <w:marBottom w:val="0"/>
      <w:divBdr>
        <w:top w:val="none" w:sz="0" w:space="0" w:color="auto"/>
        <w:left w:val="none" w:sz="0" w:space="0" w:color="auto"/>
        <w:bottom w:val="none" w:sz="0" w:space="0" w:color="auto"/>
        <w:right w:val="none" w:sz="0" w:space="0" w:color="auto"/>
      </w:divBdr>
    </w:div>
    <w:div w:id="1224173050">
      <w:bodyDiv w:val="1"/>
      <w:marLeft w:val="0"/>
      <w:marRight w:val="0"/>
      <w:marTop w:val="0"/>
      <w:marBottom w:val="0"/>
      <w:divBdr>
        <w:top w:val="none" w:sz="0" w:space="0" w:color="auto"/>
        <w:left w:val="none" w:sz="0" w:space="0" w:color="auto"/>
        <w:bottom w:val="none" w:sz="0" w:space="0" w:color="auto"/>
        <w:right w:val="none" w:sz="0" w:space="0" w:color="auto"/>
      </w:divBdr>
    </w:div>
    <w:div w:id="1225293285">
      <w:bodyDiv w:val="1"/>
      <w:marLeft w:val="0"/>
      <w:marRight w:val="0"/>
      <w:marTop w:val="0"/>
      <w:marBottom w:val="0"/>
      <w:divBdr>
        <w:top w:val="none" w:sz="0" w:space="0" w:color="auto"/>
        <w:left w:val="none" w:sz="0" w:space="0" w:color="auto"/>
        <w:bottom w:val="none" w:sz="0" w:space="0" w:color="auto"/>
        <w:right w:val="none" w:sz="0" w:space="0" w:color="auto"/>
      </w:divBdr>
    </w:div>
    <w:div w:id="1233736520">
      <w:bodyDiv w:val="1"/>
      <w:marLeft w:val="0"/>
      <w:marRight w:val="0"/>
      <w:marTop w:val="0"/>
      <w:marBottom w:val="0"/>
      <w:divBdr>
        <w:top w:val="none" w:sz="0" w:space="0" w:color="auto"/>
        <w:left w:val="none" w:sz="0" w:space="0" w:color="auto"/>
        <w:bottom w:val="none" w:sz="0" w:space="0" w:color="auto"/>
        <w:right w:val="none" w:sz="0" w:space="0" w:color="auto"/>
      </w:divBdr>
    </w:div>
    <w:div w:id="1235704041">
      <w:bodyDiv w:val="1"/>
      <w:marLeft w:val="0"/>
      <w:marRight w:val="0"/>
      <w:marTop w:val="0"/>
      <w:marBottom w:val="0"/>
      <w:divBdr>
        <w:top w:val="none" w:sz="0" w:space="0" w:color="auto"/>
        <w:left w:val="none" w:sz="0" w:space="0" w:color="auto"/>
        <w:bottom w:val="none" w:sz="0" w:space="0" w:color="auto"/>
        <w:right w:val="none" w:sz="0" w:space="0" w:color="auto"/>
      </w:divBdr>
    </w:div>
    <w:div w:id="1241671560">
      <w:bodyDiv w:val="1"/>
      <w:marLeft w:val="0"/>
      <w:marRight w:val="0"/>
      <w:marTop w:val="0"/>
      <w:marBottom w:val="0"/>
      <w:divBdr>
        <w:top w:val="none" w:sz="0" w:space="0" w:color="auto"/>
        <w:left w:val="none" w:sz="0" w:space="0" w:color="auto"/>
        <w:bottom w:val="none" w:sz="0" w:space="0" w:color="auto"/>
        <w:right w:val="none" w:sz="0" w:space="0" w:color="auto"/>
      </w:divBdr>
    </w:div>
    <w:div w:id="1247878755">
      <w:bodyDiv w:val="1"/>
      <w:marLeft w:val="0"/>
      <w:marRight w:val="0"/>
      <w:marTop w:val="0"/>
      <w:marBottom w:val="0"/>
      <w:divBdr>
        <w:top w:val="none" w:sz="0" w:space="0" w:color="auto"/>
        <w:left w:val="none" w:sz="0" w:space="0" w:color="auto"/>
        <w:bottom w:val="none" w:sz="0" w:space="0" w:color="auto"/>
        <w:right w:val="none" w:sz="0" w:space="0" w:color="auto"/>
      </w:divBdr>
    </w:div>
    <w:div w:id="1253782088">
      <w:bodyDiv w:val="1"/>
      <w:marLeft w:val="0"/>
      <w:marRight w:val="0"/>
      <w:marTop w:val="0"/>
      <w:marBottom w:val="0"/>
      <w:divBdr>
        <w:top w:val="none" w:sz="0" w:space="0" w:color="auto"/>
        <w:left w:val="none" w:sz="0" w:space="0" w:color="auto"/>
        <w:bottom w:val="none" w:sz="0" w:space="0" w:color="auto"/>
        <w:right w:val="none" w:sz="0" w:space="0" w:color="auto"/>
      </w:divBdr>
    </w:div>
    <w:div w:id="1256018675">
      <w:bodyDiv w:val="1"/>
      <w:marLeft w:val="0"/>
      <w:marRight w:val="0"/>
      <w:marTop w:val="0"/>
      <w:marBottom w:val="0"/>
      <w:divBdr>
        <w:top w:val="none" w:sz="0" w:space="0" w:color="auto"/>
        <w:left w:val="none" w:sz="0" w:space="0" w:color="auto"/>
        <w:bottom w:val="none" w:sz="0" w:space="0" w:color="auto"/>
        <w:right w:val="none" w:sz="0" w:space="0" w:color="auto"/>
      </w:divBdr>
    </w:div>
    <w:div w:id="1266618483">
      <w:bodyDiv w:val="1"/>
      <w:marLeft w:val="0"/>
      <w:marRight w:val="0"/>
      <w:marTop w:val="0"/>
      <w:marBottom w:val="0"/>
      <w:divBdr>
        <w:top w:val="none" w:sz="0" w:space="0" w:color="auto"/>
        <w:left w:val="none" w:sz="0" w:space="0" w:color="auto"/>
        <w:bottom w:val="none" w:sz="0" w:space="0" w:color="auto"/>
        <w:right w:val="none" w:sz="0" w:space="0" w:color="auto"/>
      </w:divBdr>
    </w:div>
    <w:div w:id="1276983042">
      <w:bodyDiv w:val="1"/>
      <w:marLeft w:val="0"/>
      <w:marRight w:val="0"/>
      <w:marTop w:val="0"/>
      <w:marBottom w:val="0"/>
      <w:divBdr>
        <w:top w:val="none" w:sz="0" w:space="0" w:color="auto"/>
        <w:left w:val="none" w:sz="0" w:space="0" w:color="auto"/>
        <w:bottom w:val="none" w:sz="0" w:space="0" w:color="auto"/>
        <w:right w:val="none" w:sz="0" w:space="0" w:color="auto"/>
      </w:divBdr>
    </w:div>
    <w:div w:id="1277522677">
      <w:bodyDiv w:val="1"/>
      <w:marLeft w:val="0"/>
      <w:marRight w:val="0"/>
      <w:marTop w:val="0"/>
      <w:marBottom w:val="0"/>
      <w:divBdr>
        <w:top w:val="none" w:sz="0" w:space="0" w:color="auto"/>
        <w:left w:val="none" w:sz="0" w:space="0" w:color="auto"/>
        <w:bottom w:val="none" w:sz="0" w:space="0" w:color="auto"/>
        <w:right w:val="none" w:sz="0" w:space="0" w:color="auto"/>
      </w:divBdr>
    </w:div>
    <w:div w:id="1278834677">
      <w:bodyDiv w:val="1"/>
      <w:marLeft w:val="0"/>
      <w:marRight w:val="0"/>
      <w:marTop w:val="0"/>
      <w:marBottom w:val="0"/>
      <w:divBdr>
        <w:top w:val="none" w:sz="0" w:space="0" w:color="auto"/>
        <w:left w:val="none" w:sz="0" w:space="0" w:color="auto"/>
        <w:bottom w:val="none" w:sz="0" w:space="0" w:color="auto"/>
        <w:right w:val="none" w:sz="0" w:space="0" w:color="auto"/>
      </w:divBdr>
    </w:div>
    <w:div w:id="1287858223">
      <w:bodyDiv w:val="1"/>
      <w:marLeft w:val="0"/>
      <w:marRight w:val="0"/>
      <w:marTop w:val="0"/>
      <w:marBottom w:val="0"/>
      <w:divBdr>
        <w:top w:val="none" w:sz="0" w:space="0" w:color="auto"/>
        <w:left w:val="none" w:sz="0" w:space="0" w:color="auto"/>
        <w:bottom w:val="none" w:sz="0" w:space="0" w:color="auto"/>
        <w:right w:val="none" w:sz="0" w:space="0" w:color="auto"/>
      </w:divBdr>
    </w:div>
    <w:div w:id="1295285918">
      <w:bodyDiv w:val="1"/>
      <w:marLeft w:val="0"/>
      <w:marRight w:val="0"/>
      <w:marTop w:val="0"/>
      <w:marBottom w:val="0"/>
      <w:divBdr>
        <w:top w:val="none" w:sz="0" w:space="0" w:color="auto"/>
        <w:left w:val="none" w:sz="0" w:space="0" w:color="auto"/>
        <w:bottom w:val="none" w:sz="0" w:space="0" w:color="auto"/>
        <w:right w:val="none" w:sz="0" w:space="0" w:color="auto"/>
      </w:divBdr>
      <w:divsChild>
        <w:div w:id="1634945048">
          <w:marLeft w:val="0"/>
          <w:marRight w:val="0"/>
          <w:marTop w:val="0"/>
          <w:marBottom w:val="0"/>
          <w:divBdr>
            <w:top w:val="none" w:sz="0" w:space="0" w:color="auto"/>
            <w:left w:val="none" w:sz="0" w:space="0" w:color="auto"/>
            <w:bottom w:val="none" w:sz="0" w:space="0" w:color="auto"/>
            <w:right w:val="none" w:sz="0" w:space="0" w:color="auto"/>
          </w:divBdr>
          <w:divsChild>
            <w:div w:id="51542835">
              <w:marLeft w:val="0"/>
              <w:marRight w:val="0"/>
              <w:marTop w:val="0"/>
              <w:marBottom w:val="0"/>
              <w:divBdr>
                <w:top w:val="none" w:sz="0" w:space="0" w:color="auto"/>
                <w:left w:val="none" w:sz="0" w:space="0" w:color="auto"/>
                <w:bottom w:val="none" w:sz="0" w:space="0" w:color="auto"/>
                <w:right w:val="none" w:sz="0" w:space="0" w:color="auto"/>
              </w:divBdr>
            </w:div>
            <w:div w:id="75789339">
              <w:marLeft w:val="0"/>
              <w:marRight w:val="0"/>
              <w:marTop w:val="0"/>
              <w:marBottom w:val="0"/>
              <w:divBdr>
                <w:top w:val="none" w:sz="0" w:space="0" w:color="auto"/>
                <w:left w:val="none" w:sz="0" w:space="0" w:color="auto"/>
                <w:bottom w:val="none" w:sz="0" w:space="0" w:color="auto"/>
                <w:right w:val="none" w:sz="0" w:space="0" w:color="auto"/>
              </w:divBdr>
            </w:div>
            <w:div w:id="123156646">
              <w:marLeft w:val="0"/>
              <w:marRight w:val="0"/>
              <w:marTop w:val="0"/>
              <w:marBottom w:val="0"/>
              <w:divBdr>
                <w:top w:val="none" w:sz="0" w:space="0" w:color="auto"/>
                <w:left w:val="none" w:sz="0" w:space="0" w:color="auto"/>
                <w:bottom w:val="none" w:sz="0" w:space="0" w:color="auto"/>
                <w:right w:val="none" w:sz="0" w:space="0" w:color="auto"/>
              </w:divBdr>
            </w:div>
            <w:div w:id="490028415">
              <w:marLeft w:val="0"/>
              <w:marRight w:val="0"/>
              <w:marTop w:val="0"/>
              <w:marBottom w:val="0"/>
              <w:divBdr>
                <w:top w:val="none" w:sz="0" w:space="0" w:color="auto"/>
                <w:left w:val="none" w:sz="0" w:space="0" w:color="auto"/>
                <w:bottom w:val="none" w:sz="0" w:space="0" w:color="auto"/>
                <w:right w:val="none" w:sz="0" w:space="0" w:color="auto"/>
              </w:divBdr>
            </w:div>
            <w:div w:id="684206276">
              <w:marLeft w:val="0"/>
              <w:marRight w:val="0"/>
              <w:marTop w:val="0"/>
              <w:marBottom w:val="0"/>
              <w:divBdr>
                <w:top w:val="none" w:sz="0" w:space="0" w:color="auto"/>
                <w:left w:val="none" w:sz="0" w:space="0" w:color="auto"/>
                <w:bottom w:val="none" w:sz="0" w:space="0" w:color="auto"/>
                <w:right w:val="none" w:sz="0" w:space="0" w:color="auto"/>
              </w:divBdr>
            </w:div>
            <w:div w:id="714502987">
              <w:marLeft w:val="0"/>
              <w:marRight w:val="0"/>
              <w:marTop w:val="0"/>
              <w:marBottom w:val="0"/>
              <w:divBdr>
                <w:top w:val="none" w:sz="0" w:space="0" w:color="auto"/>
                <w:left w:val="none" w:sz="0" w:space="0" w:color="auto"/>
                <w:bottom w:val="none" w:sz="0" w:space="0" w:color="auto"/>
                <w:right w:val="none" w:sz="0" w:space="0" w:color="auto"/>
              </w:divBdr>
            </w:div>
            <w:div w:id="1207450806">
              <w:marLeft w:val="0"/>
              <w:marRight w:val="0"/>
              <w:marTop w:val="0"/>
              <w:marBottom w:val="0"/>
              <w:divBdr>
                <w:top w:val="none" w:sz="0" w:space="0" w:color="auto"/>
                <w:left w:val="none" w:sz="0" w:space="0" w:color="auto"/>
                <w:bottom w:val="none" w:sz="0" w:space="0" w:color="auto"/>
                <w:right w:val="none" w:sz="0" w:space="0" w:color="auto"/>
              </w:divBdr>
            </w:div>
            <w:div w:id="1788236252">
              <w:marLeft w:val="0"/>
              <w:marRight w:val="0"/>
              <w:marTop w:val="0"/>
              <w:marBottom w:val="0"/>
              <w:divBdr>
                <w:top w:val="none" w:sz="0" w:space="0" w:color="auto"/>
                <w:left w:val="none" w:sz="0" w:space="0" w:color="auto"/>
                <w:bottom w:val="none" w:sz="0" w:space="0" w:color="auto"/>
                <w:right w:val="none" w:sz="0" w:space="0" w:color="auto"/>
              </w:divBdr>
            </w:div>
            <w:div w:id="1859200943">
              <w:marLeft w:val="0"/>
              <w:marRight w:val="0"/>
              <w:marTop w:val="0"/>
              <w:marBottom w:val="0"/>
              <w:divBdr>
                <w:top w:val="none" w:sz="0" w:space="0" w:color="auto"/>
                <w:left w:val="none" w:sz="0" w:space="0" w:color="auto"/>
                <w:bottom w:val="none" w:sz="0" w:space="0" w:color="auto"/>
                <w:right w:val="none" w:sz="0" w:space="0" w:color="auto"/>
              </w:divBdr>
            </w:div>
            <w:div w:id="18714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1637">
      <w:bodyDiv w:val="1"/>
      <w:marLeft w:val="0"/>
      <w:marRight w:val="0"/>
      <w:marTop w:val="0"/>
      <w:marBottom w:val="0"/>
      <w:divBdr>
        <w:top w:val="none" w:sz="0" w:space="0" w:color="auto"/>
        <w:left w:val="none" w:sz="0" w:space="0" w:color="auto"/>
        <w:bottom w:val="none" w:sz="0" w:space="0" w:color="auto"/>
        <w:right w:val="none" w:sz="0" w:space="0" w:color="auto"/>
      </w:divBdr>
    </w:div>
    <w:div w:id="1303190275">
      <w:bodyDiv w:val="1"/>
      <w:marLeft w:val="0"/>
      <w:marRight w:val="0"/>
      <w:marTop w:val="0"/>
      <w:marBottom w:val="0"/>
      <w:divBdr>
        <w:top w:val="none" w:sz="0" w:space="0" w:color="auto"/>
        <w:left w:val="none" w:sz="0" w:space="0" w:color="auto"/>
        <w:bottom w:val="none" w:sz="0" w:space="0" w:color="auto"/>
        <w:right w:val="none" w:sz="0" w:space="0" w:color="auto"/>
      </w:divBdr>
      <w:divsChild>
        <w:div w:id="9532770">
          <w:marLeft w:val="0"/>
          <w:marRight w:val="0"/>
          <w:marTop w:val="0"/>
          <w:marBottom w:val="0"/>
          <w:divBdr>
            <w:top w:val="single" w:sz="2" w:space="0" w:color="DDDDDD"/>
            <w:left w:val="single" w:sz="6" w:space="0" w:color="DDDDDD"/>
            <w:bottom w:val="single" w:sz="2" w:space="0" w:color="DDDDDD"/>
            <w:right w:val="single" w:sz="6" w:space="0" w:color="DDDDDD"/>
          </w:divBdr>
          <w:divsChild>
            <w:div w:id="1267158685">
              <w:marLeft w:val="0"/>
              <w:marRight w:val="0"/>
              <w:marTop w:val="0"/>
              <w:marBottom w:val="0"/>
              <w:divBdr>
                <w:top w:val="none" w:sz="0" w:space="0" w:color="auto"/>
                <w:left w:val="none" w:sz="0" w:space="0" w:color="auto"/>
                <w:bottom w:val="none" w:sz="0" w:space="0" w:color="auto"/>
                <w:right w:val="none" w:sz="0" w:space="0" w:color="auto"/>
              </w:divBdr>
              <w:divsChild>
                <w:div w:id="594755207">
                  <w:marLeft w:val="2880"/>
                  <w:marRight w:val="2970"/>
                  <w:marTop w:val="0"/>
                  <w:marBottom w:val="0"/>
                  <w:divBdr>
                    <w:top w:val="none" w:sz="0" w:space="0" w:color="auto"/>
                    <w:left w:val="none" w:sz="0" w:space="0" w:color="auto"/>
                    <w:bottom w:val="none" w:sz="0" w:space="0" w:color="auto"/>
                    <w:right w:val="none" w:sz="0" w:space="0" w:color="auto"/>
                  </w:divBdr>
                </w:div>
              </w:divsChild>
            </w:div>
          </w:divsChild>
        </w:div>
      </w:divsChild>
    </w:div>
    <w:div w:id="1313481950">
      <w:bodyDiv w:val="1"/>
      <w:marLeft w:val="0"/>
      <w:marRight w:val="0"/>
      <w:marTop w:val="0"/>
      <w:marBottom w:val="0"/>
      <w:divBdr>
        <w:top w:val="none" w:sz="0" w:space="0" w:color="auto"/>
        <w:left w:val="none" w:sz="0" w:space="0" w:color="auto"/>
        <w:bottom w:val="none" w:sz="0" w:space="0" w:color="auto"/>
        <w:right w:val="none" w:sz="0" w:space="0" w:color="auto"/>
      </w:divBdr>
    </w:div>
    <w:div w:id="1317301533">
      <w:bodyDiv w:val="1"/>
      <w:marLeft w:val="0"/>
      <w:marRight w:val="0"/>
      <w:marTop w:val="0"/>
      <w:marBottom w:val="0"/>
      <w:divBdr>
        <w:top w:val="none" w:sz="0" w:space="0" w:color="auto"/>
        <w:left w:val="none" w:sz="0" w:space="0" w:color="auto"/>
        <w:bottom w:val="none" w:sz="0" w:space="0" w:color="auto"/>
        <w:right w:val="none" w:sz="0" w:space="0" w:color="auto"/>
      </w:divBdr>
    </w:div>
    <w:div w:id="1333950003">
      <w:bodyDiv w:val="1"/>
      <w:marLeft w:val="0"/>
      <w:marRight w:val="0"/>
      <w:marTop w:val="0"/>
      <w:marBottom w:val="0"/>
      <w:divBdr>
        <w:top w:val="none" w:sz="0" w:space="0" w:color="auto"/>
        <w:left w:val="none" w:sz="0" w:space="0" w:color="auto"/>
        <w:bottom w:val="none" w:sz="0" w:space="0" w:color="auto"/>
        <w:right w:val="none" w:sz="0" w:space="0" w:color="auto"/>
      </w:divBdr>
    </w:div>
    <w:div w:id="1334336331">
      <w:bodyDiv w:val="1"/>
      <w:marLeft w:val="0"/>
      <w:marRight w:val="0"/>
      <w:marTop w:val="0"/>
      <w:marBottom w:val="0"/>
      <w:divBdr>
        <w:top w:val="none" w:sz="0" w:space="0" w:color="auto"/>
        <w:left w:val="none" w:sz="0" w:space="0" w:color="auto"/>
        <w:bottom w:val="none" w:sz="0" w:space="0" w:color="auto"/>
        <w:right w:val="none" w:sz="0" w:space="0" w:color="auto"/>
      </w:divBdr>
    </w:div>
    <w:div w:id="1338120770">
      <w:bodyDiv w:val="1"/>
      <w:marLeft w:val="0"/>
      <w:marRight w:val="0"/>
      <w:marTop w:val="0"/>
      <w:marBottom w:val="0"/>
      <w:divBdr>
        <w:top w:val="none" w:sz="0" w:space="0" w:color="auto"/>
        <w:left w:val="none" w:sz="0" w:space="0" w:color="auto"/>
        <w:bottom w:val="none" w:sz="0" w:space="0" w:color="auto"/>
        <w:right w:val="none" w:sz="0" w:space="0" w:color="auto"/>
      </w:divBdr>
    </w:div>
    <w:div w:id="1340280245">
      <w:bodyDiv w:val="1"/>
      <w:marLeft w:val="0"/>
      <w:marRight w:val="0"/>
      <w:marTop w:val="0"/>
      <w:marBottom w:val="0"/>
      <w:divBdr>
        <w:top w:val="none" w:sz="0" w:space="0" w:color="auto"/>
        <w:left w:val="none" w:sz="0" w:space="0" w:color="auto"/>
        <w:bottom w:val="none" w:sz="0" w:space="0" w:color="auto"/>
        <w:right w:val="none" w:sz="0" w:space="0" w:color="auto"/>
      </w:divBdr>
    </w:div>
    <w:div w:id="1341081507">
      <w:bodyDiv w:val="1"/>
      <w:marLeft w:val="0"/>
      <w:marRight w:val="0"/>
      <w:marTop w:val="0"/>
      <w:marBottom w:val="0"/>
      <w:divBdr>
        <w:top w:val="none" w:sz="0" w:space="0" w:color="auto"/>
        <w:left w:val="none" w:sz="0" w:space="0" w:color="auto"/>
        <w:bottom w:val="none" w:sz="0" w:space="0" w:color="auto"/>
        <w:right w:val="none" w:sz="0" w:space="0" w:color="auto"/>
      </w:divBdr>
    </w:div>
    <w:div w:id="1344669126">
      <w:bodyDiv w:val="1"/>
      <w:marLeft w:val="0"/>
      <w:marRight w:val="0"/>
      <w:marTop w:val="0"/>
      <w:marBottom w:val="0"/>
      <w:divBdr>
        <w:top w:val="none" w:sz="0" w:space="0" w:color="auto"/>
        <w:left w:val="none" w:sz="0" w:space="0" w:color="auto"/>
        <w:bottom w:val="none" w:sz="0" w:space="0" w:color="auto"/>
        <w:right w:val="none" w:sz="0" w:space="0" w:color="auto"/>
      </w:divBdr>
    </w:div>
    <w:div w:id="1347514487">
      <w:bodyDiv w:val="1"/>
      <w:marLeft w:val="0"/>
      <w:marRight w:val="0"/>
      <w:marTop w:val="0"/>
      <w:marBottom w:val="0"/>
      <w:divBdr>
        <w:top w:val="none" w:sz="0" w:space="0" w:color="auto"/>
        <w:left w:val="none" w:sz="0" w:space="0" w:color="auto"/>
        <w:bottom w:val="none" w:sz="0" w:space="0" w:color="auto"/>
        <w:right w:val="none" w:sz="0" w:space="0" w:color="auto"/>
      </w:divBdr>
      <w:divsChild>
        <w:div w:id="1863131490">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348217310">
      <w:bodyDiv w:val="1"/>
      <w:marLeft w:val="0"/>
      <w:marRight w:val="0"/>
      <w:marTop w:val="0"/>
      <w:marBottom w:val="0"/>
      <w:divBdr>
        <w:top w:val="none" w:sz="0" w:space="0" w:color="auto"/>
        <w:left w:val="none" w:sz="0" w:space="0" w:color="auto"/>
        <w:bottom w:val="none" w:sz="0" w:space="0" w:color="auto"/>
        <w:right w:val="none" w:sz="0" w:space="0" w:color="auto"/>
      </w:divBdr>
    </w:div>
    <w:div w:id="1351640225">
      <w:bodyDiv w:val="1"/>
      <w:marLeft w:val="0"/>
      <w:marRight w:val="0"/>
      <w:marTop w:val="0"/>
      <w:marBottom w:val="0"/>
      <w:divBdr>
        <w:top w:val="none" w:sz="0" w:space="0" w:color="auto"/>
        <w:left w:val="none" w:sz="0" w:space="0" w:color="auto"/>
        <w:bottom w:val="none" w:sz="0" w:space="0" w:color="auto"/>
        <w:right w:val="none" w:sz="0" w:space="0" w:color="auto"/>
      </w:divBdr>
    </w:div>
    <w:div w:id="1352221065">
      <w:bodyDiv w:val="1"/>
      <w:marLeft w:val="0"/>
      <w:marRight w:val="0"/>
      <w:marTop w:val="0"/>
      <w:marBottom w:val="0"/>
      <w:divBdr>
        <w:top w:val="none" w:sz="0" w:space="0" w:color="auto"/>
        <w:left w:val="none" w:sz="0" w:space="0" w:color="auto"/>
        <w:bottom w:val="none" w:sz="0" w:space="0" w:color="auto"/>
        <w:right w:val="none" w:sz="0" w:space="0" w:color="auto"/>
      </w:divBdr>
    </w:div>
    <w:div w:id="1352992237">
      <w:bodyDiv w:val="1"/>
      <w:marLeft w:val="0"/>
      <w:marRight w:val="0"/>
      <w:marTop w:val="0"/>
      <w:marBottom w:val="0"/>
      <w:divBdr>
        <w:top w:val="none" w:sz="0" w:space="0" w:color="auto"/>
        <w:left w:val="none" w:sz="0" w:space="0" w:color="auto"/>
        <w:bottom w:val="none" w:sz="0" w:space="0" w:color="auto"/>
        <w:right w:val="none" w:sz="0" w:space="0" w:color="auto"/>
      </w:divBdr>
    </w:div>
    <w:div w:id="1353065525">
      <w:bodyDiv w:val="1"/>
      <w:marLeft w:val="0"/>
      <w:marRight w:val="0"/>
      <w:marTop w:val="0"/>
      <w:marBottom w:val="0"/>
      <w:divBdr>
        <w:top w:val="none" w:sz="0" w:space="0" w:color="auto"/>
        <w:left w:val="none" w:sz="0" w:space="0" w:color="auto"/>
        <w:bottom w:val="none" w:sz="0" w:space="0" w:color="auto"/>
        <w:right w:val="none" w:sz="0" w:space="0" w:color="auto"/>
      </w:divBdr>
    </w:div>
    <w:div w:id="1357654846">
      <w:bodyDiv w:val="1"/>
      <w:marLeft w:val="0"/>
      <w:marRight w:val="0"/>
      <w:marTop w:val="0"/>
      <w:marBottom w:val="0"/>
      <w:divBdr>
        <w:top w:val="none" w:sz="0" w:space="0" w:color="auto"/>
        <w:left w:val="none" w:sz="0" w:space="0" w:color="auto"/>
        <w:bottom w:val="none" w:sz="0" w:space="0" w:color="auto"/>
        <w:right w:val="none" w:sz="0" w:space="0" w:color="auto"/>
      </w:divBdr>
    </w:div>
    <w:div w:id="1359313342">
      <w:bodyDiv w:val="1"/>
      <w:marLeft w:val="0"/>
      <w:marRight w:val="0"/>
      <w:marTop w:val="0"/>
      <w:marBottom w:val="0"/>
      <w:divBdr>
        <w:top w:val="none" w:sz="0" w:space="0" w:color="auto"/>
        <w:left w:val="none" w:sz="0" w:space="0" w:color="auto"/>
        <w:bottom w:val="none" w:sz="0" w:space="0" w:color="auto"/>
        <w:right w:val="none" w:sz="0" w:space="0" w:color="auto"/>
      </w:divBdr>
    </w:div>
    <w:div w:id="1360817332">
      <w:bodyDiv w:val="1"/>
      <w:marLeft w:val="0"/>
      <w:marRight w:val="0"/>
      <w:marTop w:val="0"/>
      <w:marBottom w:val="0"/>
      <w:divBdr>
        <w:top w:val="none" w:sz="0" w:space="0" w:color="auto"/>
        <w:left w:val="none" w:sz="0" w:space="0" w:color="auto"/>
        <w:bottom w:val="none" w:sz="0" w:space="0" w:color="auto"/>
        <w:right w:val="none" w:sz="0" w:space="0" w:color="auto"/>
      </w:divBdr>
    </w:div>
    <w:div w:id="1369524449">
      <w:bodyDiv w:val="1"/>
      <w:marLeft w:val="0"/>
      <w:marRight w:val="0"/>
      <w:marTop w:val="0"/>
      <w:marBottom w:val="0"/>
      <w:divBdr>
        <w:top w:val="none" w:sz="0" w:space="0" w:color="auto"/>
        <w:left w:val="none" w:sz="0" w:space="0" w:color="auto"/>
        <w:bottom w:val="none" w:sz="0" w:space="0" w:color="auto"/>
        <w:right w:val="none" w:sz="0" w:space="0" w:color="auto"/>
      </w:divBdr>
    </w:div>
    <w:div w:id="1370303879">
      <w:bodyDiv w:val="1"/>
      <w:marLeft w:val="0"/>
      <w:marRight w:val="0"/>
      <w:marTop w:val="0"/>
      <w:marBottom w:val="0"/>
      <w:divBdr>
        <w:top w:val="none" w:sz="0" w:space="0" w:color="auto"/>
        <w:left w:val="none" w:sz="0" w:space="0" w:color="auto"/>
        <w:bottom w:val="none" w:sz="0" w:space="0" w:color="auto"/>
        <w:right w:val="none" w:sz="0" w:space="0" w:color="auto"/>
      </w:divBdr>
    </w:div>
    <w:div w:id="1374647526">
      <w:bodyDiv w:val="1"/>
      <w:marLeft w:val="0"/>
      <w:marRight w:val="0"/>
      <w:marTop w:val="0"/>
      <w:marBottom w:val="0"/>
      <w:divBdr>
        <w:top w:val="none" w:sz="0" w:space="0" w:color="auto"/>
        <w:left w:val="none" w:sz="0" w:space="0" w:color="auto"/>
        <w:bottom w:val="none" w:sz="0" w:space="0" w:color="auto"/>
        <w:right w:val="none" w:sz="0" w:space="0" w:color="auto"/>
      </w:divBdr>
    </w:div>
    <w:div w:id="1378507244">
      <w:bodyDiv w:val="1"/>
      <w:marLeft w:val="0"/>
      <w:marRight w:val="0"/>
      <w:marTop w:val="0"/>
      <w:marBottom w:val="0"/>
      <w:divBdr>
        <w:top w:val="none" w:sz="0" w:space="0" w:color="auto"/>
        <w:left w:val="none" w:sz="0" w:space="0" w:color="auto"/>
        <w:bottom w:val="none" w:sz="0" w:space="0" w:color="auto"/>
        <w:right w:val="none" w:sz="0" w:space="0" w:color="auto"/>
      </w:divBdr>
    </w:div>
    <w:div w:id="1382050910">
      <w:bodyDiv w:val="1"/>
      <w:marLeft w:val="0"/>
      <w:marRight w:val="0"/>
      <w:marTop w:val="0"/>
      <w:marBottom w:val="0"/>
      <w:divBdr>
        <w:top w:val="none" w:sz="0" w:space="0" w:color="auto"/>
        <w:left w:val="none" w:sz="0" w:space="0" w:color="auto"/>
        <w:bottom w:val="none" w:sz="0" w:space="0" w:color="auto"/>
        <w:right w:val="none" w:sz="0" w:space="0" w:color="auto"/>
      </w:divBdr>
    </w:div>
    <w:div w:id="1389914797">
      <w:bodyDiv w:val="1"/>
      <w:marLeft w:val="0"/>
      <w:marRight w:val="0"/>
      <w:marTop w:val="0"/>
      <w:marBottom w:val="0"/>
      <w:divBdr>
        <w:top w:val="none" w:sz="0" w:space="0" w:color="auto"/>
        <w:left w:val="none" w:sz="0" w:space="0" w:color="auto"/>
        <w:bottom w:val="none" w:sz="0" w:space="0" w:color="auto"/>
        <w:right w:val="none" w:sz="0" w:space="0" w:color="auto"/>
      </w:divBdr>
    </w:div>
    <w:div w:id="1398211917">
      <w:bodyDiv w:val="1"/>
      <w:marLeft w:val="0"/>
      <w:marRight w:val="0"/>
      <w:marTop w:val="0"/>
      <w:marBottom w:val="0"/>
      <w:divBdr>
        <w:top w:val="none" w:sz="0" w:space="0" w:color="auto"/>
        <w:left w:val="none" w:sz="0" w:space="0" w:color="auto"/>
        <w:bottom w:val="none" w:sz="0" w:space="0" w:color="auto"/>
        <w:right w:val="none" w:sz="0" w:space="0" w:color="auto"/>
      </w:divBdr>
      <w:divsChild>
        <w:div w:id="1652170846">
          <w:marLeft w:val="0"/>
          <w:marRight w:val="0"/>
          <w:marTop w:val="0"/>
          <w:marBottom w:val="0"/>
          <w:divBdr>
            <w:top w:val="none" w:sz="0" w:space="0" w:color="auto"/>
            <w:left w:val="none" w:sz="0" w:space="0" w:color="auto"/>
            <w:bottom w:val="none" w:sz="0" w:space="0" w:color="auto"/>
            <w:right w:val="none" w:sz="0" w:space="0" w:color="auto"/>
          </w:divBdr>
        </w:div>
      </w:divsChild>
    </w:div>
    <w:div w:id="1398746528">
      <w:bodyDiv w:val="1"/>
      <w:marLeft w:val="0"/>
      <w:marRight w:val="0"/>
      <w:marTop w:val="0"/>
      <w:marBottom w:val="0"/>
      <w:divBdr>
        <w:top w:val="none" w:sz="0" w:space="0" w:color="auto"/>
        <w:left w:val="none" w:sz="0" w:space="0" w:color="auto"/>
        <w:bottom w:val="none" w:sz="0" w:space="0" w:color="auto"/>
        <w:right w:val="none" w:sz="0" w:space="0" w:color="auto"/>
      </w:divBdr>
    </w:div>
    <w:div w:id="1419790488">
      <w:bodyDiv w:val="1"/>
      <w:marLeft w:val="0"/>
      <w:marRight w:val="0"/>
      <w:marTop w:val="0"/>
      <w:marBottom w:val="0"/>
      <w:divBdr>
        <w:top w:val="none" w:sz="0" w:space="0" w:color="auto"/>
        <w:left w:val="none" w:sz="0" w:space="0" w:color="auto"/>
        <w:bottom w:val="none" w:sz="0" w:space="0" w:color="auto"/>
        <w:right w:val="none" w:sz="0" w:space="0" w:color="auto"/>
      </w:divBdr>
    </w:div>
    <w:div w:id="1419868578">
      <w:bodyDiv w:val="1"/>
      <w:marLeft w:val="0"/>
      <w:marRight w:val="0"/>
      <w:marTop w:val="0"/>
      <w:marBottom w:val="0"/>
      <w:divBdr>
        <w:top w:val="none" w:sz="0" w:space="0" w:color="auto"/>
        <w:left w:val="none" w:sz="0" w:space="0" w:color="auto"/>
        <w:bottom w:val="none" w:sz="0" w:space="0" w:color="auto"/>
        <w:right w:val="none" w:sz="0" w:space="0" w:color="auto"/>
      </w:divBdr>
    </w:div>
    <w:div w:id="1429110170">
      <w:bodyDiv w:val="1"/>
      <w:marLeft w:val="0"/>
      <w:marRight w:val="0"/>
      <w:marTop w:val="0"/>
      <w:marBottom w:val="0"/>
      <w:divBdr>
        <w:top w:val="none" w:sz="0" w:space="0" w:color="auto"/>
        <w:left w:val="none" w:sz="0" w:space="0" w:color="auto"/>
        <w:bottom w:val="none" w:sz="0" w:space="0" w:color="auto"/>
        <w:right w:val="none" w:sz="0" w:space="0" w:color="auto"/>
      </w:divBdr>
    </w:div>
    <w:div w:id="1429737277">
      <w:bodyDiv w:val="1"/>
      <w:marLeft w:val="0"/>
      <w:marRight w:val="0"/>
      <w:marTop w:val="0"/>
      <w:marBottom w:val="0"/>
      <w:divBdr>
        <w:top w:val="none" w:sz="0" w:space="0" w:color="auto"/>
        <w:left w:val="none" w:sz="0" w:space="0" w:color="auto"/>
        <w:bottom w:val="none" w:sz="0" w:space="0" w:color="auto"/>
        <w:right w:val="none" w:sz="0" w:space="0" w:color="auto"/>
      </w:divBdr>
    </w:div>
    <w:div w:id="1435440752">
      <w:bodyDiv w:val="1"/>
      <w:marLeft w:val="0"/>
      <w:marRight w:val="0"/>
      <w:marTop w:val="0"/>
      <w:marBottom w:val="0"/>
      <w:divBdr>
        <w:top w:val="none" w:sz="0" w:space="0" w:color="auto"/>
        <w:left w:val="none" w:sz="0" w:space="0" w:color="auto"/>
        <w:bottom w:val="none" w:sz="0" w:space="0" w:color="auto"/>
        <w:right w:val="none" w:sz="0" w:space="0" w:color="auto"/>
      </w:divBdr>
    </w:div>
    <w:div w:id="1439375697">
      <w:bodyDiv w:val="1"/>
      <w:marLeft w:val="0"/>
      <w:marRight w:val="0"/>
      <w:marTop w:val="0"/>
      <w:marBottom w:val="0"/>
      <w:divBdr>
        <w:top w:val="none" w:sz="0" w:space="0" w:color="auto"/>
        <w:left w:val="none" w:sz="0" w:space="0" w:color="auto"/>
        <w:bottom w:val="none" w:sz="0" w:space="0" w:color="auto"/>
        <w:right w:val="none" w:sz="0" w:space="0" w:color="auto"/>
      </w:divBdr>
    </w:div>
    <w:div w:id="1442797858">
      <w:bodyDiv w:val="1"/>
      <w:marLeft w:val="0"/>
      <w:marRight w:val="0"/>
      <w:marTop w:val="0"/>
      <w:marBottom w:val="0"/>
      <w:divBdr>
        <w:top w:val="none" w:sz="0" w:space="0" w:color="auto"/>
        <w:left w:val="none" w:sz="0" w:space="0" w:color="auto"/>
        <w:bottom w:val="none" w:sz="0" w:space="0" w:color="auto"/>
        <w:right w:val="none" w:sz="0" w:space="0" w:color="auto"/>
      </w:divBdr>
    </w:div>
    <w:div w:id="1452439874">
      <w:bodyDiv w:val="1"/>
      <w:marLeft w:val="0"/>
      <w:marRight w:val="0"/>
      <w:marTop w:val="0"/>
      <w:marBottom w:val="0"/>
      <w:divBdr>
        <w:top w:val="none" w:sz="0" w:space="0" w:color="auto"/>
        <w:left w:val="none" w:sz="0" w:space="0" w:color="auto"/>
        <w:bottom w:val="none" w:sz="0" w:space="0" w:color="auto"/>
        <w:right w:val="none" w:sz="0" w:space="0" w:color="auto"/>
      </w:divBdr>
    </w:div>
    <w:div w:id="1456752918">
      <w:bodyDiv w:val="1"/>
      <w:marLeft w:val="0"/>
      <w:marRight w:val="0"/>
      <w:marTop w:val="0"/>
      <w:marBottom w:val="0"/>
      <w:divBdr>
        <w:top w:val="none" w:sz="0" w:space="0" w:color="auto"/>
        <w:left w:val="none" w:sz="0" w:space="0" w:color="auto"/>
        <w:bottom w:val="none" w:sz="0" w:space="0" w:color="auto"/>
        <w:right w:val="none" w:sz="0" w:space="0" w:color="auto"/>
      </w:divBdr>
    </w:div>
    <w:div w:id="1457069561">
      <w:bodyDiv w:val="1"/>
      <w:marLeft w:val="0"/>
      <w:marRight w:val="0"/>
      <w:marTop w:val="0"/>
      <w:marBottom w:val="0"/>
      <w:divBdr>
        <w:top w:val="none" w:sz="0" w:space="0" w:color="auto"/>
        <w:left w:val="none" w:sz="0" w:space="0" w:color="auto"/>
        <w:bottom w:val="none" w:sz="0" w:space="0" w:color="auto"/>
        <w:right w:val="none" w:sz="0" w:space="0" w:color="auto"/>
      </w:divBdr>
    </w:div>
    <w:div w:id="1461142748">
      <w:bodyDiv w:val="1"/>
      <w:marLeft w:val="0"/>
      <w:marRight w:val="0"/>
      <w:marTop w:val="0"/>
      <w:marBottom w:val="0"/>
      <w:divBdr>
        <w:top w:val="none" w:sz="0" w:space="0" w:color="auto"/>
        <w:left w:val="none" w:sz="0" w:space="0" w:color="auto"/>
        <w:bottom w:val="none" w:sz="0" w:space="0" w:color="auto"/>
        <w:right w:val="none" w:sz="0" w:space="0" w:color="auto"/>
      </w:divBdr>
    </w:div>
    <w:div w:id="1477837253">
      <w:bodyDiv w:val="1"/>
      <w:marLeft w:val="0"/>
      <w:marRight w:val="0"/>
      <w:marTop w:val="0"/>
      <w:marBottom w:val="0"/>
      <w:divBdr>
        <w:top w:val="none" w:sz="0" w:space="0" w:color="auto"/>
        <w:left w:val="none" w:sz="0" w:space="0" w:color="auto"/>
        <w:bottom w:val="none" w:sz="0" w:space="0" w:color="auto"/>
        <w:right w:val="none" w:sz="0" w:space="0" w:color="auto"/>
      </w:divBdr>
    </w:div>
    <w:div w:id="1481918947">
      <w:bodyDiv w:val="1"/>
      <w:marLeft w:val="0"/>
      <w:marRight w:val="0"/>
      <w:marTop w:val="0"/>
      <w:marBottom w:val="0"/>
      <w:divBdr>
        <w:top w:val="none" w:sz="0" w:space="0" w:color="auto"/>
        <w:left w:val="none" w:sz="0" w:space="0" w:color="auto"/>
        <w:bottom w:val="none" w:sz="0" w:space="0" w:color="auto"/>
        <w:right w:val="none" w:sz="0" w:space="0" w:color="auto"/>
      </w:divBdr>
    </w:div>
    <w:div w:id="1485319369">
      <w:bodyDiv w:val="1"/>
      <w:marLeft w:val="0"/>
      <w:marRight w:val="0"/>
      <w:marTop w:val="0"/>
      <w:marBottom w:val="0"/>
      <w:divBdr>
        <w:top w:val="none" w:sz="0" w:space="0" w:color="auto"/>
        <w:left w:val="none" w:sz="0" w:space="0" w:color="auto"/>
        <w:bottom w:val="none" w:sz="0" w:space="0" w:color="auto"/>
        <w:right w:val="none" w:sz="0" w:space="0" w:color="auto"/>
      </w:divBdr>
    </w:div>
    <w:div w:id="1496454447">
      <w:bodyDiv w:val="1"/>
      <w:marLeft w:val="0"/>
      <w:marRight w:val="0"/>
      <w:marTop w:val="0"/>
      <w:marBottom w:val="0"/>
      <w:divBdr>
        <w:top w:val="none" w:sz="0" w:space="0" w:color="auto"/>
        <w:left w:val="none" w:sz="0" w:space="0" w:color="auto"/>
        <w:bottom w:val="none" w:sz="0" w:space="0" w:color="auto"/>
        <w:right w:val="none" w:sz="0" w:space="0" w:color="auto"/>
      </w:divBdr>
      <w:divsChild>
        <w:div w:id="1220173466">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505128613">
      <w:bodyDiv w:val="1"/>
      <w:marLeft w:val="0"/>
      <w:marRight w:val="0"/>
      <w:marTop w:val="0"/>
      <w:marBottom w:val="0"/>
      <w:divBdr>
        <w:top w:val="none" w:sz="0" w:space="0" w:color="auto"/>
        <w:left w:val="none" w:sz="0" w:space="0" w:color="auto"/>
        <w:bottom w:val="none" w:sz="0" w:space="0" w:color="auto"/>
        <w:right w:val="none" w:sz="0" w:space="0" w:color="auto"/>
      </w:divBdr>
    </w:div>
    <w:div w:id="1508908136">
      <w:bodyDiv w:val="1"/>
      <w:marLeft w:val="0"/>
      <w:marRight w:val="0"/>
      <w:marTop w:val="0"/>
      <w:marBottom w:val="0"/>
      <w:divBdr>
        <w:top w:val="none" w:sz="0" w:space="0" w:color="auto"/>
        <w:left w:val="none" w:sz="0" w:space="0" w:color="auto"/>
        <w:bottom w:val="none" w:sz="0" w:space="0" w:color="auto"/>
        <w:right w:val="none" w:sz="0" w:space="0" w:color="auto"/>
      </w:divBdr>
    </w:div>
    <w:div w:id="1513640486">
      <w:bodyDiv w:val="1"/>
      <w:marLeft w:val="0"/>
      <w:marRight w:val="0"/>
      <w:marTop w:val="0"/>
      <w:marBottom w:val="0"/>
      <w:divBdr>
        <w:top w:val="none" w:sz="0" w:space="0" w:color="auto"/>
        <w:left w:val="none" w:sz="0" w:space="0" w:color="auto"/>
        <w:bottom w:val="none" w:sz="0" w:space="0" w:color="auto"/>
        <w:right w:val="none" w:sz="0" w:space="0" w:color="auto"/>
      </w:divBdr>
    </w:div>
    <w:div w:id="1513841090">
      <w:bodyDiv w:val="1"/>
      <w:marLeft w:val="0"/>
      <w:marRight w:val="0"/>
      <w:marTop w:val="0"/>
      <w:marBottom w:val="0"/>
      <w:divBdr>
        <w:top w:val="none" w:sz="0" w:space="0" w:color="auto"/>
        <w:left w:val="none" w:sz="0" w:space="0" w:color="auto"/>
        <w:bottom w:val="none" w:sz="0" w:space="0" w:color="auto"/>
        <w:right w:val="none" w:sz="0" w:space="0" w:color="auto"/>
      </w:divBdr>
    </w:div>
    <w:div w:id="1518697271">
      <w:bodyDiv w:val="1"/>
      <w:marLeft w:val="0"/>
      <w:marRight w:val="0"/>
      <w:marTop w:val="0"/>
      <w:marBottom w:val="0"/>
      <w:divBdr>
        <w:top w:val="none" w:sz="0" w:space="0" w:color="auto"/>
        <w:left w:val="none" w:sz="0" w:space="0" w:color="auto"/>
        <w:bottom w:val="none" w:sz="0" w:space="0" w:color="auto"/>
        <w:right w:val="none" w:sz="0" w:space="0" w:color="auto"/>
      </w:divBdr>
    </w:div>
    <w:div w:id="1522014343">
      <w:bodyDiv w:val="1"/>
      <w:marLeft w:val="0"/>
      <w:marRight w:val="0"/>
      <w:marTop w:val="0"/>
      <w:marBottom w:val="0"/>
      <w:divBdr>
        <w:top w:val="none" w:sz="0" w:space="0" w:color="auto"/>
        <w:left w:val="none" w:sz="0" w:space="0" w:color="auto"/>
        <w:bottom w:val="none" w:sz="0" w:space="0" w:color="auto"/>
        <w:right w:val="none" w:sz="0" w:space="0" w:color="auto"/>
      </w:divBdr>
    </w:div>
    <w:div w:id="1529105979">
      <w:bodyDiv w:val="1"/>
      <w:marLeft w:val="0"/>
      <w:marRight w:val="0"/>
      <w:marTop w:val="0"/>
      <w:marBottom w:val="0"/>
      <w:divBdr>
        <w:top w:val="none" w:sz="0" w:space="0" w:color="auto"/>
        <w:left w:val="none" w:sz="0" w:space="0" w:color="auto"/>
        <w:bottom w:val="none" w:sz="0" w:space="0" w:color="auto"/>
        <w:right w:val="none" w:sz="0" w:space="0" w:color="auto"/>
      </w:divBdr>
    </w:div>
    <w:div w:id="1530752497">
      <w:bodyDiv w:val="1"/>
      <w:marLeft w:val="0"/>
      <w:marRight w:val="0"/>
      <w:marTop w:val="0"/>
      <w:marBottom w:val="0"/>
      <w:divBdr>
        <w:top w:val="none" w:sz="0" w:space="0" w:color="auto"/>
        <w:left w:val="none" w:sz="0" w:space="0" w:color="auto"/>
        <w:bottom w:val="none" w:sz="0" w:space="0" w:color="auto"/>
        <w:right w:val="none" w:sz="0" w:space="0" w:color="auto"/>
      </w:divBdr>
      <w:divsChild>
        <w:div w:id="762727752">
          <w:marLeft w:val="0"/>
          <w:marRight w:val="0"/>
          <w:marTop w:val="0"/>
          <w:marBottom w:val="0"/>
          <w:divBdr>
            <w:top w:val="none" w:sz="0" w:space="0" w:color="auto"/>
            <w:left w:val="none" w:sz="0" w:space="0" w:color="auto"/>
            <w:bottom w:val="none" w:sz="0" w:space="0" w:color="auto"/>
            <w:right w:val="none" w:sz="0" w:space="0" w:color="auto"/>
          </w:divBdr>
        </w:div>
      </w:divsChild>
    </w:div>
    <w:div w:id="1532571455">
      <w:bodyDiv w:val="1"/>
      <w:marLeft w:val="0"/>
      <w:marRight w:val="0"/>
      <w:marTop w:val="0"/>
      <w:marBottom w:val="0"/>
      <w:divBdr>
        <w:top w:val="none" w:sz="0" w:space="0" w:color="auto"/>
        <w:left w:val="none" w:sz="0" w:space="0" w:color="auto"/>
        <w:bottom w:val="none" w:sz="0" w:space="0" w:color="auto"/>
        <w:right w:val="none" w:sz="0" w:space="0" w:color="auto"/>
      </w:divBdr>
    </w:div>
    <w:div w:id="1545629885">
      <w:bodyDiv w:val="1"/>
      <w:marLeft w:val="0"/>
      <w:marRight w:val="0"/>
      <w:marTop w:val="0"/>
      <w:marBottom w:val="0"/>
      <w:divBdr>
        <w:top w:val="none" w:sz="0" w:space="0" w:color="auto"/>
        <w:left w:val="none" w:sz="0" w:space="0" w:color="auto"/>
        <w:bottom w:val="none" w:sz="0" w:space="0" w:color="auto"/>
        <w:right w:val="none" w:sz="0" w:space="0" w:color="auto"/>
      </w:divBdr>
    </w:div>
    <w:div w:id="1545756317">
      <w:bodyDiv w:val="1"/>
      <w:marLeft w:val="0"/>
      <w:marRight w:val="0"/>
      <w:marTop w:val="0"/>
      <w:marBottom w:val="0"/>
      <w:divBdr>
        <w:top w:val="none" w:sz="0" w:space="0" w:color="auto"/>
        <w:left w:val="none" w:sz="0" w:space="0" w:color="auto"/>
        <w:bottom w:val="none" w:sz="0" w:space="0" w:color="auto"/>
        <w:right w:val="none" w:sz="0" w:space="0" w:color="auto"/>
      </w:divBdr>
    </w:div>
    <w:div w:id="1548683462">
      <w:bodyDiv w:val="1"/>
      <w:marLeft w:val="0"/>
      <w:marRight w:val="0"/>
      <w:marTop w:val="0"/>
      <w:marBottom w:val="0"/>
      <w:divBdr>
        <w:top w:val="none" w:sz="0" w:space="0" w:color="auto"/>
        <w:left w:val="none" w:sz="0" w:space="0" w:color="auto"/>
        <w:bottom w:val="none" w:sz="0" w:space="0" w:color="auto"/>
        <w:right w:val="none" w:sz="0" w:space="0" w:color="auto"/>
      </w:divBdr>
    </w:div>
    <w:div w:id="1553729416">
      <w:bodyDiv w:val="1"/>
      <w:marLeft w:val="0"/>
      <w:marRight w:val="0"/>
      <w:marTop w:val="0"/>
      <w:marBottom w:val="0"/>
      <w:divBdr>
        <w:top w:val="none" w:sz="0" w:space="0" w:color="auto"/>
        <w:left w:val="none" w:sz="0" w:space="0" w:color="auto"/>
        <w:bottom w:val="none" w:sz="0" w:space="0" w:color="auto"/>
        <w:right w:val="none" w:sz="0" w:space="0" w:color="auto"/>
      </w:divBdr>
    </w:div>
    <w:div w:id="1564295543">
      <w:bodyDiv w:val="1"/>
      <w:marLeft w:val="0"/>
      <w:marRight w:val="0"/>
      <w:marTop w:val="0"/>
      <w:marBottom w:val="0"/>
      <w:divBdr>
        <w:top w:val="none" w:sz="0" w:space="0" w:color="auto"/>
        <w:left w:val="none" w:sz="0" w:space="0" w:color="auto"/>
        <w:bottom w:val="none" w:sz="0" w:space="0" w:color="auto"/>
        <w:right w:val="none" w:sz="0" w:space="0" w:color="auto"/>
      </w:divBdr>
    </w:div>
    <w:div w:id="1568612038">
      <w:bodyDiv w:val="1"/>
      <w:marLeft w:val="0"/>
      <w:marRight w:val="0"/>
      <w:marTop w:val="0"/>
      <w:marBottom w:val="0"/>
      <w:divBdr>
        <w:top w:val="none" w:sz="0" w:space="0" w:color="auto"/>
        <w:left w:val="none" w:sz="0" w:space="0" w:color="auto"/>
        <w:bottom w:val="none" w:sz="0" w:space="0" w:color="auto"/>
        <w:right w:val="none" w:sz="0" w:space="0" w:color="auto"/>
      </w:divBdr>
    </w:div>
    <w:div w:id="1571379292">
      <w:bodyDiv w:val="1"/>
      <w:marLeft w:val="0"/>
      <w:marRight w:val="0"/>
      <w:marTop w:val="0"/>
      <w:marBottom w:val="0"/>
      <w:divBdr>
        <w:top w:val="none" w:sz="0" w:space="0" w:color="auto"/>
        <w:left w:val="none" w:sz="0" w:space="0" w:color="auto"/>
        <w:bottom w:val="none" w:sz="0" w:space="0" w:color="auto"/>
        <w:right w:val="none" w:sz="0" w:space="0" w:color="auto"/>
      </w:divBdr>
      <w:divsChild>
        <w:div w:id="496383019">
          <w:marLeft w:val="0"/>
          <w:marRight w:val="0"/>
          <w:marTop w:val="0"/>
          <w:marBottom w:val="0"/>
          <w:divBdr>
            <w:top w:val="none" w:sz="0" w:space="0" w:color="auto"/>
            <w:left w:val="none" w:sz="0" w:space="0" w:color="auto"/>
            <w:bottom w:val="none" w:sz="0" w:space="0" w:color="auto"/>
            <w:right w:val="none" w:sz="0" w:space="0" w:color="auto"/>
          </w:divBdr>
          <w:divsChild>
            <w:div w:id="9281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958">
      <w:bodyDiv w:val="1"/>
      <w:marLeft w:val="0"/>
      <w:marRight w:val="0"/>
      <w:marTop w:val="0"/>
      <w:marBottom w:val="0"/>
      <w:divBdr>
        <w:top w:val="none" w:sz="0" w:space="0" w:color="auto"/>
        <w:left w:val="none" w:sz="0" w:space="0" w:color="auto"/>
        <w:bottom w:val="none" w:sz="0" w:space="0" w:color="auto"/>
        <w:right w:val="none" w:sz="0" w:space="0" w:color="auto"/>
      </w:divBdr>
      <w:divsChild>
        <w:div w:id="1417628213">
          <w:marLeft w:val="0"/>
          <w:marRight w:val="0"/>
          <w:marTop w:val="0"/>
          <w:marBottom w:val="0"/>
          <w:divBdr>
            <w:top w:val="none" w:sz="0" w:space="0" w:color="auto"/>
            <w:left w:val="none" w:sz="0" w:space="0" w:color="auto"/>
            <w:bottom w:val="none" w:sz="0" w:space="0" w:color="auto"/>
            <w:right w:val="none" w:sz="0" w:space="0" w:color="auto"/>
          </w:divBdr>
        </w:div>
      </w:divsChild>
    </w:div>
    <w:div w:id="1600261465">
      <w:bodyDiv w:val="1"/>
      <w:marLeft w:val="0"/>
      <w:marRight w:val="0"/>
      <w:marTop w:val="0"/>
      <w:marBottom w:val="0"/>
      <w:divBdr>
        <w:top w:val="none" w:sz="0" w:space="0" w:color="auto"/>
        <w:left w:val="none" w:sz="0" w:space="0" w:color="auto"/>
        <w:bottom w:val="none" w:sz="0" w:space="0" w:color="auto"/>
        <w:right w:val="none" w:sz="0" w:space="0" w:color="auto"/>
      </w:divBdr>
    </w:div>
    <w:div w:id="1603948754">
      <w:bodyDiv w:val="1"/>
      <w:marLeft w:val="0"/>
      <w:marRight w:val="0"/>
      <w:marTop w:val="0"/>
      <w:marBottom w:val="0"/>
      <w:divBdr>
        <w:top w:val="none" w:sz="0" w:space="0" w:color="auto"/>
        <w:left w:val="none" w:sz="0" w:space="0" w:color="auto"/>
        <w:bottom w:val="none" w:sz="0" w:space="0" w:color="auto"/>
        <w:right w:val="none" w:sz="0" w:space="0" w:color="auto"/>
      </w:divBdr>
    </w:div>
    <w:div w:id="1605116678">
      <w:bodyDiv w:val="1"/>
      <w:marLeft w:val="0"/>
      <w:marRight w:val="0"/>
      <w:marTop w:val="0"/>
      <w:marBottom w:val="0"/>
      <w:divBdr>
        <w:top w:val="none" w:sz="0" w:space="0" w:color="auto"/>
        <w:left w:val="none" w:sz="0" w:space="0" w:color="auto"/>
        <w:bottom w:val="none" w:sz="0" w:space="0" w:color="auto"/>
        <w:right w:val="none" w:sz="0" w:space="0" w:color="auto"/>
      </w:divBdr>
    </w:div>
    <w:div w:id="1614627358">
      <w:bodyDiv w:val="1"/>
      <w:marLeft w:val="0"/>
      <w:marRight w:val="0"/>
      <w:marTop w:val="0"/>
      <w:marBottom w:val="0"/>
      <w:divBdr>
        <w:top w:val="none" w:sz="0" w:space="0" w:color="auto"/>
        <w:left w:val="none" w:sz="0" w:space="0" w:color="auto"/>
        <w:bottom w:val="none" w:sz="0" w:space="0" w:color="auto"/>
        <w:right w:val="none" w:sz="0" w:space="0" w:color="auto"/>
      </w:divBdr>
    </w:div>
    <w:div w:id="1614938375">
      <w:bodyDiv w:val="1"/>
      <w:marLeft w:val="0"/>
      <w:marRight w:val="0"/>
      <w:marTop w:val="0"/>
      <w:marBottom w:val="0"/>
      <w:divBdr>
        <w:top w:val="none" w:sz="0" w:space="0" w:color="auto"/>
        <w:left w:val="none" w:sz="0" w:space="0" w:color="auto"/>
        <w:bottom w:val="none" w:sz="0" w:space="0" w:color="auto"/>
        <w:right w:val="none" w:sz="0" w:space="0" w:color="auto"/>
      </w:divBdr>
    </w:div>
    <w:div w:id="1617518540">
      <w:bodyDiv w:val="1"/>
      <w:marLeft w:val="0"/>
      <w:marRight w:val="0"/>
      <w:marTop w:val="0"/>
      <w:marBottom w:val="0"/>
      <w:divBdr>
        <w:top w:val="none" w:sz="0" w:space="0" w:color="auto"/>
        <w:left w:val="none" w:sz="0" w:space="0" w:color="auto"/>
        <w:bottom w:val="none" w:sz="0" w:space="0" w:color="auto"/>
        <w:right w:val="none" w:sz="0" w:space="0" w:color="auto"/>
      </w:divBdr>
    </w:div>
    <w:div w:id="1618482382">
      <w:bodyDiv w:val="1"/>
      <w:marLeft w:val="0"/>
      <w:marRight w:val="0"/>
      <w:marTop w:val="0"/>
      <w:marBottom w:val="0"/>
      <w:divBdr>
        <w:top w:val="none" w:sz="0" w:space="0" w:color="auto"/>
        <w:left w:val="none" w:sz="0" w:space="0" w:color="auto"/>
        <w:bottom w:val="none" w:sz="0" w:space="0" w:color="auto"/>
        <w:right w:val="none" w:sz="0" w:space="0" w:color="auto"/>
      </w:divBdr>
    </w:div>
    <w:div w:id="161972529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3270453">
      <w:bodyDiv w:val="1"/>
      <w:marLeft w:val="0"/>
      <w:marRight w:val="0"/>
      <w:marTop w:val="0"/>
      <w:marBottom w:val="0"/>
      <w:divBdr>
        <w:top w:val="none" w:sz="0" w:space="0" w:color="auto"/>
        <w:left w:val="none" w:sz="0" w:space="0" w:color="auto"/>
        <w:bottom w:val="none" w:sz="0" w:space="0" w:color="auto"/>
        <w:right w:val="none" w:sz="0" w:space="0" w:color="auto"/>
      </w:divBdr>
    </w:div>
    <w:div w:id="1626346900">
      <w:bodyDiv w:val="1"/>
      <w:marLeft w:val="0"/>
      <w:marRight w:val="0"/>
      <w:marTop w:val="0"/>
      <w:marBottom w:val="0"/>
      <w:divBdr>
        <w:top w:val="none" w:sz="0" w:space="0" w:color="auto"/>
        <w:left w:val="none" w:sz="0" w:space="0" w:color="auto"/>
        <w:bottom w:val="none" w:sz="0" w:space="0" w:color="auto"/>
        <w:right w:val="none" w:sz="0" w:space="0" w:color="auto"/>
      </w:divBdr>
    </w:div>
    <w:div w:id="1636375720">
      <w:bodyDiv w:val="1"/>
      <w:marLeft w:val="0"/>
      <w:marRight w:val="0"/>
      <w:marTop w:val="0"/>
      <w:marBottom w:val="0"/>
      <w:divBdr>
        <w:top w:val="none" w:sz="0" w:space="0" w:color="auto"/>
        <w:left w:val="none" w:sz="0" w:space="0" w:color="auto"/>
        <w:bottom w:val="none" w:sz="0" w:space="0" w:color="auto"/>
        <w:right w:val="none" w:sz="0" w:space="0" w:color="auto"/>
      </w:divBdr>
    </w:div>
    <w:div w:id="1640575715">
      <w:bodyDiv w:val="1"/>
      <w:marLeft w:val="0"/>
      <w:marRight w:val="0"/>
      <w:marTop w:val="0"/>
      <w:marBottom w:val="0"/>
      <w:divBdr>
        <w:top w:val="none" w:sz="0" w:space="0" w:color="auto"/>
        <w:left w:val="none" w:sz="0" w:space="0" w:color="auto"/>
        <w:bottom w:val="none" w:sz="0" w:space="0" w:color="auto"/>
        <w:right w:val="none" w:sz="0" w:space="0" w:color="auto"/>
      </w:divBdr>
    </w:div>
    <w:div w:id="1644771802">
      <w:bodyDiv w:val="1"/>
      <w:marLeft w:val="0"/>
      <w:marRight w:val="0"/>
      <w:marTop w:val="0"/>
      <w:marBottom w:val="0"/>
      <w:divBdr>
        <w:top w:val="none" w:sz="0" w:space="0" w:color="auto"/>
        <w:left w:val="none" w:sz="0" w:space="0" w:color="auto"/>
        <w:bottom w:val="none" w:sz="0" w:space="0" w:color="auto"/>
        <w:right w:val="none" w:sz="0" w:space="0" w:color="auto"/>
      </w:divBdr>
      <w:divsChild>
        <w:div w:id="204607151">
          <w:marLeft w:val="0"/>
          <w:marRight w:val="0"/>
          <w:marTop w:val="0"/>
          <w:marBottom w:val="0"/>
          <w:divBdr>
            <w:top w:val="none" w:sz="0" w:space="0" w:color="auto"/>
            <w:left w:val="none" w:sz="0" w:space="0" w:color="auto"/>
            <w:bottom w:val="none" w:sz="0" w:space="0" w:color="auto"/>
            <w:right w:val="none" w:sz="0" w:space="0" w:color="auto"/>
          </w:divBdr>
          <w:divsChild>
            <w:div w:id="251820333">
              <w:marLeft w:val="0"/>
              <w:marRight w:val="0"/>
              <w:marTop w:val="0"/>
              <w:marBottom w:val="0"/>
              <w:divBdr>
                <w:top w:val="none" w:sz="0" w:space="0" w:color="auto"/>
                <w:left w:val="none" w:sz="0" w:space="0" w:color="auto"/>
                <w:bottom w:val="none" w:sz="0" w:space="0" w:color="auto"/>
                <w:right w:val="none" w:sz="0" w:space="0" w:color="auto"/>
              </w:divBdr>
            </w:div>
            <w:div w:id="330909520">
              <w:marLeft w:val="0"/>
              <w:marRight w:val="0"/>
              <w:marTop w:val="0"/>
              <w:marBottom w:val="0"/>
              <w:divBdr>
                <w:top w:val="none" w:sz="0" w:space="0" w:color="auto"/>
                <w:left w:val="none" w:sz="0" w:space="0" w:color="auto"/>
                <w:bottom w:val="none" w:sz="0" w:space="0" w:color="auto"/>
                <w:right w:val="none" w:sz="0" w:space="0" w:color="auto"/>
              </w:divBdr>
            </w:div>
            <w:div w:id="626736794">
              <w:marLeft w:val="0"/>
              <w:marRight w:val="0"/>
              <w:marTop w:val="0"/>
              <w:marBottom w:val="0"/>
              <w:divBdr>
                <w:top w:val="none" w:sz="0" w:space="0" w:color="auto"/>
                <w:left w:val="none" w:sz="0" w:space="0" w:color="auto"/>
                <w:bottom w:val="none" w:sz="0" w:space="0" w:color="auto"/>
                <w:right w:val="none" w:sz="0" w:space="0" w:color="auto"/>
              </w:divBdr>
            </w:div>
            <w:div w:id="836044430">
              <w:marLeft w:val="0"/>
              <w:marRight w:val="0"/>
              <w:marTop w:val="0"/>
              <w:marBottom w:val="0"/>
              <w:divBdr>
                <w:top w:val="none" w:sz="0" w:space="0" w:color="auto"/>
                <w:left w:val="none" w:sz="0" w:space="0" w:color="auto"/>
                <w:bottom w:val="none" w:sz="0" w:space="0" w:color="auto"/>
                <w:right w:val="none" w:sz="0" w:space="0" w:color="auto"/>
              </w:divBdr>
            </w:div>
            <w:div w:id="1144934101">
              <w:marLeft w:val="0"/>
              <w:marRight w:val="0"/>
              <w:marTop w:val="0"/>
              <w:marBottom w:val="0"/>
              <w:divBdr>
                <w:top w:val="none" w:sz="0" w:space="0" w:color="auto"/>
                <w:left w:val="none" w:sz="0" w:space="0" w:color="auto"/>
                <w:bottom w:val="none" w:sz="0" w:space="0" w:color="auto"/>
                <w:right w:val="none" w:sz="0" w:space="0" w:color="auto"/>
              </w:divBdr>
            </w:div>
            <w:div w:id="1282956001">
              <w:marLeft w:val="0"/>
              <w:marRight w:val="0"/>
              <w:marTop w:val="0"/>
              <w:marBottom w:val="0"/>
              <w:divBdr>
                <w:top w:val="none" w:sz="0" w:space="0" w:color="auto"/>
                <w:left w:val="none" w:sz="0" w:space="0" w:color="auto"/>
                <w:bottom w:val="none" w:sz="0" w:space="0" w:color="auto"/>
                <w:right w:val="none" w:sz="0" w:space="0" w:color="auto"/>
              </w:divBdr>
            </w:div>
            <w:div w:id="1398166127">
              <w:marLeft w:val="0"/>
              <w:marRight w:val="0"/>
              <w:marTop w:val="0"/>
              <w:marBottom w:val="0"/>
              <w:divBdr>
                <w:top w:val="none" w:sz="0" w:space="0" w:color="auto"/>
                <w:left w:val="none" w:sz="0" w:space="0" w:color="auto"/>
                <w:bottom w:val="none" w:sz="0" w:space="0" w:color="auto"/>
                <w:right w:val="none" w:sz="0" w:space="0" w:color="auto"/>
              </w:divBdr>
            </w:div>
            <w:div w:id="1560093807">
              <w:marLeft w:val="0"/>
              <w:marRight w:val="0"/>
              <w:marTop w:val="0"/>
              <w:marBottom w:val="0"/>
              <w:divBdr>
                <w:top w:val="none" w:sz="0" w:space="0" w:color="auto"/>
                <w:left w:val="none" w:sz="0" w:space="0" w:color="auto"/>
                <w:bottom w:val="none" w:sz="0" w:space="0" w:color="auto"/>
                <w:right w:val="none" w:sz="0" w:space="0" w:color="auto"/>
              </w:divBdr>
            </w:div>
            <w:div w:id="1894655239">
              <w:marLeft w:val="0"/>
              <w:marRight w:val="0"/>
              <w:marTop w:val="0"/>
              <w:marBottom w:val="0"/>
              <w:divBdr>
                <w:top w:val="none" w:sz="0" w:space="0" w:color="auto"/>
                <w:left w:val="none" w:sz="0" w:space="0" w:color="auto"/>
                <w:bottom w:val="none" w:sz="0" w:space="0" w:color="auto"/>
                <w:right w:val="none" w:sz="0" w:space="0" w:color="auto"/>
              </w:divBdr>
            </w:div>
            <w:div w:id="2020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128">
      <w:bodyDiv w:val="1"/>
      <w:marLeft w:val="0"/>
      <w:marRight w:val="0"/>
      <w:marTop w:val="0"/>
      <w:marBottom w:val="0"/>
      <w:divBdr>
        <w:top w:val="none" w:sz="0" w:space="0" w:color="auto"/>
        <w:left w:val="none" w:sz="0" w:space="0" w:color="auto"/>
        <w:bottom w:val="none" w:sz="0" w:space="0" w:color="auto"/>
        <w:right w:val="none" w:sz="0" w:space="0" w:color="auto"/>
      </w:divBdr>
    </w:div>
    <w:div w:id="1658151052">
      <w:bodyDiv w:val="1"/>
      <w:marLeft w:val="0"/>
      <w:marRight w:val="0"/>
      <w:marTop w:val="0"/>
      <w:marBottom w:val="0"/>
      <w:divBdr>
        <w:top w:val="none" w:sz="0" w:space="0" w:color="auto"/>
        <w:left w:val="none" w:sz="0" w:space="0" w:color="auto"/>
        <w:bottom w:val="none" w:sz="0" w:space="0" w:color="auto"/>
        <w:right w:val="none" w:sz="0" w:space="0" w:color="auto"/>
      </w:divBdr>
    </w:div>
    <w:div w:id="1663240375">
      <w:bodyDiv w:val="1"/>
      <w:marLeft w:val="0"/>
      <w:marRight w:val="0"/>
      <w:marTop w:val="0"/>
      <w:marBottom w:val="0"/>
      <w:divBdr>
        <w:top w:val="none" w:sz="0" w:space="0" w:color="auto"/>
        <w:left w:val="none" w:sz="0" w:space="0" w:color="auto"/>
        <w:bottom w:val="none" w:sz="0" w:space="0" w:color="auto"/>
        <w:right w:val="none" w:sz="0" w:space="0" w:color="auto"/>
      </w:divBdr>
    </w:div>
    <w:div w:id="1664577619">
      <w:bodyDiv w:val="1"/>
      <w:marLeft w:val="0"/>
      <w:marRight w:val="0"/>
      <w:marTop w:val="0"/>
      <w:marBottom w:val="0"/>
      <w:divBdr>
        <w:top w:val="none" w:sz="0" w:space="0" w:color="auto"/>
        <w:left w:val="none" w:sz="0" w:space="0" w:color="auto"/>
        <w:bottom w:val="none" w:sz="0" w:space="0" w:color="auto"/>
        <w:right w:val="none" w:sz="0" w:space="0" w:color="auto"/>
      </w:divBdr>
    </w:div>
    <w:div w:id="1666545632">
      <w:bodyDiv w:val="1"/>
      <w:marLeft w:val="0"/>
      <w:marRight w:val="0"/>
      <w:marTop w:val="0"/>
      <w:marBottom w:val="0"/>
      <w:divBdr>
        <w:top w:val="none" w:sz="0" w:space="0" w:color="auto"/>
        <w:left w:val="none" w:sz="0" w:space="0" w:color="auto"/>
        <w:bottom w:val="none" w:sz="0" w:space="0" w:color="auto"/>
        <w:right w:val="none" w:sz="0" w:space="0" w:color="auto"/>
      </w:divBdr>
    </w:div>
    <w:div w:id="1668053523">
      <w:bodyDiv w:val="1"/>
      <w:marLeft w:val="0"/>
      <w:marRight w:val="0"/>
      <w:marTop w:val="0"/>
      <w:marBottom w:val="0"/>
      <w:divBdr>
        <w:top w:val="none" w:sz="0" w:space="0" w:color="auto"/>
        <w:left w:val="none" w:sz="0" w:space="0" w:color="auto"/>
        <w:bottom w:val="none" w:sz="0" w:space="0" w:color="auto"/>
        <w:right w:val="none" w:sz="0" w:space="0" w:color="auto"/>
      </w:divBdr>
    </w:div>
    <w:div w:id="1672635713">
      <w:bodyDiv w:val="1"/>
      <w:marLeft w:val="0"/>
      <w:marRight w:val="0"/>
      <w:marTop w:val="0"/>
      <w:marBottom w:val="0"/>
      <w:divBdr>
        <w:top w:val="none" w:sz="0" w:space="0" w:color="auto"/>
        <w:left w:val="none" w:sz="0" w:space="0" w:color="auto"/>
        <w:bottom w:val="none" w:sz="0" w:space="0" w:color="auto"/>
        <w:right w:val="none" w:sz="0" w:space="0" w:color="auto"/>
      </w:divBdr>
    </w:div>
    <w:div w:id="1676766285">
      <w:bodyDiv w:val="1"/>
      <w:marLeft w:val="0"/>
      <w:marRight w:val="0"/>
      <w:marTop w:val="0"/>
      <w:marBottom w:val="0"/>
      <w:divBdr>
        <w:top w:val="none" w:sz="0" w:space="0" w:color="auto"/>
        <w:left w:val="none" w:sz="0" w:space="0" w:color="auto"/>
        <w:bottom w:val="none" w:sz="0" w:space="0" w:color="auto"/>
        <w:right w:val="none" w:sz="0" w:space="0" w:color="auto"/>
      </w:divBdr>
    </w:div>
    <w:div w:id="1679696297">
      <w:bodyDiv w:val="1"/>
      <w:marLeft w:val="0"/>
      <w:marRight w:val="0"/>
      <w:marTop w:val="0"/>
      <w:marBottom w:val="0"/>
      <w:divBdr>
        <w:top w:val="none" w:sz="0" w:space="0" w:color="auto"/>
        <w:left w:val="none" w:sz="0" w:space="0" w:color="auto"/>
        <w:bottom w:val="none" w:sz="0" w:space="0" w:color="auto"/>
        <w:right w:val="none" w:sz="0" w:space="0" w:color="auto"/>
      </w:divBdr>
    </w:div>
    <w:div w:id="1679847423">
      <w:bodyDiv w:val="1"/>
      <w:marLeft w:val="0"/>
      <w:marRight w:val="0"/>
      <w:marTop w:val="0"/>
      <w:marBottom w:val="0"/>
      <w:divBdr>
        <w:top w:val="none" w:sz="0" w:space="0" w:color="auto"/>
        <w:left w:val="none" w:sz="0" w:space="0" w:color="auto"/>
        <w:bottom w:val="none" w:sz="0" w:space="0" w:color="auto"/>
        <w:right w:val="none" w:sz="0" w:space="0" w:color="auto"/>
      </w:divBdr>
    </w:div>
    <w:div w:id="1684282227">
      <w:bodyDiv w:val="1"/>
      <w:marLeft w:val="0"/>
      <w:marRight w:val="0"/>
      <w:marTop w:val="0"/>
      <w:marBottom w:val="0"/>
      <w:divBdr>
        <w:top w:val="none" w:sz="0" w:space="0" w:color="auto"/>
        <w:left w:val="none" w:sz="0" w:space="0" w:color="auto"/>
        <w:bottom w:val="none" w:sz="0" w:space="0" w:color="auto"/>
        <w:right w:val="none" w:sz="0" w:space="0" w:color="auto"/>
      </w:divBdr>
    </w:div>
    <w:div w:id="1691956113">
      <w:bodyDiv w:val="1"/>
      <w:marLeft w:val="0"/>
      <w:marRight w:val="0"/>
      <w:marTop w:val="0"/>
      <w:marBottom w:val="0"/>
      <w:divBdr>
        <w:top w:val="none" w:sz="0" w:space="0" w:color="auto"/>
        <w:left w:val="none" w:sz="0" w:space="0" w:color="auto"/>
        <w:bottom w:val="none" w:sz="0" w:space="0" w:color="auto"/>
        <w:right w:val="none" w:sz="0" w:space="0" w:color="auto"/>
      </w:divBdr>
    </w:div>
    <w:div w:id="1696079530">
      <w:bodyDiv w:val="1"/>
      <w:marLeft w:val="0"/>
      <w:marRight w:val="0"/>
      <w:marTop w:val="0"/>
      <w:marBottom w:val="0"/>
      <w:divBdr>
        <w:top w:val="none" w:sz="0" w:space="0" w:color="auto"/>
        <w:left w:val="none" w:sz="0" w:space="0" w:color="auto"/>
        <w:bottom w:val="none" w:sz="0" w:space="0" w:color="auto"/>
        <w:right w:val="none" w:sz="0" w:space="0" w:color="auto"/>
      </w:divBdr>
    </w:div>
    <w:div w:id="1700203107">
      <w:bodyDiv w:val="1"/>
      <w:marLeft w:val="0"/>
      <w:marRight w:val="0"/>
      <w:marTop w:val="0"/>
      <w:marBottom w:val="0"/>
      <w:divBdr>
        <w:top w:val="none" w:sz="0" w:space="0" w:color="auto"/>
        <w:left w:val="none" w:sz="0" w:space="0" w:color="auto"/>
        <w:bottom w:val="none" w:sz="0" w:space="0" w:color="auto"/>
        <w:right w:val="none" w:sz="0" w:space="0" w:color="auto"/>
      </w:divBdr>
    </w:div>
    <w:div w:id="1701126623">
      <w:bodyDiv w:val="1"/>
      <w:marLeft w:val="0"/>
      <w:marRight w:val="0"/>
      <w:marTop w:val="0"/>
      <w:marBottom w:val="0"/>
      <w:divBdr>
        <w:top w:val="none" w:sz="0" w:space="0" w:color="auto"/>
        <w:left w:val="none" w:sz="0" w:space="0" w:color="auto"/>
        <w:bottom w:val="none" w:sz="0" w:space="0" w:color="auto"/>
        <w:right w:val="none" w:sz="0" w:space="0" w:color="auto"/>
      </w:divBdr>
    </w:div>
    <w:div w:id="1701854809">
      <w:bodyDiv w:val="1"/>
      <w:marLeft w:val="0"/>
      <w:marRight w:val="0"/>
      <w:marTop w:val="0"/>
      <w:marBottom w:val="0"/>
      <w:divBdr>
        <w:top w:val="none" w:sz="0" w:space="0" w:color="auto"/>
        <w:left w:val="none" w:sz="0" w:space="0" w:color="auto"/>
        <w:bottom w:val="none" w:sz="0" w:space="0" w:color="auto"/>
        <w:right w:val="none" w:sz="0" w:space="0" w:color="auto"/>
      </w:divBdr>
    </w:div>
    <w:div w:id="1702779375">
      <w:bodyDiv w:val="1"/>
      <w:marLeft w:val="0"/>
      <w:marRight w:val="0"/>
      <w:marTop w:val="0"/>
      <w:marBottom w:val="0"/>
      <w:divBdr>
        <w:top w:val="none" w:sz="0" w:space="0" w:color="auto"/>
        <w:left w:val="none" w:sz="0" w:space="0" w:color="auto"/>
        <w:bottom w:val="none" w:sz="0" w:space="0" w:color="auto"/>
        <w:right w:val="none" w:sz="0" w:space="0" w:color="auto"/>
      </w:divBdr>
      <w:divsChild>
        <w:div w:id="179049039">
          <w:marLeft w:val="0"/>
          <w:marRight w:val="0"/>
          <w:marTop w:val="0"/>
          <w:marBottom w:val="0"/>
          <w:divBdr>
            <w:top w:val="none" w:sz="0" w:space="0" w:color="auto"/>
            <w:left w:val="none" w:sz="0" w:space="0" w:color="auto"/>
            <w:bottom w:val="none" w:sz="0" w:space="0" w:color="auto"/>
            <w:right w:val="none" w:sz="0" w:space="0" w:color="auto"/>
          </w:divBdr>
        </w:div>
        <w:div w:id="248467048">
          <w:marLeft w:val="0"/>
          <w:marRight w:val="0"/>
          <w:marTop w:val="0"/>
          <w:marBottom w:val="0"/>
          <w:divBdr>
            <w:top w:val="none" w:sz="0" w:space="0" w:color="auto"/>
            <w:left w:val="none" w:sz="0" w:space="0" w:color="auto"/>
            <w:bottom w:val="none" w:sz="0" w:space="0" w:color="auto"/>
            <w:right w:val="none" w:sz="0" w:space="0" w:color="auto"/>
          </w:divBdr>
        </w:div>
        <w:div w:id="1010332267">
          <w:marLeft w:val="0"/>
          <w:marRight w:val="0"/>
          <w:marTop w:val="0"/>
          <w:marBottom w:val="0"/>
          <w:divBdr>
            <w:top w:val="none" w:sz="0" w:space="0" w:color="auto"/>
            <w:left w:val="none" w:sz="0" w:space="0" w:color="auto"/>
            <w:bottom w:val="none" w:sz="0" w:space="0" w:color="auto"/>
            <w:right w:val="none" w:sz="0" w:space="0" w:color="auto"/>
          </w:divBdr>
        </w:div>
      </w:divsChild>
    </w:div>
    <w:div w:id="1704094049">
      <w:bodyDiv w:val="1"/>
      <w:marLeft w:val="0"/>
      <w:marRight w:val="0"/>
      <w:marTop w:val="0"/>
      <w:marBottom w:val="0"/>
      <w:divBdr>
        <w:top w:val="none" w:sz="0" w:space="0" w:color="auto"/>
        <w:left w:val="none" w:sz="0" w:space="0" w:color="auto"/>
        <w:bottom w:val="none" w:sz="0" w:space="0" w:color="auto"/>
        <w:right w:val="none" w:sz="0" w:space="0" w:color="auto"/>
      </w:divBdr>
    </w:div>
    <w:div w:id="1704401645">
      <w:bodyDiv w:val="1"/>
      <w:marLeft w:val="0"/>
      <w:marRight w:val="0"/>
      <w:marTop w:val="0"/>
      <w:marBottom w:val="0"/>
      <w:divBdr>
        <w:top w:val="none" w:sz="0" w:space="0" w:color="auto"/>
        <w:left w:val="none" w:sz="0" w:space="0" w:color="auto"/>
        <w:bottom w:val="none" w:sz="0" w:space="0" w:color="auto"/>
        <w:right w:val="none" w:sz="0" w:space="0" w:color="auto"/>
      </w:divBdr>
    </w:div>
    <w:div w:id="1710252595">
      <w:bodyDiv w:val="1"/>
      <w:marLeft w:val="0"/>
      <w:marRight w:val="0"/>
      <w:marTop w:val="0"/>
      <w:marBottom w:val="0"/>
      <w:divBdr>
        <w:top w:val="none" w:sz="0" w:space="0" w:color="auto"/>
        <w:left w:val="none" w:sz="0" w:space="0" w:color="auto"/>
        <w:bottom w:val="none" w:sz="0" w:space="0" w:color="auto"/>
        <w:right w:val="none" w:sz="0" w:space="0" w:color="auto"/>
      </w:divBdr>
      <w:divsChild>
        <w:div w:id="117920970">
          <w:marLeft w:val="0"/>
          <w:marRight w:val="0"/>
          <w:marTop w:val="0"/>
          <w:marBottom w:val="0"/>
          <w:divBdr>
            <w:top w:val="none" w:sz="0" w:space="0" w:color="auto"/>
            <w:left w:val="none" w:sz="0" w:space="0" w:color="auto"/>
            <w:bottom w:val="none" w:sz="0" w:space="0" w:color="auto"/>
            <w:right w:val="none" w:sz="0" w:space="0" w:color="auto"/>
          </w:divBdr>
        </w:div>
      </w:divsChild>
    </w:div>
    <w:div w:id="1711420714">
      <w:bodyDiv w:val="1"/>
      <w:marLeft w:val="0"/>
      <w:marRight w:val="0"/>
      <w:marTop w:val="0"/>
      <w:marBottom w:val="0"/>
      <w:divBdr>
        <w:top w:val="none" w:sz="0" w:space="0" w:color="auto"/>
        <w:left w:val="none" w:sz="0" w:space="0" w:color="auto"/>
        <w:bottom w:val="none" w:sz="0" w:space="0" w:color="auto"/>
        <w:right w:val="none" w:sz="0" w:space="0" w:color="auto"/>
      </w:divBdr>
    </w:div>
    <w:div w:id="1714965889">
      <w:bodyDiv w:val="1"/>
      <w:marLeft w:val="0"/>
      <w:marRight w:val="0"/>
      <w:marTop w:val="0"/>
      <w:marBottom w:val="0"/>
      <w:divBdr>
        <w:top w:val="none" w:sz="0" w:space="0" w:color="auto"/>
        <w:left w:val="none" w:sz="0" w:space="0" w:color="auto"/>
        <w:bottom w:val="none" w:sz="0" w:space="0" w:color="auto"/>
        <w:right w:val="none" w:sz="0" w:space="0" w:color="auto"/>
      </w:divBdr>
      <w:divsChild>
        <w:div w:id="335618617">
          <w:marLeft w:val="0"/>
          <w:marRight w:val="0"/>
          <w:marTop w:val="0"/>
          <w:marBottom w:val="0"/>
          <w:divBdr>
            <w:top w:val="none" w:sz="0" w:space="0" w:color="auto"/>
            <w:left w:val="none" w:sz="0" w:space="0" w:color="auto"/>
            <w:bottom w:val="none" w:sz="0" w:space="0" w:color="auto"/>
            <w:right w:val="none" w:sz="0" w:space="0" w:color="auto"/>
          </w:divBdr>
        </w:div>
        <w:div w:id="1735008218">
          <w:marLeft w:val="0"/>
          <w:marRight w:val="0"/>
          <w:marTop w:val="0"/>
          <w:marBottom w:val="0"/>
          <w:divBdr>
            <w:top w:val="none" w:sz="0" w:space="0" w:color="auto"/>
            <w:left w:val="none" w:sz="0" w:space="0" w:color="auto"/>
            <w:bottom w:val="none" w:sz="0" w:space="0" w:color="auto"/>
            <w:right w:val="none" w:sz="0" w:space="0" w:color="auto"/>
          </w:divBdr>
        </w:div>
        <w:div w:id="2089771152">
          <w:marLeft w:val="0"/>
          <w:marRight w:val="0"/>
          <w:marTop w:val="0"/>
          <w:marBottom w:val="0"/>
          <w:divBdr>
            <w:top w:val="none" w:sz="0" w:space="0" w:color="auto"/>
            <w:left w:val="none" w:sz="0" w:space="0" w:color="auto"/>
            <w:bottom w:val="none" w:sz="0" w:space="0" w:color="auto"/>
            <w:right w:val="none" w:sz="0" w:space="0" w:color="auto"/>
          </w:divBdr>
        </w:div>
      </w:divsChild>
    </w:div>
    <w:div w:id="1715233810">
      <w:bodyDiv w:val="1"/>
      <w:marLeft w:val="0"/>
      <w:marRight w:val="0"/>
      <w:marTop w:val="0"/>
      <w:marBottom w:val="0"/>
      <w:divBdr>
        <w:top w:val="none" w:sz="0" w:space="0" w:color="auto"/>
        <w:left w:val="none" w:sz="0" w:space="0" w:color="auto"/>
        <w:bottom w:val="none" w:sz="0" w:space="0" w:color="auto"/>
        <w:right w:val="none" w:sz="0" w:space="0" w:color="auto"/>
      </w:divBdr>
    </w:div>
    <w:div w:id="1716545822">
      <w:bodyDiv w:val="1"/>
      <w:marLeft w:val="0"/>
      <w:marRight w:val="0"/>
      <w:marTop w:val="0"/>
      <w:marBottom w:val="0"/>
      <w:divBdr>
        <w:top w:val="none" w:sz="0" w:space="0" w:color="auto"/>
        <w:left w:val="none" w:sz="0" w:space="0" w:color="auto"/>
        <w:bottom w:val="none" w:sz="0" w:space="0" w:color="auto"/>
        <w:right w:val="none" w:sz="0" w:space="0" w:color="auto"/>
      </w:divBdr>
    </w:div>
    <w:div w:id="1731463423">
      <w:bodyDiv w:val="1"/>
      <w:marLeft w:val="0"/>
      <w:marRight w:val="0"/>
      <w:marTop w:val="0"/>
      <w:marBottom w:val="0"/>
      <w:divBdr>
        <w:top w:val="none" w:sz="0" w:space="0" w:color="auto"/>
        <w:left w:val="none" w:sz="0" w:space="0" w:color="auto"/>
        <w:bottom w:val="none" w:sz="0" w:space="0" w:color="auto"/>
        <w:right w:val="none" w:sz="0" w:space="0" w:color="auto"/>
      </w:divBdr>
    </w:div>
    <w:div w:id="1731727504">
      <w:bodyDiv w:val="1"/>
      <w:marLeft w:val="0"/>
      <w:marRight w:val="0"/>
      <w:marTop w:val="0"/>
      <w:marBottom w:val="0"/>
      <w:divBdr>
        <w:top w:val="none" w:sz="0" w:space="0" w:color="auto"/>
        <w:left w:val="none" w:sz="0" w:space="0" w:color="auto"/>
        <w:bottom w:val="none" w:sz="0" w:space="0" w:color="auto"/>
        <w:right w:val="none" w:sz="0" w:space="0" w:color="auto"/>
      </w:divBdr>
    </w:div>
    <w:div w:id="1733578917">
      <w:bodyDiv w:val="1"/>
      <w:marLeft w:val="0"/>
      <w:marRight w:val="0"/>
      <w:marTop w:val="0"/>
      <w:marBottom w:val="0"/>
      <w:divBdr>
        <w:top w:val="none" w:sz="0" w:space="0" w:color="auto"/>
        <w:left w:val="none" w:sz="0" w:space="0" w:color="auto"/>
        <w:bottom w:val="none" w:sz="0" w:space="0" w:color="auto"/>
        <w:right w:val="none" w:sz="0" w:space="0" w:color="auto"/>
      </w:divBdr>
    </w:div>
    <w:div w:id="1735003719">
      <w:bodyDiv w:val="1"/>
      <w:marLeft w:val="0"/>
      <w:marRight w:val="0"/>
      <w:marTop w:val="0"/>
      <w:marBottom w:val="0"/>
      <w:divBdr>
        <w:top w:val="none" w:sz="0" w:space="0" w:color="auto"/>
        <w:left w:val="none" w:sz="0" w:space="0" w:color="auto"/>
        <w:bottom w:val="none" w:sz="0" w:space="0" w:color="auto"/>
        <w:right w:val="none" w:sz="0" w:space="0" w:color="auto"/>
      </w:divBdr>
    </w:div>
    <w:div w:id="1737511926">
      <w:bodyDiv w:val="1"/>
      <w:marLeft w:val="0"/>
      <w:marRight w:val="0"/>
      <w:marTop w:val="0"/>
      <w:marBottom w:val="0"/>
      <w:divBdr>
        <w:top w:val="none" w:sz="0" w:space="0" w:color="auto"/>
        <w:left w:val="none" w:sz="0" w:space="0" w:color="auto"/>
        <w:bottom w:val="none" w:sz="0" w:space="0" w:color="auto"/>
        <w:right w:val="none" w:sz="0" w:space="0" w:color="auto"/>
      </w:divBdr>
    </w:div>
    <w:div w:id="1741639361">
      <w:bodyDiv w:val="1"/>
      <w:marLeft w:val="0"/>
      <w:marRight w:val="0"/>
      <w:marTop w:val="0"/>
      <w:marBottom w:val="0"/>
      <w:divBdr>
        <w:top w:val="none" w:sz="0" w:space="0" w:color="auto"/>
        <w:left w:val="none" w:sz="0" w:space="0" w:color="auto"/>
        <w:bottom w:val="none" w:sz="0" w:space="0" w:color="auto"/>
        <w:right w:val="none" w:sz="0" w:space="0" w:color="auto"/>
      </w:divBdr>
      <w:divsChild>
        <w:div w:id="503664799">
          <w:marLeft w:val="0"/>
          <w:marRight w:val="0"/>
          <w:marTop w:val="0"/>
          <w:marBottom w:val="0"/>
          <w:divBdr>
            <w:top w:val="none" w:sz="0" w:space="0" w:color="auto"/>
            <w:left w:val="none" w:sz="0" w:space="0" w:color="auto"/>
            <w:bottom w:val="none" w:sz="0" w:space="0" w:color="auto"/>
            <w:right w:val="none" w:sz="0" w:space="0" w:color="auto"/>
          </w:divBdr>
        </w:div>
        <w:div w:id="696152271">
          <w:marLeft w:val="0"/>
          <w:marRight w:val="0"/>
          <w:marTop w:val="0"/>
          <w:marBottom w:val="0"/>
          <w:divBdr>
            <w:top w:val="none" w:sz="0" w:space="0" w:color="auto"/>
            <w:left w:val="none" w:sz="0" w:space="0" w:color="auto"/>
            <w:bottom w:val="none" w:sz="0" w:space="0" w:color="auto"/>
            <w:right w:val="none" w:sz="0" w:space="0" w:color="auto"/>
          </w:divBdr>
        </w:div>
        <w:div w:id="1163938162">
          <w:marLeft w:val="0"/>
          <w:marRight w:val="0"/>
          <w:marTop w:val="0"/>
          <w:marBottom w:val="0"/>
          <w:divBdr>
            <w:top w:val="none" w:sz="0" w:space="0" w:color="auto"/>
            <w:left w:val="none" w:sz="0" w:space="0" w:color="auto"/>
            <w:bottom w:val="none" w:sz="0" w:space="0" w:color="auto"/>
            <w:right w:val="none" w:sz="0" w:space="0" w:color="auto"/>
          </w:divBdr>
        </w:div>
        <w:div w:id="1174419939">
          <w:marLeft w:val="0"/>
          <w:marRight w:val="0"/>
          <w:marTop w:val="0"/>
          <w:marBottom w:val="0"/>
          <w:divBdr>
            <w:top w:val="none" w:sz="0" w:space="0" w:color="auto"/>
            <w:left w:val="none" w:sz="0" w:space="0" w:color="auto"/>
            <w:bottom w:val="none" w:sz="0" w:space="0" w:color="auto"/>
            <w:right w:val="none" w:sz="0" w:space="0" w:color="auto"/>
          </w:divBdr>
        </w:div>
        <w:div w:id="1976133961">
          <w:marLeft w:val="0"/>
          <w:marRight w:val="0"/>
          <w:marTop w:val="0"/>
          <w:marBottom w:val="0"/>
          <w:divBdr>
            <w:top w:val="none" w:sz="0" w:space="0" w:color="auto"/>
            <w:left w:val="none" w:sz="0" w:space="0" w:color="auto"/>
            <w:bottom w:val="none" w:sz="0" w:space="0" w:color="auto"/>
            <w:right w:val="none" w:sz="0" w:space="0" w:color="auto"/>
          </w:divBdr>
        </w:div>
      </w:divsChild>
    </w:div>
    <w:div w:id="1742286377">
      <w:bodyDiv w:val="1"/>
      <w:marLeft w:val="0"/>
      <w:marRight w:val="0"/>
      <w:marTop w:val="0"/>
      <w:marBottom w:val="0"/>
      <w:divBdr>
        <w:top w:val="none" w:sz="0" w:space="0" w:color="auto"/>
        <w:left w:val="none" w:sz="0" w:space="0" w:color="auto"/>
        <w:bottom w:val="none" w:sz="0" w:space="0" w:color="auto"/>
        <w:right w:val="none" w:sz="0" w:space="0" w:color="auto"/>
      </w:divBdr>
    </w:div>
    <w:div w:id="1743866616">
      <w:bodyDiv w:val="1"/>
      <w:marLeft w:val="0"/>
      <w:marRight w:val="0"/>
      <w:marTop w:val="0"/>
      <w:marBottom w:val="0"/>
      <w:divBdr>
        <w:top w:val="none" w:sz="0" w:space="0" w:color="auto"/>
        <w:left w:val="none" w:sz="0" w:space="0" w:color="auto"/>
        <w:bottom w:val="none" w:sz="0" w:space="0" w:color="auto"/>
        <w:right w:val="none" w:sz="0" w:space="0" w:color="auto"/>
      </w:divBdr>
      <w:divsChild>
        <w:div w:id="1691762471">
          <w:marLeft w:val="0"/>
          <w:marRight w:val="0"/>
          <w:marTop w:val="0"/>
          <w:marBottom w:val="0"/>
          <w:divBdr>
            <w:top w:val="none" w:sz="0" w:space="0" w:color="auto"/>
            <w:left w:val="none" w:sz="0" w:space="0" w:color="auto"/>
            <w:bottom w:val="none" w:sz="0" w:space="0" w:color="auto"/>
            <w:right w:val="none" w:sz="0" w:space="0" w:color="auto"/>
          </w:divBdr>
        </w:div>
      </w:divsChild>
    </w:div>
    <w:div w:id="1746142693">
      <w:bodyDiv w:val="1"/>
      <w:marLeft w:val="0"/>
      <w:marRight w:val="0"/>
      <w:marTop w:val="0"/>
      <w:marBottom w:val="0"/>
      <w:divBdr>
        <w:top w:val="none" w:sz="0" w:space="0" w:color="auto"/>
        <w:left w:val="none" w:sz="0" w:space="0" w:color="auto"/>
        <w:bottom w:val="none" w:sz="0" w:space="0" w:color="auto"/>
        <w:right w:val="none" w:sz="0" w:space="0" w:color="auto"/>
      </w:divBdr>
    </w:div>
    <w:div w:id="1746947766">
      <w:bodyDiv w:val="1"/>
      <w:marLeft w:val="0"/>
      <w:marRight w:val="0"/>
      <w:marTop w:val="0"/>
      <w:marBottom w:val="0"/>
      <w:divBdr>
        <w:top w:val="none" w:sz="0" w:space="0" w:color="auto"/>
        <w:left w:val="none" w:sz="0" w:space="0" w:color="auto"/>
        <w:bottom w:val="none" w:sz="0" w:space="0" w:color="auto"/>
        <w:right w:val="none" w:sz="0" w:space="0" w:color="auto"/>
      </w:divBdr>
    </w:div>
    <w:div w:id="1756240970">
      <w:bodyDiv w:val="1"/>
      <w:marLeft w:val="0"/>
      <w:marRight w:val="0"/>
      <w:marTop w:val="0"/>
      <w:marBottom w:val="0"/>
      <w:divBdr>
        <w:top w:val="none" w:sz="0" w:space="0" w:color="auto"/>
        <w:left w:val="none" w:sz="0" w:space="0" w:color="auto"/>
        <w:bottom w:val="none" w:sz="0" w:space="0" w:color="auto"/>
        <w:right w:val="none" w:sz="0" w:space="0" w:color="auto"/>
      </w:divBdr>
    </w:div>
    <w:div w:id="1756243965">
      <w:bodyDiv w:val="1"/>
      <w:marLeft w:val="0"/>
      <w:marRight w:val="0"/>
      <w:marTop w:val="0"/>
      <w:marBottom w:val="0"/>
      <w:divBdr>
        <w:top w:val="none" w:sz="0" w:space="0" w:color="auto"/>
        <w:left w:val="none" w:sz="0" w:space="0" w:color="auto"/>
        <w:bottom w:val="none" w:sz="0" w:space="0" w:color="auto"/>
        <w:right w:val="none" w:sz="0" w:space="0" w:color="auto"/>
      </w:divBdr>
    </w:div>
    <w:div w:id="1768229208">
      <w:bodyDiv w:val="1"/>
      <w:marLeft w:val="0"/>
      <w:marRight w:val="0"/>
      <w:marTop w:val="0"/>
      <w:marBottom w:val="0"/>
      <w:divBdr>
        <w:top w:val="none" w:sz="0" w:space="0" w:color="auto"/>
        <w:left w:val="none" w:sz="0" w:space="0" w:color="auto"/>
        <w:bottom w:val="none" w:sz="0" w:space="0" w:color="auto"/>
        <w:right w:val="none" w:sz="0" w:space="0" w:color="auto"/>
      </w:divBdr>
    </w:div>
    <w:div w:id="1776057532">
      <w:bodyDiv w:val="1"/>
      <w:marLeft w:val="0"/>
      <w:marRight w:val="0"/>
      <w:marTop w:val="0"/>
      <w:marBottom w:val="0"/>
      <w:divBdr>
        <w:top w:val="none" w:sz="0" w:space="0" w:color="auto"/>
        <w:left w:val="none" w:sz="0" w:space="0" w:color="auto"/>
        <w:bottom w:val="none" w:sz="0" w:space="0" w:color="auto"/>
        <w:right w:val="none" w:sz="0" w:space="0" w:color="auto"/>
      </w:divBdr>
    </w:div>
    <w:div w:id="1779593497">
      <w:bodyDiv w:val="1"/>
      <w:marLeft w:val="0"/>
      <w:marRight w:val="0"/>
      <w:marTop w:val="0"/>
      <w:marBottom w:val="0"/>
      <w:divBdr>
        <w:top w:val="none" w:sz="0" w:space="0" w:color="auto"/>
        <w:left w:val="none" w:sz="0" w:space="0" w:color="auto"/>
        <w:bottom w:val="none" w:sz="0" w:space="0" w:color="auto"/>
        <w:right w:val="none" w:sz="0" w:space="0" w:color="auto"/>
      </w:divBdr>
    </w:div>
    <w:div w:id="1784180006">
      <w:bodyDiv w:val="1"/>
      <w:marLeft w:val="0"/>
      <w:marRight w:val="0"/>
      <w:marTop w:val="0"/>
      <w:marBottom w:val="0"/>
      <w:divBdr>
        <w:top w:val="none" w:sz="0" w:space="0" w:color="auto"/>
        <w:left w:val="none" w:sz="0" w:space="0" w:color="auto"/>
        <w:bottom w:val="none" w:sz="0" w:space="0" w:color="auto"/>
        <w:right w:val="none" w:sz="0" w:space="0" w:color="auto"/>
      </w:divBdr>
    </w:div>
    <w:div w:id="1801222436">
      <w:bodyDiv w:val="1"/>
      <w:marLeft w:val="0"/>
      <w:marRight w:val="0"/>
      <w:marTop w:val="0"/>
      <w:marBottom w:val="0"/>
      <w:divBdr>
        <w:top w:val="none" w:sz="0" w:space="0" w:color="auto"/>
        <w:left w:val="none" w:sz="0" w:space="0" w:color="auto"/>
        <w:bottom w:val="none" w:sz="0" w:space="0" w:color="auto"/>
        <w:right w:val="none" w:sz="0" w:space="0" w:color="auto"/>
      </w:divBdr>
    </w:div>
    <w:div w:id="1801650944">
      <w:bodyDiv w:val="1"/>
      <w:marLeft w:val="0"/>
      <w:marRight w:val="0"/>
      <w:marTop w:val="0"/>
      <w:marBottom w:val="0"/>
      <w:divBdr>
        <w:top w:val="none" w:sz="0" w:space="0" w:color="auto"/>
        <w:left w:val="none" w:sz="0" w:space="0" w:color="auto"/>
        <w:bottom w:val="none" w:sz="0" w:space="0" w:color="auto"/>
        <w:right w:val="none" w:sz="0" w:space="0" w:color="auto"/>
      </w:divBdr>
    </w:div>
    <w:div w:id="1803889618">
      <w:bodyDiv w:val="1"/>
      <w:marLeft w:val="0"/>
      <w:marRight w:val="0"/>
      <w:marTop w:val="0"/>
      <w:marBottom w:val="0"/>
      <w:divBdr>
        <w:top w:val="none" w:sz="0" w:space="0" w:color="auto"/>
        <w:left w:val="none" w:sz="0" w:space="0" w:color="auto"/>
        <w:bottom w:val="none" w:sz="0" w:space="0" w:color="auto"/>
        <w:right w:val="none" w:sz="0" w:space="0" w:color="auto"/>
      </w:divBdr>
    </w:div>
    <w:div w:id="1805269432">
      <w:bodyDiv w:val="1"/>
      <w:marLeft w:val="0"/>
      <w:marRight w:val="0"/>
      <w:marTop w:val="0"/>
      <w:marBottom w:val="0"/>
      <w:divBdr>
        <w:top w:val="none" w:sz="0" w:space="0" w:color="auto"/>
        <w:left w:val="none" w:sz="0" w:space="0" w:color="auto"/>
        <w:bottom w:val="none" w:sz="0" w:space="0" w:color="auto"/>
        <w:right w:val="none" w:sz="0" w:space="0" w:color="auto"/>
      </w:divBdr>
    </w:div>
    <w:div w:id="1807164494">
      <w:bodyDiv w:val="1"/>
      <w:marLeft w:val="0"/>
      <w:marRight w:val="0"/>
      <w:marTop w:val="0"/>
      <w:marBottom w:val="0"/>
      <w:divBdr>
        <w:top w:val="none" w:sz="0" w:space="0" w:color="auto"/>
        <w:left w:val="none" w:sz="0" w:space="0" w:color="auto"/>
        <w:bottom w:val="none" w:sz="0" w:space="0" w:color="auto"/>
        <w:right w:val="none" w:sz="0" w:space="0" w:color="auto"/>
      </w:divBdr>
    </w:div>
    <w:div w:id="1815904102">
      <w:bodyDiv w:val="1"/>
      <w:marLeft w:val="0"/>
      <w:marRight w:val="0"/>
      <w:marTop w:val="0"/>
      <w:marBottom w:val="0"/>
      <w:divBdr>
        <w:top w:val="none" w:sz="0" w:space="0" w:color="auto"/>
        <w:left w:val="none" w:sz="0" w:space="0" w:color="auto"/>
        <w:bottom w:val="none" w:sz="0" w:space="0" w:color="auto"/>
        <w:right w:val="none" w:sz="0" w:space="0" w:color="auto"/>
      </w:divBdr>
    </w:div>
    <w:div w:id="1823042134">
      <w:bodyDiv w:val="1"/>
      <w:marLeft w:val="0"/>
      <w:marRight w:val="0"/>
      <w:marTop w:val="0"/>
      <w:marBottom w:val="0"/>
      <w:divBdr>
        <w:top w:val="none" w:sz="0" w:space="0" w:color="auto"/>
        <w:left w:val="none" w:sz="0" w:space="0" w:color="auto"/>
        <w:bottom w:val="none" w:sz="0" w:space="0" w:color="auto"/>
        <w:right w:val="none" w:sz="0" w:space="0" w:color="auto"/>
      </w:divBdr>
    </w:div>
    <w:div w:id="1831171832">
      <w:bodyDiv w:val="1"/>
      <w:marLeft w:val="0"/>
      <w:marRight w:val="0"/>
      <w:marTop w:val="0"/>
      <w:marBottom w:val="0"/>
      <w:divBdr>
        <w:top w:val="none" w:sz="0" w:space="0" w:color="auto"/>
        <w:left w:val="none" w:sz="0" w:space="0" w:color="auto"/>
        <w:bottom w:val="none" w:sz="0" w:space="0" w:color="auto"/>
        <w:right w:val="none" w:sz="0" w:space="0" w:color="auto"/>
      </w:divBdr>
    </w:div>
    <w:div w:id="1834760781">
      <w:bodyDiv w:val="1"/>
      <w:marLeft w:val="0"/>
      <w:marRight w:val="0"/>
      <w:marTop w:val="0"/>
      <w:marBottom w:val="0"/>
      <w:divBdr>
        <w:top w:val="none" w:sz="0" w:space="0" w:color="auto"/>
        <w:left w:val="none" w:sz="0" w:space="0" w:color="auto"/>
        <w:bottom w:val="none" w:sz="0" w:space="0" w:color="auto"/>
        <w:right w:val="none" w:sz="0" w:space="0" w:color="auto"/>
      </w:divBdr>
    </w:div>
    <w:div w:id="1835415294">
      <w:bodyDiv w:val="1"/>
      <w:marLeft w:val="0"/>
      <w:marRight w:val="0"/>
      <w:marTop w:val="0"/>
      <w:marBottom w:val="0"/>
      <w:divBdr>
        <w:top w:val="none" w:sz="0" w:space="0" w:color="auto"/>
        <w:left w:val="none" w:sz="0" w:space="0" w:color="auto"/>
        <w:bottom w:val="none" w:sz="0" w:space="0" w:color="auto"/>
        <w:right w:val="none" w:sz="0" w:space="0" w:color="auto"/>
      </w:divBdr>
    </w:div>
    <w:div w:id="1837960340">
      <w:bodyDiv w:val="1"/>
      <w:marLeft w:val="0"/>
      <w:marRight w:val="0"/>
      <w:marTop w:val="0"/>
      <w:marBottom w:val="0"/>
      <w:divBdr>
        <w:top w:val="none" w:sz="0" w:space="0" w:color="auto"/>
        <w:left w:val="none" w:sz="0" w:space="0" w:color="auto"/>
        <w:bottom w:val="none" w:sz="0" w:space="0" w:color="auto"/>
        <w:right w:val="none" w:sz="0" w:space="0" w:color="auto"/>
      </w:divBdr>
    </w:div>
    <w:div w:id="1840467290">
      <w:bodyDiv w:val="1"/>
      <w:marLeft w:val="0"/>
      <w:marRight w:val="0"/>
      <w:marTop w:val="0"/>
      <w:marBottom w:val="0"/>
      <w:divBdr>
        <w:top w:val="none" w:sz="0" w:space="0" w:color="auto"/>
        <w:left w:val="none" w:sz="0" w:space="0" w:color="auto"/>
        <w:bottom w:val="none" w:sz="0" w:space="0" w:color="auto"/>
        <w:right w:val="none" w:sz="0" w:space="0" w:color="auto"/>
      </w:divBdr>
    </w:div>
    <w:div w:id="1850489036">
      <w:bodyDiv w:val="1"/>
      <w:marLeft w:val="0"/>
      <w:marRight w:val="0"/>
      <w:marTop w:val="0"/>
      <w:marBottom w:val="0"/>
      <w:divBdr>
        <w:top w:val="none" w:sz="0" w:space="0" w:color="auto"/>
        <w:left w:val="none" w:sz="0" w:space="0" w:color="auto"/>
        <w:bottom w:val="none" w:sz="0" w:space="0" w:color="auto"/>
        <w:right w:val="none" w:sz="0" w:space="0" w:color="auto"/>
      </w:divBdr>
    </w:div>
    <w:div w:id="1852377670">
      <w:bodyDiv w:val="1"/>
      <w:marLeft w:val="0"/>
      <w:marRight w:val="0"/>
      <w:marTop w:val="0"/>
      <w:marBottom w:val="0"/>
      <w:divBdr>
        <w:top w:val="none" w:sz="0" w:space="0" w:color="auto"/>
        <w:left w:val="none" w:sz="0" w:space="0" w:color="auto"/>
        <w:bottom w:val="none" w:sz="0" w:space="0" w:color="auto"/>
        <w:right w:val="none" w:sz="0" w:space="0" w:color="auto"/>
      </w:divBdr>
    </w:div>
    <w:div w:id="1852602674">
      <w:bodyDiv w:val="1"/>
      <w:marLeft w:val="0"/>
      <w:marRight w:val="0"/>
      <w:marTop w:val="0"/>
      <w:marBottom w:val="0"/>
      <w:divBdr>
        <w:top w:val="none" w:sz="0" w:space="0" w:color="auto"/>
        <w:left w:val="none" w:sz="0" w:space="0" w:color="auto"/>
        <w:bottom w:val="none" w:sz="0" w:space="0" w:color="auto"/>
        <w:right w:val="none" w:sz="0" w:space="0" w:color="auto"/>
      </w:divBdr>
    </w:div>
    <w:div w:id="1854414825">
      <w:bodyDiv w:val="1"/>
      <w:marLeft w:val="0"/>
      <w:marRight w:val="0"/>
      <w:marTop w:val="0"/>
      <w:marBottom w:val="0"/>
      <w:divBdr>
        <w:top w:val="none" w:sz="0" w:space="0" w:color="auto"/>
        <w:left w:val="none" w:sz="0" w:space="0" w:color="auto"/>
        <w:bottom w:val="none" w:sz="0" w:space="0" w:color="auto"/>
        <w:right w:val="none" w:sz="0" w:space="0" w:color="auto"/>
      </w:divBdr>
    </w:div>
    <w:div w:id="1855680943">
      <w:bodyDiv w:val="1"/>
      <w:marLeft w:val="0"/>
      <w:marRight w:val="0"/>
      <w:marTop w:val="0"/>
      <w:marBottom w:val="0"/>
      <w:divBdr>
        <w:top w:val="none" w:sz="0" w:space="0" w:color="auto"/>
        <w:left w:val="none" w:sz="0" w:space="0" w:color="auto"/>
        <w:bottom w:val="none" w:sz="0" w:space="0" w:color="auto"/>
        <w:right w:val="none" w:sz="0" w:space="0" w:color="auto"/>
      </w:divBdr>
    </w:div>
    <w:div w:id="1859781464">
      <w:bodyDiv w:val="1"/>
      <w:marLeft w:val="0"/>
      <w:marRight w:val="0"/>
      <w:marTop w:val="0"/>
      <w:marBottom w:val="0"/>
      <w:divBdr>
        <w:top w:val="none" w:sz="0" w:space="0" w:color="auto"/>
        <w:left w:val="none" w:sz="0" w:space="0" w:color="auto"/>
        <w:bottom w:val="none" w:sz="0" w:space="0" w:color="auto"/>
        <w:right w:val="none" w:sz="0" w:space="0" w:color="auto"/>
      </w:divBdr>
    </w:div>
    <w:div w:id="1860122288">
      <w:bodyDiv w:val="1"/>
      <w:marLeft w:val="0"/>
      <w:marRight w:val="0"/>
      <w:marTop w:val="0"/>
      <w:marBottom w:val="0"/>
      <w:divBdr>
        <w:top w:val="none" w:sz="0" w:space="0" w:color="auto"/>
        <w:left w:val="none" w:sz="0" w:space="0" w:color="auto"/>
        <w:bottom w:val="none" w:sz="0" w:space="0" w:color="auto"/>
        <w:right w:val="none" w:sz="0" w:space="0" w:color="auto"/>
      </w:divBdr>
    </w:div>
    <w:div w:id="1861620379">
      <w:bodyDiv w:val="1"/>
      <w:marLeft w:val="0"/>
      <w:marRight w:val="0"/>
      <w:marTop w:val="0"/>
      <w:marBottom w:val="0"/>
      <w:divBdr>
        <w:top w:val="none" w:sz="0" w:space="0" w:color="auto"/>
        <w:left w:val="none" w:sz="0" w:space="0" w:color="auto"/>
        <w:bottom w:val="none" w:sz="0" w:space="0" w:color="auto"/>
        <w:right w:val="none" w:sz="0" w:space="0" w:color="auto"/>
      </w:divBdr>
    </w:div>
    <w:div w:id="1866676039">
      <w:bodyDiv w:val="1"/>
      <w:marLeft w:val="0"/>
      <w:marRight w:val="0"/>
      <w:marTop w:val="0"/>
      <w:marBottom w:val="0"/>
      <w:divBdr>
        <w:top w:val="none" w:sz="0" w:space="0" w:color="auto"/>
        <w:left w:val="none" w:sz="0" w:space="0" w:color="auto"/>
        <w:bottom w:val="none" w:sz="0" w:space="0" w:color="auto"/>
        <w:right w:val="none" w:sz="0" w:space="0" w:color="auto"/>
      </w:divBdr>
    </w:div>
    <w:div w:id="1881741584">
      <w:bodyDiv w:val="1"/>
      <w:marLeft w:val="0"/>
      <w:marRight w:val="0"/>
      <w:marTop w:val="0"/>
      <w:marBottom w:val="0"/>
      <w:divBdr>
        <w:top w:val="none" w:sz="0" w:space="0" w:color="auto"/>
        <w:left w:val="none" w:sz="0" w:space="0" w:color="auto"/>
        <w:bottom w:val="none" w:sz="0" w:space="0" w:color="auto"/>
        <w:right w:val="none" w:sz="0" w:space="0" w:color="auto"/>
      </w:divBdr>
    </w:div>
    <w:div w:id="1892880750">
      <w:bodyDiv w:val="1"/>
      <w:marLeft w:val="0"/>
      <w:marRight w:val="0"/>
      <w:marTop w:val="0"/>
      <w:marBottom w:val="0"/>
      <w:divBdr>
        <w:top w:val="none" w:sz="0" w:space="0" w:color="auto"/>
        <w:left w:val="none" w:sz="0" w:space="0" w:color="auto"/>
        <w:bottom w:val="none" w:sz="0" w:space="0" w:color="auto"/>
        <w:right w:val="none" w:sz="0" w:space="0" w:color="auto"/>
      </w:divBdr>
    </w:div>
    <w:div w:id="1894348253">
      <w:bodyDiv w:val="1"/>
      <w:marLeft w:val="0"/>
      <w:marRight w:val="0"/>
      <w:marTop w:val="0"/>
      <w:marBottom w:val="0"/>
      <w:divBdr>
        <w:top w:val="none" w:sz="0" w:space="0" w:color="auto"/>
        <w:left w:val="none" w:sz="0" w:space="0" w:color="auto"/>
        <w:bottom w:val="none" w:sz="0" w:space="0" w:color="auto"/>
        <w:right w:val="none" w:sz="0" w:space="0" w:color="auto"/>
      </w:divBdr>
    </w:div>
    <w:div w:id="1899632446">
      <w:bodyDiv w:val="1"/>
      <w:marLeft w:val="0"/>
      <w:marRight w:val="0"/>
      <w:marTop w:val="0"/>
      <w:marBottom w:val="0"/>
      <w:divBdr>
        <w:top w:val="none" w:sz="0" w:space="0" w:color="auto"/>
        <w:left w:val="none" w:sz="0" w:space="0" w:color="auto"/>
        <w:bottom w:val="none" w:sz="0" w:space="0" w:color="auto"/>
        <w:right w:val="none" w:sz="0" w:space="0" w:color="auto"/>
      </w:divBdr>
    </w:div>
    <w:div w:id="1899903322">
      <w:bodyDiv w:val="1"/>
      <w:marLeft w:val="0"/>
      <w:marRight w:val="0"/>
      <w:marTop w:val="0"/>
      <w:marBottom w:val="0"/>
      <w:divBdr>
        <w:top w:val="none" w:sz="0" w:space="0" w:color="auto"/>
        <w:left w:val="none" w:sz="0" w:space="0" w:color="auto"/>
        <w:bottom w:val="none" w:sz="0" w:space="0" w:color="auto"/>
        <w:right w:val="none" w:sz="0" w:space="0" w:color="auto"/>
      </w:divBdr>
    </w:div>
    <w:div w:id="1901551939">
      <w:bodyDiv w:val="1"/>
      <w:marLeft w:val="0"/>
      <w:marRight w:val="0"/>
      <w:marTop w:val="0"/>
      <w:marBottom w:val="0"/>
      <w:divBdr>
        <w:top w:val="none" w:sz="0" w:space="0" w:color="auto"/>
        <w:left w:val="none" w:sz="0" w:space="0" w:color="auto"/>
        <w:bottom w:val="none" w:sz="0" w:space="0" w:color="auto"/>
        <w:right w:val="none" w:sz="0" w:space="0" w:color="auto"/>
      </w:divBdr>
    </w:div>
    <w:div w:id="1902597561">
      <w:bodyDiv w:val="1"/>
      <w:marLeft w:val="0"/>
      <w:marRight w:val="0"/>
      <w:marTop w:val="0"/>
      <w:marBottom w:val="0"/>
      <w:divBdr>
        <w:top w:val="none" w:sz="0" w:space="0" w:color="auto"/>
        <w:left w:val="none" w:sz="0" w:space="0" w:color="auto"/>
        <w:bottom w:val="none" w:sz="0" w:space="0" w:color="auto"/>
        <w:right w:val="none" w:sz="0" w:space="0" w:color="auto"/>
      </w:divBdr>
    </w:div>
    <w:div w:id="1908998567">
      <w:bodyDiv w:val="1"/>
      <w:marLeft w:val="0"/>
      <w:marRight w:val="0"/>
      <w:marTop w:val="0"/>
      <w:marBottom w:val="0"/>
      <w:divBdr>
        <w:top w:val="none" w:sz="0" w:space="0" w:color="auto"/>
        <w:left w:val="none" w:sz="0" w:space="0" w:color="auto"/>
        <w:bottom w:val="none" w:sz="0" w:space="0" w:color="auto"/>
        <w:right w:val="none" w:sz="0" w:space="0" w:color="auto"/>
      </w:divBdr>
    </w:div>
    <w:div w:id="1909920302">
      <w:bodyDiv w:val="1"/>
      <w:marLeft w:val="0"/>
      <w:marRight w:val="0"/>
      <w:marTop w:val="0"/>
      <w:marBottom w:val="0"/>
      <w:divBdr>
        <w:top w:val="none" w:sz="0" w:space="0" w:color="auto"/>
        <w:left w:val="none" w:sz="0" w:space="0" w:color="auto"/>
        <w:bottom w:val="none" w:sz="0" w:space="0" w:color="auto"/>
        <w:right w:val="none" w:sz="0" w:space="0" w:color="auto"/>
      </w:divBdr>
    </w:div>
    <w:div w:id="1910772781">
      <w:bodyDiv w:val="1"/>
      <w:marLeft w:val="0"/>
      <w:marRight w:val="0"/>
      <w:marTop w:val="0"/>
      <w:marBottom w:val="0"/>
      <w:divBdr>
        <w:top w:val="none" w:sz="0" w:space="0" w:color="auto"/>
        <w:left w:val="none" w:sz="0" w:space="0" w:color="auto"/>
        <w:bottom w:val="none" w:sz="0" w:space="0" w:color="auto"/>
        <w:right w:val="none" w:sz="0" w:space="0" w:color="auto"/>
      </w:divBdr>
      <w:divsChild>
        <w:div w:id="14577400">
          <w:marLeft w:val="0"/>
          <w:marRight w:val="0"/>
          <w:marTop w:val="0"/>
          <w:marBottom w:val="0"/>
          <w:divBdr>
            <w:top w:val="none" w:sz="0" w:space="0" w:color="auto"/>
            <w:left w:val="none" w:sz="0" w:space="0" w:color="auto"/>
            <w:bottom w:val="none" w:sz="0" w:space="0" w:color="auto"/>
            <w:right w:val="none" w:sz="0" w:space="0" w:color="auto"/>
          </w:divBdr>
        </w:div>
        <w:div w:id="52310570">
          <w:marLeft w:val="0"/>
          <w:marRight w:val="0"/>
          <w:marTop w:val="0"/>
          <w:marBottom w:val="0"/>
          <w:divBdr>
            <w:top w:val="none" w:sz="0" w:space="0" w:color="auto"/>
            <w:left w:val="none" w:sz="0" w:space="0" w:color="auto"/>
            <w:bottom w:val="none" w:sz="0" w:space="0" w:color="auto"/>
            <w:right w:val="none" w:sz="0" w:space="0" w:color="auto"/>
          </w:divBdr>
        </w:div>
        <w:div w:id="180435611">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324432767">
          <w:marLeft w:val="0"/>
          <w:marRight w:val="0"/>
          <w:marTop w:val="0"/>
          <w:marBottom w:val="0"/>
          <w:divBdr>
            <w:top w:val="none" w:sz="0" w:space="0" w:color="auto"/>
            <w:left w:val="none" w:sz="0" w:space="0" w:color="auto"/>
            <w:bottom w:val="none" w:sz="0" w:space="0" w:color="auto"/>
            <w:right w:val="none" w:sz="0" w:space="0" w:color="auto"/>
          </w:divBdr>
        </w:div>
        <w:div w:id="365643116">
          <w:marLeft w:val="0"/>
          <w:marRight w:val="0"/>
          <w:marTop w:val="0"/>
          <w:marBottom w:val="0"/>
          <w:divBdr>
            <w:top w:val="none" w:sz="0" w:space="0" w:color="auto"/>
            <w:left w:val="none" w:sz="0" w:space="0" w:color="auto"/>
            <w:bottom w:val="none" w:sz="0" w:space="0" w:color="auto"/>
            <w:right w:val="none" w:sz="0" w:space="0" w:color="auto"/>
          </w:divBdr>
        </w:div>
        <w:div w:id="911935669">
          <w:marLeft w:val="0"/>
          <w:marRight w:val="0"/>
          <w:marTop w:val="0"/>
          <w:marBottom w:val="0"/>
          <w:divBdr>
            <w:top w:val="none" w:sz="0" w:space="0" w:color="auto"/>
            <w:left w:val="none" w:sz="0" w:space="0" w:color="auto"/>
            <w:bottom w:val="none" w:sz="0" w:space="0" w:color="auto"/>
            <w:right w:val="none" w:sz="0" w:space="0" w:color="auto"/>
          </w:divBdr>
        </w:div>
        <w:div w:id="1148668955">
          <w:marLeft w:val="0"/>
          <w:marRight w:val="0"/>
          <w:marTop w:val="0"/>
          <w:marBottom w:val="0"/>
          <w:divBdr>
            <w:top w:val="none" w:sz="0" w:space="0" w:color="auto"/>
            <w:left w:val="none" w:sz="0" w:space="0" w:color="auto"/>
            <w:bottom w:val="none" w:sz="0" w:space="0" w:color="auto"/>
            <w:right w:val="none" w:sz="0" w:space="0" w:color="auto"/>
          </w:divBdr>
        </w:div>
        <w:div w:id="1175416652">
          <w:marLeft w:val="0"/>
          <w:marRight w:val="0"/>
          <w:marTop w:val="0"/>
          <w:marBottom w:val="0"/>
          <w:divBdr>
            <w:top w:val="none" w:sz="0" w:space="0" w:color="auto"/>
            <w:left w:val="none" w:sz="0" w:space="0" w:color="auto"/>
            <w:bottom w:val="none" w:sz="0" w:space="0" w:color="auto"/>
            <w:right w:val="none" w:sz="0" w:space="0" w:color="auto"/>
          </w:divBdr>
        </w:div>
        <w:div w:id="1293828119">
          <w:marLeft w:val="0"/>
          <w:marRight w:val="0"/>
          <w:marTop w:val="0"/>
          <w:marBottom w:val="0"/>
          <w:divBdr>
            <w:top w:val="none" w:sz="0" w:space="0" w:color="auto"/>
            <w:left w:val="none" w:sz="0" w:space="0" w:color="auto"/>
            <w:bottom w:val="none" w:sz="0" w:space="0" w:color="auto"/>
            <w:right w:val="none" w:sz="0" w:space="0" w:color="auto"/>
          </w:divBdr>
        </w:div>
        <w:div w:id="1311055364">
          <w:marLeft w:val="0"/>
          <w:marRight w:val="0"/>
          <w:marTop w:val="0"/>
          <w:marBottom w:val="0"/>
          <w:divBdr>
            <w:top w:val="none" w:sz="0" w:space="0" w:color="auto"/>
            <w:left w:val="none" w:sz="0" w:space="0" w:color="auto"/>
            <w:bottom w:val="none" w:sz="0" w:space="0" w:color="auto"/>
            <w:right w:val="none" w:sz="0" w:space="0" w:color="auto"/>
          </w:divBdr>
        </w:div>
        <w:div w:id="1342125739">
          <w:marLeft w:val="0"/>
          <w:marRight w:val="0"/>
          <w:marTop w:val="0"/>
          <w:marBottom w:val="0"/>
          <w:divBdr>
            <w:top w:val="none" w:sz="0" w:space="0" w:color="auto"/>
            <w:left w:val="none" w:sz="0" w:space="0" w:color="auto"/>
            <w:bottom w:val="none" w:sz="0" w:space="0" w:color="auto"/>
            <w:right w:val="none" w:sz="0" w:space="0" w:color="auto"/>
          </w:divBdr>
        </w:div>
        <w:div w:id="1361398521">
          <w:marLeft w:val="0"/>
          <w:marRight w:val="0"/>
          <w:marTop w:val="0"/>
          <w:marBottom w:val="0"/>
          <w:divBdr>
            <w:top w:val="none" w:sz="0" w:space="0" w:color="auto"/>
            <w:left w:val="none" w:sz="0" w:space="0" w:color="auto"/>
            <w:bottom w:val="none" w:sz="0" w:space="0" w:color="auto"/>
            <w:right w:val="none" w:sz="0" w:space="0" w:color="auto"/>
          </w:divBdr>
        </w:div>
        <w:div w:id="1362627541">
          <w:marLeft w:val="0"/>
          <w:marRight w:val="0"/>
          <w:marTop w:val="0"/>
          <w:marBottom w:val="0"/>
          <w:divBdr>
            <w:top w:val="none" w:sz="0" w:space="0" w:color="auto"/>
            <w:left w:val="none" w:sz="0" w:space="0" w:color="auto"/>
            <w:bottom w:val="none" w:sz="0" w:space="0" w:color="auto"/>
            <w:right w:val="none" w:sz="0" w:space="0" w:color="auto"/>
          </w:divBdr>
        </w:div>
        <w:div w:id="1590960779">
          <w:marLeft w:val="0"/>
          <w:marRight w:val="0"/>
          <w:marTop w:val="0"/>
          <w:marBottom w:val="0"/>
          <w:divBdr>
            <w:top w:val="none" w:sz="0" w:space="0" w:color="auto"/>
            <w:left w:val="none" w:sz="0" w:space="0" w:color="auto"/>
            <w:bottom w:val="none" w:sz="0" w:space="0" w:color="auto"/>
            <w:right w:val="none" w:sz="0" w:space="0" w:color="auto"/>
          </w:divBdr>
        </w:div>
        <w:div w:id="1599748257">
          <w:marLeft w:val="0"/>
          <w:marRight w:val="0"/>
          <w:marTop w:val="0"/>
          <w:marBottom w:val="0"/>
          <w:divBdr>
            <w:top w:val="none" w:sz="0" w:space="0" w:color="auto"/>
            <w:left w:val="none" w:sz="0" w:space="0" w:color="auto"/>
            <w:bottom w:val="none" w:sz="0" w:space="0" w:color="auto"/>
            <w:right w:val="none" w:sz="0" w:space="0" w:color="auto"/>
          </w:divBdr>
        </w:div>
        <w:div w:id="1968244761">
          <w:marLeft w:val="0"/>
          <w:marRight w:val="0"/>
          <w:marTop w:val="0"/>
          <w:marBottom w:val="0"/>
          <w:divBdr>
            <w:top w:val="none" w:sz="0" w:space="0" w:color="auto"/>
            <w:left w:val="none" w:sz="0" w:space="0" w:color="auto"/>
            <w:bottom w:val="none" w:sz="0" w:space="0" w:color="auto"/>
            <w:right w:val="none" w:sz="0" w:space="0" w:color="auto"/>
          </w:divBdr>
        </w:div>
        <w:div w:id="1992949806">
          <w:marLeft w:val="0"/>
          <w:marRight w:val="0"/>
          <w:marTop w:val="0"/>
          <w:marBottom w:val="0"/>
          <w:divBdr>
            <w:top w:val="none" w:sz="0" w:space="0" w:color="auto"/>
            <w:left w:val="none" w:sz="0" w:space="0" w:color="auto"/>
            <w:bottom w:val="none" w:sz="0" w:space="0" w:color="auto"/>
            <w:right w:val="none" w:sz="0" w:space="0" w:color="auto"/>
          </w:divBdr>
          <w:divsChild>
            <w:div w:id="5370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5821">
      <w:bodyDiv w:val="1"/>
      <w:marLeft w:val="0"/>
      <w:marRight w:val="0"/>
      <w:marTop w:val="0"/>
      <w:marBottom w:val="0"/>
      <w:divBdr>
        <w:top w:val="none" w:sz="0" w:space="0" w:color="auto"/>
        <w:left w:val="none" w:sz="0" w:space="0" w:color="auto"/>
        <w:bottom w:val="none" w:sz="0" w:space="0" w:color="auto"/>
        <w:right w:val="none" w:sz="0" w:space="0" w:color="auto"/>
      </w:divBdr>
    </w:div>
    <w:div w:id="1915313525">
      <w:bodyDiv w:val="1"/>
      <w:marLeft w:val="0"/>
      <w:marRight w:val="0"/>
      <w:marTop w:val="0"/>
      <w:marBottom w:val="0"/>
      <w:divBdr>
        <w:top w:val="none" w:sz="0" w:space="0" w:color="auto"/>
        <w:left w:val="none" w:sz="0" w:space="0" w:color="auto"/>
        <w:bottom w:val="none" w:sz="0" w:space="0" w:color="auto"/>
        <w:right w:val="none" w:sz="0" w:space="0" w:color="auto"/>
      </w:divBdr>
    </w:div>
    <w:div w:id="1920097913">
      <w:bodyDiv w:val="1"/>
      <w:marLeft w:val="0"/>
      <w:marRight w:val="0"/>
      <w:marTop w:val="0"/>
      <w:marBottom w:val="0"/>
      <w:divBdr>
        <w:top w:val="none" w:sz="0" w:space="0" w:color="auto"/>
        <w:left w:val="none" w:sz="0" w:space="0" w:color="auto"/>
        <w:bottom w:val="none" w:sz="0" w:space="0" w:color="auto"/>
        <w:right w:val="none" w:sz="0" w:space="0" w:color="auto"/>
      </w:divBdr>
    </w:div>
    <w:div w:id="1924099120">
      <w:bodyDiv w:val="1"/>
      <w:marLeft w:val="0"/>
      <w:marRight w:val="0"/>
      <w:marTop w:val="0"/>
      <w:marBottom w:val="0"/>
      <w:divBdr>
        <w:top w:val="none" w:sz="0" w:space="0" w:color="auto"/>
        <w:left w:val="none" w:sz="0" w:space="0" w:color="auto"/>
        <w:bottom w:val="none" w:sz="0" w:space="0" w:color="auto"/>
        <w:right w:val="none" w:sz="0" w:space="0" w:color="auto"/>
      </w:divBdr>
    </w:div>
    <w:div w:id="1929583380">
      <w:bodyDiv w:val="1"/>
      <w:marLeft w:val="0"/>
      <w:marRight w:val="0"/>
      <w:marTop w:val="0"/>
      <w:marBottom w:val="0"/>
      <w:divBdr>
        <w:top w:val="none" w:sz="0" w:space="0" w:color="auto"/>
        <w:left w:val="none" w:sz="0" w:space="0" w:color="auto"/>
        <w:bottom w:val="none" w:sz="0" w:space="0" w:color="auto"/>
        <w:right w:val="none" w:sz="0" w:space="0" w:color="auto"/>
      </w:divBdr>
    </w:div>
    <w:div w:id="1946115349">
      <w:bodyDiv w:val="1"/>
      <w:marLeft w:val="0"/>
      <w:marRight w:val="0"/>
      <w:marTop w:val="0"/>
      <w:marBottom w:val="0"/>
      <w:divBdr>
        <w:top w:val="none" w:sz="0" w:space="0" w:color="auto"/>
        <w:left w:val="none" w:sz="0" w:space="0" w:color="auto"/>
        <w:bottom w:val="none" w:sz="0" w:space="0" w:color="auto"/>
        <w:right w:val="none" w:sz="0" w:space="0" w:color="auto"/>
      </w:divBdr>
    </w:div>
    <w:div w:id="1947538557">
      <w:bodyDiv w:val="1"/>
      <w:marLeft w:val="0"/>
      <w:marRight w:val="0"/>
      <w:marTop w:val="0"/>
      <w:marBottom w:val="0"/>
      <w:divBdr>
        <w:top w:val="none" w:sz="0" w:space="0" w:color="auto"/>
        <w:left w:val="none" w:sz="0" w:space="0" w:color="auto"/>
        <w:bottom w:val="none" w:sz="0" w:space="0" w:color="auto"/>
        <w:right w:val="none" w:sz="0" w:space="0" w:color="auto"/>
      </w:divBdr>
    </w:div>
    <w:div w:id="1951163996">
      <w:bodyDiv w:val="1"/>
      <w:marLeft w:val="0"/>
      <w:marRight w:val="0"/>
      <w:marTop w:val="0"/>
      <w:marBottom w:val="0"/>
      <w:divBdr>
        <w:top w:val="none" w:sz="0" w:space="0" w:color="auto"/>
        <w:left w:val="none" w:sz="0" w:space="0" w:color="auto"/>
        <w:bottom w:val="none" w:sz="0" w:space="0" w:color="auto"/>
        <w:right w:val="none" w:sz="0" w:space="0" w:color="auto"/>
      </w:divBdr>
    </w:div>
    <w:div w:id="1951277168">
      <w:bodyDiv w:val="1"/>
      <w:marLeft w:val="0"/>
      <w:marRight w:val="0"/>
      <w:marTop w:val="0"/>
      <w:marBottom w:val="0"/>
      <w:divBdr>
        <w:top w:val="none" w:sz="0" w:space="0" w:color="auto"/>
        <w:left w:val="none" w:sz="0" w:space="0" w:color="auto"/>
        <w:bottom w:val="none" w:sz="0" w:space="0" w:color="auto"/>
        <w:right w:val="none" w:sz="0" w:space="0" w:color="auto"/>
      </w:divBdr>
    </w:div>
    <w:div w:id="1977300769">
      <w:bodyDiv w:val="1"/>
      <w:marLeft w:val="0"/>
      <w:marRight w:val="0"/>
      <w:marTop w:val="0"/>
      <w:marBottom w:val="0"/>
      <w:divBdr>
        <w:top w:val="none" w:sz="0" w:space="0" w:color="auto"/>
        <w:left w:val="none" w:sz="0" w:space="0" w:color="auto"/>
        <w:bottom w:val="none" w:sz="0" w:space="0" w:color="auto"/>
        <w:right w:val="none" w:sz="0" w:space="0" w:color="auto"/>
      </w:divBdr>
      <w:divsChild>
        <w:div w:id="237790905">
          <w:marLeft w:val="0"/>
          <w:marRight w:val="0"/>
          <w:marTop w:val="0"/>
          <w:marBottom w:val="0"/>
          <w:divBdr>
            <w:top w:val="none" w:sz="0" w:space="0" w:color="auto"/>
            <w:left w:val="none" w:sz="0" w:space="0" w:color="auto"/>
            <w:bottom w:val="none" w:sz="0" w:space="0" w:color="auto"/>
            <w:right w:val="none" w:sz="0" w:space="0" w:color="auto"/>
          </w:divBdr>
          <w:divsChild>
            <w:div w:id="210266884">
              <w:marLeft w:val="0"/>
              <w:marRight w:val="0"/>
              <w:marTop w:val="0"/>
              <w:marBottom w:val="0"/>
              <w:divBdr>
                <w:top w:val="none" w:sz="0" w:space="0" w:color="auto"/>
                <w:left w:val="none" w:sz="0" w:space="0" w:color="auto"/>
                <w:bottom w:val="none" w:sz="0" w:space="0" w:color="auto"/>
                <w:right w:val="none" w:sz="0" w:space="0" w:color="auto"/>
              </w:divBdr>
            </w:div>
            <w:div w:id="615597821">
              <w:marLeft w:val="0"/>
              <w:marRight w:val="0"/>
              <w:marTop w:val="0"/>
              <w:marBottom w:val="0"/>
              <w:divBdr>
                <w:top w:val="none" w:sz="0" w:space="0" w:color="auto"/>
                <w:left w:val="none" w:sz="0" w:space="0" w:color="auto"/>
                <w:bottom w:val="none" w:sz="0" w:space="0" w:color="auto"/>
                <w:right w:val="none" w:sz="0" w:space="0" w:color="auto"/>
              </w:divBdr>
            </w:div>
            <w:div w:id="1013652008">
              <w:marLeft w:val="0"/>
              <w:marRight w:val="0"/>
              <w:marTop w:val="0"/>
              <w:marBottom w:val="0"/>
              <w:divBdr>
                <w:top w:val="none" w:sz="0" w:space="0" w:color="auto"/>
                <w:left w:val="none" w:sz="0" w:space="0" w:color="auto"/>
                <w:bottom w:val="none" w:sz="0" w:space="0" w:color="auto"/>
                <w:right w:val="none" w:sz="0" w:space="0" w:color="auto"/>
              </w:divBdr>
            </w:div>
            <w:div w:id="1489445632">
              <w:marLeft w:val="0"/>
              <w:marRight w:val="0"/>
              <w:marTop w:val="0"/>
              <w:marBottom w:val="0"/>
              <w:divBdr>
                <w:top w:val="none" w:sz="0" w:space="0" w:color="auto"/>
                <w:left w:val="none" w:sz="0" w:space="0" w:color="auto"/>
                <w:bottom w:val="none" w:sz="0" w:space="0" w:color="auto"/>
                <w:right w:val="none" w:sz="0" w:space="0" w:color="auto"/>
              </w:divBdr>
            </w:div>
            <w:div w:id="1971008767">
              <w:marLeft w:val="0"/>
              <w:marRight w:val="0"/>
              <w:marTop w:val="0"/>
              <w:marBottom w:val="0"/>
              <w:divBdr>
                <w:top w:val="none" w:sz="0" w:space="0" w:color="auto"/>
                <w:left w:val="none" w:sz="0" w:space="0" w:color="auto"/>
                <w:bottom w:val="none" w:sz="0" w:space="0" w:color="auto"/>
                <w:right w:val="none" w:sz="0" w:space="0" w:color="auto"/>
              </w:divBdr>
            </w:div>
            <w:div w:id="20090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947">
      <w:bodyDiv w:val="1"/>
      <w:marLeft w:val="0"/>
      <w:marRight w:val="0"/>
      <w:marTop w:val="0"/>
      <w:marBottom w:val="0"/>
      <w:divBdr>
        <w:top w:val="none" w:sz="0" w:space="0" w:color="auto"/>
        <w:left w:val="none" w:sz="0" w:space="0" w:color="auto"/>
        <w:bottom w:val="none" w:sz="0" w:space="0" w:color="auto"/>
        <w:right w:val="none" w:sz="0" w:space="0" w:color="auto"/>
      </w:divBdr>
      <w:divsChild>
        <w:div w:id="898630476">
          <w:marLeft w:val="0"/>
          <w:marRight w:val="0"/>
          <w:marTop w:val="0"/>
          <w:marBottom w:val="0"/>
          <w:divBdr>
            <w:top w:val="none" w:sz="0" w:space="0" w:color="auto"/>
            <w:left w:val="none" w:sz="0" w:space="0" w:color="auto"/>
            <w:bottom w:val="none" w:sz="0" w:space="0" w:color="auto"/>
            <w:right w:val="none" w:sz="0" w:space="0" w:color="auto"/>
          </w:divBdr>
        </w:div>
      </w:divsChild>
    </w:div>
    <w:div w:id="1979063620">
      <w:bodyDiv w:val="1"/>
      <w:marLeft w:val="0"/>
      <w:marRight w:val="0"/>
      <w:marTop w:val="0"/>
      <w:marBottom w:val="0"/>
      <w:divBdr>
        <w:top w:val="none" w:sz="0" w:space="0" w:color="auto"/>
        <w:left w:val="none" w:sz="0" w:space="0" w:color="auto"/>
        <w:bottom w:val="none" w:sz="0" w:space="0" w:color="auto"/>
        <w:right w:val="none" w:sz="0" w:space="0" w:color="auto"/>
      </w:divBdr>
    </w:div>
    <w:div w:id="1984775004">
      <w:bodyDiv w:val="1"/>
      <w:marLeft w:val="0"/>
      <w:marRight w:val="0"/>
      <w:marTop w:val="0"/>
      <w:marBottom w:val="0"/>
      <w:divBdr>
        <w:top w:val="none" w:sz="0" w:space="0" w:color="auto"/>
        <w:left w:val="none" w:sz="0" w:space="0" w:color="auto"/>
        <w:bottom w:val="none" w:sz="0" w:space="0" w:color="auto"/>
        <w:right w:val="none" w:sz="0" w:space="0" w:color="auto"/>
      </w:divBdr>
    </w:div>
    <w:div w:id="1984851330">
      <w:bodyDiv w:val="1"/>
      <w:marLeft w:val="0"/>
      <w:marRight w:val="0"/>
      <w:marTop w:val="0"/>
      <w:marBottom w:val="0"/>
      <w:divBdr>
        <w:top w:val="none" w:sz="0" w:space="0" w:color="auto"/>
        <w:left w:val="none" w:sz="0" w:space="0" w:color="auto"/>
        <w:bottom w:val="none" w:sz="0" w:space="0" w:color="auto"/>
        <w:right w:val="none" w:sz="0" w:space="0" w:color="auto"/>
      </w:divBdr>
    </w:div>
    <w:div w:id="1988241186">
      <w:bodyDiv w:val="1"/>
      <w:marLeft w:val="0"/>
      <w:marRight w:val="0"/>
      <w:marTop w:val="0"/>
      <w:marBottom w:val="0"/>
      <w:divBdr>
        <w:top w:val="none" w:sz="0" w:space="0" w:color="auto"/>
        <w:left w:val="none" w:sz="0" w:space="0" w:color="auto"/>
        <w:bottom w:val="none" w:sz="0" w:space="0" w:color="auto"/>
        <w:right w:val="none" w:sz="0" w:space="0" w:color="auto"/>
      </w:divBdr>
    </w:div>
    <w:div w:id="1991396147">
      <w:bodyDiv w:val="1"/>
      <w:marLeft w:val="0"/>
      <w:marRight w:val="0"/>
      <w:marTop w:val="0"/>
      <w:marBottom w:val="0"/>
      <w:divBdr>
        <w:top w:val="none" w:sz="0" w:space="0" w:color="auto"/>
        <w:left w:val="none" w:sz="0" w:space="0" w:color="auto"/>
        <w:bottom w:val="none" w:sz="0" w:space="0" w:color="auto"/>
        <w:right w:val="none" w:sz="0" w:space="0" w:color="auto"/>
      </w:divBdr>
    </w:div>
    <w:div w:id="1991708906">
      <w:bodyDiv w:val="1"/>
      <w:marLeft w:val="0"/>
      <w:marRight w:val="0"/>
      <w:marTop w:val="0"/>
      <w:marBottom w:val="0"/>
      <w:divBdr>
        <w:top w:val="none" w:sz="0" w:space="0" w:color="auto"/>
        <w:left w:val="none" w:sz="0" w:space="0" w:color="auto"/>
        <w:bottom w:val="none" w:sz="0" w:space="0" w:color="auto"/>
        <w:right w:val="none" w:sz="0" w:space="0" w:color="auto"/>
      </w:divBdr>
    </w:div>
    <w:div w:id="1992519724">
      <w:bodyDiv w:val="1"/>
      <w:marLeft w:val="0"/>
      <w:marRight w:val="0"/>
      <w:marTop w:val="0"/>
      <w:marBottom w:val="0"/>
      <w:divBdr>
        <w:top w:val="none" w:sz="0" w:space="0" w:color="auto"/>
        <w:left w:val="none" w:sz="0" w:space="0" w:color="auto"/>
        <w:bottom w:val="none" w:sz="0" w:space="0" w:color="auto"/>
        <w:right w:val="none" w:sz="0" w:space="0" w:color="auto"/>
      </w:divBdr>
    </w:div>
    <w:div w:id="1995982919">
      <w:bodyDiv w:val="1"/>
      <w:marLeft w:val="0"/>
      <w:marRight w:val="0"/>
      <w:marTop w:val="0"/>
      <w:marBottom w:val="0"/>
      <w:divBdr>
        <w:top w:val="none" w:sz="0" w:space="0" w:color="auto"/>
        <w:left w:val="none" w:sz="0" w:space="0" w:color="auto"/>
        <w:bottom w:val="none" w:sz="0" w:space="0" w:color="auto"/>
        <w:right w:val="none" w:sz="0" w:space="0" w:color="auto"/>
      </w:divBdr>
    </w:div>
    <w:div w:id="2004163721">
      <w:bodyDiv w:val="1"/>
      <w:marLeft w:val="0"/>
      <w:marRight w:val="0"/>
      <w:marTop w:val="0"/>
      <w:marBottom w:val="0"/>
      <w:divBdr>
        <w:top w:val="none" w:sz="0" w:space="0" w:color="auto"/>
        <w:left w:val="none" w:sz="0" w:space="0" w:color="auto"/>
        <w:bottom w:val="none" w:sz="0" w:space="0" w:color="auto"/>
        <w:right w:val="none" w:sz="0" w:space="0" w:color="auto"/>
      </w:divBdr>
    </w:div>
    <w:div w:id="2006668607">
      <w:bodyDiv w:val="1"/>
      <w:marLeft w:val="0"/>
      <w:marRight w:val="0"/>
      <w:marTop w:val="0"/>
      <w:marBottom w:val="0"/>
      <w:divBdr>
        <w:top w:val="none" w:sz="0" w:space="0" w:color="auto"/>
        <w:left w:val="none" w:sz="0" w:space="0" w:color="auto"/>
        <w:bottom w:val="none" w:sz="0" w:space="0" w:color="auto"/>
        <w:right w:val="none" w:sz="0" w:space="0" w:color="auto"/>
      </w:divBdr>
    </w:div>
    <w:div w:id="2011251316">
      <w:bodyDiv w:val="1"/>
      <w:marLeft w:val="0"/>
      <w:marRight w:val="0"/>
      <w:marTop w:val="0"/>
      <w:marBottom w:val="0"/>
      <w:divBdr>
        <w:top w:val="none" w:sz="0" w:space="0" w:color="auto"/>
        <w:left w:val="none" w:sz="0" w:space="0" w:color="auto"/>
        <w:bottom w:val="none" w:sz="0" w:space="0" w:color="auto"/>
        <w:right w:val="none" w:sz="0" w:space="0" w:color="auto"/>
      </w:divBdr>
    </w:div>
    <w:div w:id="2012053184">
      <w:bodyDiv w:val="1"/>
      <w:marLeft w:val="0"/>
      <w:marRight w:val="0"/>
      <w:marTop w:val="0"/>
      <w:marBottom w:val="0"/>
      <w:divBdr>
        <w:top w:val="none" w:sz="0" w:space="0" w:color="auto"/>
        <w:left w:val="none" w:sz="0" w:space="0" w:color="auto"/>
        <w:bottom w:val="none" w:sz="0" w:space="0" w:color="auto"/>
        <w:right w:val="none" w:sz="0" w:space="0" w:color="auto"/>
      </w:divBdr>
    </w:div>
    <w:div w:id="2013869867">
      <w:bodyDiv w:val="1"/>
      <w:marLeft w:val="0"/>
      <w:marRight w:val="0"/>
      <w:marTop w:val="0"/>
      <w:marBottom w:val="0"/>
      <w:divBdr>
        <w:top w:val="none" w:sz="0" w:space="0" w:color="auto"/>
        <w:left w:val="none" w:sz="0" w:space="0" w:color="auto"/>
        <w:bottom w:val="none" w:sz="0" w:space="0" w:color="auto"/>
        <w:right w:val="none" w:sz="0" w:space="0" w:color="auto"/>
      </w:divBdr>
    </w:div>
    <w:div w:id="2030373614">
      <w:bodyDiv w:val="1"/>
      <w:marLeft w:val="0"/>
      <w:marRight w:val="0"/>
      <w:marTop w:val="0"/>
      <w:marBottom w:val="0"/>
      <w:divBdr>
        <w:top w:val="none" w:sz="0" w:space="0" w:color="auto"/>
        <w:left w:val="none" w:sz="0" w:space="0" w:color="auto"/>
        <w:bottom w:val="none" w:sz="0" w:space="0" w:color="auto"/>
        <w:right w:val="none" w:sz="0" w:space="0" w:color="auto"/>
      </w:divBdr>
    </w:div>
    <w:div w:id="2032493759">
      <w:bodyDiv w:val="1"/>
      <w:marLeft w:val="0"/>
      <w:marRight w:val="0"/>
      <w:marTop w:val="0"/>
      <w:marBottom w:val="0"/>
      <w:divBdr>
        <w:top w:val="none" w:sz="0" w:space="0" w:color="auto"/>
        <w:left w:val="none" w:sz="0" w:space="0" w:color="auto"/>
        <w:bottom w:val="none" w:sz="0" w:space="0" w:color="auto"/>
        <w:right w:val="none" w:sz="0" w:space="0" w:color="auto"/>
      </w:divBdr>
    </w:div>
    <w:div w:id="2039810425">
      <w:bodyDiv w:val="1"/>
      <w:marLeft w:val="0"/>
      <w:marRight w:val="0"/>
      <w:marTop w:val="0"/>
      <w:marBottom w:val="0"/>
      <w:divBdr>
        <w:top w:val="none" w:sz="0" w:space="0" w:color="auto"/>
        <w:left w:val="none" w:sz="0" w:space="0" w:color="auto"/>
        <w:bottom w:val="none" w:sz="0" w:space="0" w:color="auto"/>
        <w:right w:val="none" w:sz="0" w:space="0" w:color="auto"/>
      </w:divBdr>
    </w:div>
    <w:div w:id="2040084928">
      <w:bodyDiv w:val="1"/>
      <w:marLeft w:val="0"/>
      <w:marRight w:val="0"/>
      <w:marTop w:val="0"/>
      <w:marBottom w:val="0"/>
      <w:divBdr>
        <w:top w:val="none" w:sz="0" w:space="0" w:color="auto"/>
        <w:left w:val="none" w:sz="0" w:space="0" w:color="auto"/>
        <w:bottom w:val="none" w:sz="0" w:space="0" w:color="auto"/>
        <w:right w:val="none" w:sz="0" w:space="0" w:color="auto"/>
      </w:divBdr>
      <w:divsChild>
        <w:div w:id="1811169144">
          <w:marLeft w:val="0"/>
          <w:marRight w:val="0"/>
          <w:marTop w:val="0"/>
          <w:marBottom w:val="0"/>
          <w:divBdr>
            <w:top w:val="none" w:sz="0" w:space="0" w:color="auto"/>
            <w:left w:val="none" w:sz="0" w:space="0" w:color="auto"/>
            <w:bottom w:val="none" w:sz="0" w:space="0" w:color="auto"/>
            <w:right w:val="none" w:sz="0" w:space="0" w:color="auto"/>
          </w:divBdr>
          <w:divsChild>
            <w:div w:id="618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9230">
      <w:bodyDiv w:val="1"/>
      <w:marLeft w:val="0"/>
      <w:marRight w:val="0"/>
      <w:marTop w:val="0"/>
      <w:marBottom w:val="0"/>
      <w:divBdr>
        <w:top w:val="none" w:sz="0" w:space="0" w:color="auto"/>
        <w:left w:val="none" w:sz="0" w:space="0" w:color="auto"/>
        <w:bottom w:val="none" w:sz="0" w:space="0" w:color="auto"/>
        <w:right w:val="none" w:sz="0" w:space="0" w:color="auto"/>
      </w:divBdr>
    </w:div>
    <w:div w:id="2047824860">
      <w:bodyDiv w:val="1"/>
      <w:marLeft w:val="0"/>
      <w:marRight w:val="0"/>
      <w:marTop w:val="0"/>
      <w:marBottom w:val="0"/>
      <w:divBdr>
        <w:top w:val="none" w:sz="0" w:space="0" w:color="auto"/>
        <w:left w:val="none" w:sz="0" w:space="0" w:color="auto"/>
        <w:bottom w:val="none" w:sz="0" w:space="0" w:color="auto"/>
        <w:right w:val="none" w:sz="0" w:space="0" w:color="auto"/>
      </w:divBdr>
    </w:div>
    <w:div w:id="2052226923">
      <w:bodyDiv w:val="1"/>
      <w:marLeft w:val="0"/>
      <w:marRight w:val="0"/>
      <w:marTop w:val="0"/>
      <w:marBottom w:val="0"/>
      <w:divBdr>
        <w:top w:val="none" w:sz="0" w:space="0" w:color="auto"/>
        <w:left w:val="none" w:sz="0" w:space="0" w:color="auto"/>
        <w:bottom w:val="none" w:sz="0" w:space="0" w:color="auto"/>
        <w:right w:val="none" w:sz="0" w:space="0" w:color="auto"/>
      </w:divBdr>
    </w:div>
    <w:div w:id="2061896559">
      <w:bodyDiv w:val="1"/>
      <w:marLeft w:val="0"/>
      <w:marRight w:val="0"/>
      <w:marTop w:val="0"/>
      <w:marBottom w:val="0"/>
      <w:divBdr>
        <w:top w:val="none" w:sz="0" w:space="0" w:color="auto"/>
        <w:left w:val="none" w:sz="0" w:space="0" w:color="auto"/>
        <w:bottom w:val="none" w:sz="0" w:space="0" w:color="auto"/>
        <w:right w:val="none" w:sz="0" w:space="0" w:color="auto"/>
      </w:divBdr>
    </w:div>
    <w:div w:id="2064988239">
      <w:bodyDiv w:val="1"/>
      <w:marLeft w:val="0"/>
      <w:marRight w:val="0"/>
      <w:marTop w:val="0"/>
      <w:marBottom w:val="0"/>
      <w:divBdr>
        <w:top w:val="none" w:sz="0" w:space="0" w:color="auto"/>
        <w:left w:val="none" w:sz="0" w:space="0" w:color="auto"/>
        <w:bottom w:val="none" w:sz="0" w:space="0" w:color="auto"/>
        <w:right w:val="none" w:sz="0" w:space="0" w:color="auto"/>
      </w:divBdr>
      <w:divsChild>
        <w:div w:id="1817651062">
          <w:marLeft w:val="0"/>
          <w:marRight w:val="0"/>
          <w:marTop w:val="0"/>
          <w:marBottom w:val="0"/>
          <w:divBdr>
            <w:top w:val="none" w:sz="0" w:space="0" w:color="auto"/>
            <w:left w:val="none" w:sz="0" w:space="0" w:color="auto"/>
            <w:bottom w:val="none" w:sz="0" w:space="0" w:color="auto"/>
            <w:right w:val="none" w:sz="0" w:space="0" w:color="auto"/>
          </w:divBdr>
        </w:div>
        <w:div w:id="1991784362">
          <w:marLeft w:val="0"/>
          <w:marRight w:val="0"/>
          <w:marTop w:val="0"/>
          <w:marBottom w:val="0"/>
          <w:divBdr>
            <w:top w:val="none" w:sz="0" w:space="0" w:color="auto"/>
            <w:left w:val="none" w:sz="0" w:space="0" w:color="auto"/>
            <w:bottom w:val="none" w:sz="0" w:space="0" w:color="auto"/>
            <w:right w:val="none" w:sz="0" w:space="0" w:color="auto"/>
          </w:divBdr>
        </w:div>
      </w:divsChild>
    </w:div>
    <w:div w:id="2070303837">
      <w:bodyDiv w:val="1"/>
      <w:marLeft w:val="0"/>
      <w:marRight w:val="0"/>
      <w:marTop w:val="0"/>
      <w:marBottom w:val="0"/>
      <w:divBdr>
        <w:top w:val="none" w:sz="0" w:space="0" w:color="auto"/>
        <w:left w:val="none" w:sz="0" w:space="0" w:color="auto"/>
        <w:bottom w:val="none" w:sz="0" w:space="0" w:color="auto"/>
        <w:right w:val="none" w:sz="0" w:space="0" w:color="auto"/>
      </w:divBdr>
    </w:div>
    <w:div w:id="2077127429">
      <w:bodyDiv w:val="1"/>
      <w:marLeft w:val="0"/>
      <w:marRight w:val="0"/>
      <w:marTop w:val="0"/>
      <w:marBottom w:val="0"/>
      <w:divBdr>
        <w:top w:val="none" w:sz="0" w:space="0" w:color="auto"/>
        <w:left w:val="none" w:sz="0" w:space="0" w:color="auto"/>
        <w:bottom w:val="none" w:sz="0" w:space="0" w:color="auto"/>
        <w:right w:val="none" w:sz="0" w:space="0" w:color="auto"/>
      </w:divBdr>
    </w:div>
    <w:div w:id="2081637926">
      <w:bodyDiv w:val="1"/>
      <w:marLeft w:val="0"/>
      <w:marRight w:val="0"/>
      <w:marTop w:val="0"/>
      <w:marBottom w:val="0"/>
      <w:divBdr>
        <w:top w:val="none" w:sz="0" w:space="0" w:color="auto"/>
        <w:left w:val="none" w:sz="0" w:space="0" w:color="auto"/>
        <w:bottom w:val="none" w:sz="0" w:space="0" w:color="auto"/>
        <w:right w:val="none" w:sz="0" w:space="0" w:color="auto"/>
      </w:divBdr>
    </w:div>
    <w:div w:id="2081905163">
      <w:bodyDiv w:val="1"/>
      <w:marLeft w:val="0"/>
      <w:marRight w:val="0"/>
      <w:marTop w:val="0"/>
      <w:marBottom w:val="0"/>
      <w:divBdr>
        <w:top w:val="none" w:sz="0" w:space="0" w:color="auto"/>
        <w:left w:val="none" w:sz="0" w:space="0" w:color="auto"/>
        <w:bottom w:val="none" w:sz="0" w:space="0" w:color="auto"/>
        <w:right w:val="none" w:sz="0" w:space="0" w:color="auto"/>
      </w:divBdr>
    </w:div>
    <w:div w:id="2088652458">
      <w:bodyDiv w:val="1"/>
      <w:marLeft w:val="0"/>
      <w:marRight w:val="0"/>
      <w:marTop w:val="0"/>
      <w:marBottom w:val="0"/>
      <w:divBdr>
        <w:top w:val="none" w:sz="0" w:space="0" w:color="auto"/>
        <w:left w:val="none" w:sz="0" w:space="0" w:color="auto"/>
        <w:bottom w:val="none" w:sz="0" w:space="0" w:color="auto"/>
        <w:right w:val="none" w:sz="0" w:space="0" w:color="auto"/>
      </w:divBdr>
    </w:div>
    <w:div w:id="2094081023">
      <w:bodyDiv w:val="1"/>
      <w:marLeft w:val="0"/>
      <w:marRight w:val="0"/>
      <w:marTop w:val="0"/>
      <w:marBottom w:val="0"/>
      <w:divBdr>
        <w:top w:val="none" w:sz="0" w:space="0" w:color="auto"/>
        <w:left w:val="none" w:sz="0" w:space="0" w:color="auto"/>
        <w:bottom w:val="none" w:sz="0" w:space="0" w:color="auto"/>
        <w:right w:val="none" w:sz="0" w:space="0" w:color="auto"/>
      </w:divBdr>
    </w:div>
    <w:div w:id="2097090935">
      <w:bodyDiv w:val="1"/>
      <w:marLeft w:val="0"/>
      <w:marRight w:val="0"/>
      <w:marTop w:val="0"/>
      <w:marBottom w:val="0"/>
      <w:divBdr>
        <w:top w:val="none" w:sz="0" w:space="0" w:color="auto"/>
        <w:left w:val="none" w:sz="0" w:space="0" w:color="auto"/>
        <w:bottom w:val="none" w:sz="0" w:space="0" w:color="auto"/>
        <w:right w:val="none" w:sz="0" w:space="0" w:color="auto"/>
      </w:divBdr>
    </w:div>
    <w:div w:id="2101487873">
      <w:bodyDiv w:val="1"/>
      <w:marLeft w:val="0"/>
      <w:marRight w:val="0"/>
      <w:marTop w:val="0"/>
      <w:marBottom w:val="0"/>
      <w:divBdr>
        <w:top w:val="none" w:sz="0" w:space="0" w:color="auto"/>
        <w:left w:val="none" w:sz="0" w:space="0" w:color="auto"/>
        <w:bottom w:val="none" w:sz="0" w:space="0" w:color="auto"/>
        <w:right w:val="none" w:sz="0" w:space="0" w:color="auto"/>
      </w:divBdr>
    </w:div>
    <w:div w:id="2118016581">
      <w:bodyDiv w:val="1"/>
      <w:marLeft w:val="0"/>
      <w:marRight w:val="0"/>
      <w:marTop w:val="0"/>
      <w:marBottom w:val="0"/>
      <w:divBdr>
        <w:top w:val="none" w:sz="0" w:space="0" w:color="auto"/>
        <w:left w:val="none" w:sz="0" w:space="0" w:color="auto"/>
        <w:bottom w:val="none" w:sz="0" w:space="0" w:color="auto"/>
        <w:right w:val="none" w:sz="0" w:space="0" w:color="auto"/>
      </w:divBdr>
    </w:div>
    <w:div w:id="2120290907">
      <w:bodyDiv w:val="1"/>
      <w:marLeft w:val="0"/>
      <w:marRight w:val="0"/>
      <w:marTop w:val="0"/>
      <w:marBottom w:val="0"/>
      <w:divBdr>
        <w:top w:val="none" w:sz="0" w:space="0" w:color="auto"/>
        <w:left w:val="none" w:sz="0" w:space="0" w:color="auto"/>
        <w:bottom w:val="none" w:sz="0" w:space="0" w:color="auto"/>
        <w:right w:val="none" w:sz="0" w:space="0" w:color="auto"/>
      </w:divBdr>
    </w:div>
    <w:div w:id="2120484801">
      <w:bodyDiv w:val="1"/>
      <w:marLeft w:val="0"/>
      <w:marRight w:val="0"/>
      <w:marTop w:val="0"/>
      <w:marBottom w:val="0"/>
      <w:divBdr>
        <w:top w:val="none" w:sz="0" w:space="0" w:color="auto"/>
        <w:left w:val="none" w:sz="0" w:space="0" w:color="auto"/>
        <w:bottom w:val="none" w:sz="0" w:space="0" w:color="auto"/>
        <w:right w:val="none" w:sz="0" w:space="0" w:color="auto"/>
      </w:divBdr>
    </w:div>
    <w:div w:id="2125299352">
      <w:bodyDiv w:val="1"/>
      <w:marLeft w:val="0"/>
      <w:marRight w:val="0"/>
      <w:marTop w:val="0"/>
      <w:marBottom w:val="0"/>
      <w:divBdr>
        <w:top w:val="none" w:sz="0" w:space="0" w:color="auto"/>
        <w:left w:val="none" w:sz="0" w:space="0" w:color="auto"/>
        <w:bottom w:val="none" w:sz="0" w:space="0" w:color="auto"/>
        <w:right w:val="none" w:sz="0" w:space="0" w:color="auto"/>
      </w:divBdr>
    </w:div>
    <w:div w:id="2128810123">
      <w:bodyDiv w:val="1"/>
      <w:marLeft w:val="0"/>
      <w:marRight w:val="0"/>
      <w:marTop w:val="0"/>
      <w:marBottom w:val="0"/>
      <w:divBdr>
        <w:top w:val="none" w:sz="0" w:space="0" w:color="auto"/>
        <w:left w:val="none" w:sz="0" w:space="0" w:color="auto"/>
        <w:bottom w:val="none" w:sz="0" w:space="0" w:color="auto"/>
        <w:right w:val="none" w:sz="0" w:space="0" w:color="auto"/>
      </w:divBdr>
    </w:div>
    <w:div w:id="2131048733">
      <w:bodyDiv w:val="1"/>
      <w:marLeft w:val="0"/>
      <w:marRight w:val="0"/>
      <w:marTop w:val="0"/>
      <w:marBottom w:val="0"/>
      <w:divBdr>
        <w:top w:val="none" w:sz="0" w:space="0" w:color="auto"/>
        <w:left w:val="none" w:sz="0" w:space="0" w:color="auto"/>
        <w:bottom w:val="none" w:sz="0" w:space="0" w:color="auto"/>
        <w:right w:val="none" w:sz="0" w:space="0" w:color="auto"/>
      </w:divBdr>
    </w:div>
    <w:div w:id="2131196951">
      <w:bodyDiv w:val="1"/>
      <w:marLeft w:val="0"/>
      <w:marRight w:val="0"/>
      <w:marTop w:val="0"/>
      <w:marBottom w:val="0"/>
      <w:divBdr>
        <w:top w:val="none" w:sz="0" w:space="0" w:color="auto"/>
        <w:left w:val="none" w:sz="0" w:space="0" w:color="auto"/>
        <w:bottom w:val="none" w:sz="0" w:space="0" w:color="auto"/>
        <w:right w:val="none" w:sz="0" w:space="0" w:color="auto"/>
      </w:divBdr>
    </w:div>
    <w:div w:id="2137986104">
      <w:bodyDiv w:val="1"/>
      <w:marLeft w:val="0"/>
      <w:marRight w:val="0"/>
      <w:marTop w:val="0"/>
      <w:marBottom w:val="0"/>
      <w:divBdr>
        <w:top w:val="none" w:sz="0" w:space="0" w:color="auto"/>
        <w:left w:val="none" w:sz="0" w:space="0" w:color="auto"/>
        <w:bottom w:val="none" w:sz="0" w:space="0" w:color="auto"/>
        <w:right w:val="none" w:sz="0" w:space="0" w:color="auto"/>
      </w:divBdr>
    </w:div>
    <w:div w:id="2139715428">
      <w:bodyDiv w:val="1"/>
      <w:marLeft w:val="0"/>
      <w:marRight w:val="0"/>
      <w:marTop w:val="0"/>
      <w:marBottom w:val="0"/>
      <w:divBdr>
        <w:top w:val="none" w:sz="0" w:space="0" w:color="auto"/>
        <w:left w:val="none" w:sz="0" w:space="0" w:color="auto"/>
        <w:bottom w:val="none" w:sz="0" w:space="0" w:color="auto"/>
        <w:right w:val="none" w:sz="0" w:space="0" w:color="auto"/>
      </w:divBdr>
    </w:div>
    <w:div w:id="21454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wasp.org/index.php/OWASP_Risk_Rating_Method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Z:\Quy%20dinh%20ve%20ho%20so\Qui%20dinh%20ve%20hs%20thiet%20ke\Template%20ho%20so%20giai%20phap.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sz="1600"/>
              <a:t>BIỂU ĐỒ THỐNG KÊ LỖ HỔNG </a:t>
            </a:r>
            <a:endParaRPr lang="sv-SE" sz="1600"/>
          </a:p>
        </c:rich>
      </c:tx>
      <c:overlay val="0"/>
      <c:spPr>
        <a:noFill/>
        <a:ln>
          <a:noFill/>
        </a:ln>
        <a:effectLst/>
      </c:spPr>
    </c:title>
    <c:autoTitleDeleted val="0"/>
    <c:plotArea>
      <c:layout>
        <c:manualLayout>
          <c:layoutTarget val="inner"/>
          <c:xMode val="edge"/>
          <c:yMode val="edge"/>
          <c:x val="7.0391513560804905E-2"/>
          <c:y val="0.14321428571428574"/>
          <c:w val="0.92960848643919514"/>
          <c:h val="0.7183923884514436"/>
        </c:manualLayout>
      </c:layout>
      <c:barChart>
        <c:barDir val="col"/>
        <c:grouping val="clustered"/>
        <c:varyColors val="0"/>
        <c:ser>
          <c:idx val="0"/>
          <c:order val="0"/>
          <c:tx>
            <c:strRef>
              <c:f>Sheet1!$B$1</c:f>
              <c:strCache>
                <c:ptCount val="1"/>
                <c:pt idx="0">
                  <c:v>Nghiêm trọng</c:v>
                </c:pt>
              </c:strCache>
            </c:strRef>
          </c:tx>
          <c:spPr>
            <a:solidFill>
              <a:srgbClr val="FFC0CB"/>
            </a:solidFill>
            <a:ln>
              <a:noFill/>
            </a:ln>
            <a:effectLst/>
          </c:spPr>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c:v>
                </c:pt>
              </c:numCache>
            </c:numRef>
          </c:val>
          <c:extLst>
            <c:ext xmlns:c16="http://schemas.microsoft.com/office/drawing/2014/chart" uri="{C3380CC4-5D6E-409C-BE32-E72D297353CC}">
              <c16:uniqueId val="{00000000-E75B-438F-839F-4BF3D26864C2}"/>
            </c:ext>
          </c:extLst>
        </c:ser>
        <c:ser>
          <c:idx val="1"/>
          <c:order val="1"/>
          <c:tx>
            <c:strRef>
              <c:f>Sheet1!$C$1</c:f>
              <c:strCache>
                <c:ptCount val="1"/>
                <c:pt idx="0">
                  <c:v>Cao</c:v>
                </c:pt>
              </c:strCache>
            </c:strRef>
          </c:tx>
          <c:spPr>
            <a:solidFill>
              <a:srgbClr val="FF0000"/>
            </a:solidFill>
            <a:ln>
              <a:noFill/>
            </a:ln>
            <a:effectLst/>
          </c:spPr>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c:v>
                </c:pt>
              </c:numCache>
            </c:numRef>
          </c:val>
          <c:extLst>
            <c:ext xmlns:c16="http://schemas.microsoft.com/office/drawing/2014/chart" uri="{C3380CC4-5D6E-409C-BE32-E72D297353CC}">
              <c16:uniqueId val="{00000001-E75B-438F-839F-4BF3D26864C2}"/>
            </c:ext>
          </c:extLst>
        </c:ser>
        <c:ser>
          <c:idx val="2"/>
          <c:order val="2"/>
          <c:tx>
            <c:strRef>
              <c:f>Sheet1!$D$1</c:f>
              <c:strCache>
                <c:ptCount val="1"/>
                <c:pt idx="0">
                  <c:v>Trung bình</c:v>
                </c:pt>
              </c:strCache>
            </c:strRef>
          </c:tx>
          <c:spPr>
            <a:solidFill>
              <a:srgbClr val="FFC000"/>
            </a:solidFill>
            <a:ln>
              <a:noFill/>
            </a:ln>
            <a:effectLst/>
          </c:spPr>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1</c:v>
                </c:pt>
              </c:numCache>
            </c:numRef>
          </c:val>
          <c:extLst>
            <c:ext xmlns:c16="http://schemas.microsoft.com/office/drawing/2014/chart" uri="{C3380CC4-5D6E-409C-BE32-E72D297353CC}">
              <c16:uniqueId val="{00000002-E75B-438F-839F-4BF3D26864C2}"/>
            </c:ext>
          </c:extLst>
        </c:ser>
        <c:ser>
          <c:idx val="3"/>
          <c:order val="3"/>
          <c:tx>
            <c:strRef>
              <c:f>Sheet1!$E$1</c:f>
              <c:strCache>
                <c:ptCount val="1"/>
                <c:pt idx="0">
                  <c:v>Thấp</c:v>
                </c:pt>
              </c:strCache>
            </c:strRef>
          </c:tx>
          <c:spPr>
            <a:solidFill>
              <a:srgbClr val="FFFF00"/>
            </a:solidFill>
            <a:ln>
              <a:noFill/>
            </a:ln>
            <a:effectLst/>
          </c:spPr>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1</c:v>
                </c:pt>
              </c:numCache>
            </c:numRef>
          </c:val>
          <c:extLst>
            <c:ext xmlns:c16="http://schemas.microsoft.com/office/drawing/2014/chart" uri="{C3380CC4-5D6E-409C-BE32-E72D297353CC}">
              <c16:uniqueId val="{00000003-E75B-438F-839F-4BF3D26864C2}"/>
            </c:ext>
          </c:extLst>
        </c:ser>
        <c:dLbls>
          <c:dLblPos val="outEnd"/>
          <c:showLegendKey val="0"/>
          <c:showVal val="1"/>
          <c:showCatName val="0"/>
          <c:showSerName val="0"/>
          <c:showPercent val="0"/>
          <c:showBubbleSize val="0"/>
        </c:dLbls>
        <c:gapWidth val="219"/>
        <c:overlap val="-27"/>
        <c:axId val="149336064"/>
        <c:axId val="149337600"/>
      </c:barChart>
      <c:catAx>
        <c:axId val="149336064"/>
        <c:scaling>
          <c:orientation val="minMax"/>
        </c:scaling>
        <c:delete val="1"/>
        <c:axPos val="b"/>
        <c:numFmt formatCode="General" sourceLinked="1"/>
        <c:majorTickMark val="none"/>
        <c:minorTickMark val="none"/>
        <c:tickLblPos val="nextTo"/>
        <c:crossAx val="149337600"/>
        <c:crosses val="autoZero"/>
        <c:auto val="1"/>
        <c:lblAlgn val="ctr"/>
        <c:lblOffset val="100"/>
        <c:noMultiLvlLbl val="0"/>
      </c:catAx>
      <c:valAx>
        <c:axId val="14933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149336064"/>
        <c:crosses val="autoZero"/>
        <c:crossBetween val="between"/>
      </c:valAx>
      <c:spPr>
        <a:noFill/>
        <a:ln>
          <a:noFill/>
        </a:ln>
        <a:effectLst/>
      </c:spPr>
    </c:plotArea>
    <c:legend>
      <c:legendPos val="b"/>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2"/>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A78CD-F930-4C5A-B2AE-D8E78B26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ho so giai phap.dot</Template>
  <TotalTime>1</TotalTime>
  <Pages>14</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HPT VIETNAM</vt:lpstr>
    </vt:vector>
  </TitlesOfParts>
  <Company/>
  <LinksUpToDate>false</LinksUpToDate>
  <CharactersWithSpaces>13419</CharactersWithSpaces>
  <SharedDoc>false</SharedDoc>
  <HLinks>
    <vt:vector size="138" baseType="variant">
      <vt:variant>
        <vt:i4>1245234</vt:i4>
      </vt:variant>
      <vt:variant>
        <vt:i4>137</vt:i4>
      </vt:variant>
      <vt:variant>
        <vt:i4>0</vt:i4>
      </vt:variant>
      <vt:variant>
        <vt:i4>5</vt:i4>
      </vt:variant>
      <vt:variant>
        <vt:lpwstr/>
      </vt:variant>
      <vt:variant>
        <vt:lpwstr>_Toc421454269</vt:lpwstr>
      </vt:variant>
      <vt:variant>
        <vt:i4>1245234</vt:i4>
      </vt:variant>
      <vt:variant>
        <vt:i4>131</vt:i4>
      </vt:variant>
      <vt:variant>
        <vt:i4>0</vt:i4>
      </vt:variant>
      <vt:variant>
        <vt:i4>5</vt:i4>
      </vt:variant>
      <vt:variant>
        <vt:lpwstr/>
      </vt:variant>
      <vt:variant>
        <vt:lpwstr>_Toc421454268</vt:lpwstr>
      </vt:variant>
      <vt:variant>
        <vt:i4>1245234</vt:i4>
      </vt:variant>
      <vt:variant>
        <vt:i4>125</vt:i4>
      </vt:variant>
      <vt:variant>
        <vt:i4>0</vt:i4>
      </vt:variant>
      <vt:variant>
        <vt:i4>5</vt:i4>
      </vt:variant>
      <vt:variant>
        <vt:lpwstr/>
      </vt:variant>
      <vt:variant>
        <vt:lpwstr>_Toc421454267</vt:lpwstr>
      </vt:variant>
      <vt:variant>
        <vt:i4>1245234</vt:i4>
      </vt:variant>
      <vt:variant>
        <vt:i4>119</vt:i4>
      </vt:variant>
      <vt:variant>
        <vt:i4>0</vt:i4>
      </vt:variant>
      <vt:variant>
        <vt:i4>5</vt:i4>
      </vt:variant>
      <vt:variant>
        <vt:lpwstr/>
      </vt:variant>
      <vt:variant>
        <vt:lpwstr>_Toc421454266</vt:lpwstr>
      </vt:variant>
      <vt:variant>
        <vt:i4>1245234</vt:i4>
      </vt:variant>
      <vt:variant>
        <vt:i4>113</vt:i4>
      </vt:variant>
      <vt:variant>
        <vt:i4>0</vt:i4>
      </vt:variant>
      <vt:variant>
        <vt:i4>5</vt:i4>
      </vt:variant>
      <vt:variant>
        <vt:lpwstr/>
      </vt:variant>
      <vt:variant>
        <vt:lpwstr>_Toc421454265</vt:lpwstr>
      </vt:variant>
      <vt:variant>
        <vt:i4>1245234</vt:i4>
      </vt:variant>
      <vt:variant>
        <vt:i4>107</vt:i4>
      </vt:variant>
      <vt:variant>
        <vt:i4>0</vt:i4>
      </vt:variant>
      <vt:variant>
        <vt:i4>5</vt:i4>
      </vt:variant>
      <vt:variant>
        <vt:lpwstr/>
      </vt:variant>
      <vt:variant>
        <vt:lpwstr>_Toc421454264</vt:lpwstr>
      </vt:variant>
      <vt:variant>
        <vt:i4>1245234</vt:i4>
      </vt:variant>
      <vt:variant>
        <vt:i4>101</vt:i4>
      </vt:variant>
      <vt:variant>
        <vt:i4>0</vt:i4>
      </vt:variant>
      <vt:variant>
        <vt:i4>5</vt:i4>
      </vt:variant>
      <vt:variant>
        <vt:lpwstr/>
      </vt:variant>
      <vt:variant>
        <vt:lpwstr>_Toc421454263</vt:lpwstr>
      </vt:variant>
      <vt:variant>
        <vt:i4>1245234</vt:i4>
      </vt:variant>
      <vt:variant>
        <vt:i4>95</vt:i4>
      </vt:variant>
      <vt:variant>
        <vt:i4>0</vt:i4>
      </vt:variant>
      <vt:variant>
        <vt:i4>5</vt:i4>
      </vt:variant>
      <vt:variant>
        <vt:lpwstr/>
      </vt:variant>
      <vt:variant>
        <vt:lpwstr>_Toc421454262</vt:lpwstr>
      </vt:variant>
      <vt:variant>
        <vt:i4>1245234</vt:i4>
      </vt:variant>
      <vt:variant>
        <vt:i4>89</vt:i4>
      </vt:variant>
      <vt:variant>
        <vt:i4>0</vt:i4>
      </vt:variant>
      <vt:variant>
        <vt:i4>5</vt:i4>
      </vt:variant>
      <vt:variant>
        <vt:lpwstr/>
      </vt:variant>
      <vt:variant>
        <vt:lpwstr>_Toc421454261</vt:lpwstr>
      </vt:variant>
      <vt:variant>
        <vt:i4>1245234</vt:i4>
      </vt:variant>
      <vt:variant>
        <vt:i4>83</vt:i4>
      </vt:variant>
      <vt:variant>
        <vt:i4>0</vt:i4>
      </vt:variant>
      <vt:variant>
        <vt:i4>5</vt:i4>
      </vt:variant>
      <vt:variant>
        <vt:lpwstr/>
      </vt:variant>
      <vt:variant>
        <vt:lpwstr>_Toc421454260</vt:lpwstr>
      </vt:variant>
      <vt:variant>
        <vt:i4>1048626</vt:i4>
      </vt:variant>
      <vt:variant>
        <vt:i4>77</vt:i4>
      </vt:variant>
      <vt:variant>
        <vt:i4>0</vt:i4>
      </vt:variant>
      <vt:variant>
        <vt:i4>5</vt:i4>
      </vt:variant>
      <vt:variant>
        <vt:lpwstr/>
      </vt:variant>
      <vt:variant>
        <vt:lpwstr>_Toc421454259</vt:lpwstr>
      </vt:variant>
      <vt:variant>
        <vt:i4>1048626</vt:i4>
      </vt:variant>
      <vt:variant>
        <vt:i4>71</vt:i4>
      </vt:variant>
      <vt:variant>
        <vt:i4>0</vt:i4>
      </vt:variant>
      <vt:variant>
        <vt:i4>5</vt:i4>
      </vt:variant>
      <vt:variant>
        <vt:lpwstr/>
      </vt:variant>
      <vt:variant>
        <vt:lpwstr>_Toc421454258</vt:lpwstr>
      </vt:variant>
      <vt:variant>
        <vt:i4>1048626</vt:i4>
      </vt:variant>
      <vt:variant>
        <vt:i4>65</vt:i4>
      </vt:variant>
      <vt:variant>
        <vt:i4>0</vt:i4>
      </vt:variant>
      <vt:variant>
        <vt:i4>5</vt:i4>
      </vt:variant>
      <vt:variant>
        <vt:lpwstr/>
      </vt:variant>
      <vt:variant>
        <vt:lpwstr>_Toc421454257</vt:lpwstr>
      </vt:variant>
      <vt:variant>
        <vt:i4>1048626</vt:i4>
      </vt:variant>
      <vt:variant>
        <vt:i4>59</vt:i4>
      </vt:variant>
      <vt:variant>
        <vt:i4>0</vt:i4>
      </vt:variant>
      <vt:variant>
        <vt:i4>5</vt:i4>
      </vt:variant>
      <vt:variant>
        <vt:lpwstr/>
      </vt:variant>
      <vt:variant>
        <vt:lpwstr>_Toc421454256</vt:lpwstr>
      </vt:variant>
      <vt:variant>
        <vt:i4>1048626</vt:i4>
      </vt:variant>
      <vt:variant>
        <vt:i4>53</vt:i4>
      </vt:variant>
      <vt:variant>
        <vt:i4>0</vt:i4>
      </vt:variant>
      <vt:variant>
        <vt:i4>5</vt:i4>
      </vt:variant>
      <vt:variant>
        <vt:lpwstr/>
      </vt:variant>
      <vt:variant>
        <vt:lpwstr>_Toc421454255</vt:lpwstr>
      </vt:variant>
      <vt:variant>
        <vt:i4>1048626</vt:i4>
      </vt:variant>
      <vt:variant>
        <vt:i4>47</vt:i4>
      </vt:variant>
      <vt:variant>
        <vt:i4>0</vt:i4>
      </vt:variant>
      <vt:variant>
        <vt:i4>5</vt:i4>
      </vt:variant>
      <vt:variant>
        <vt:lpwstr/>
      </vt:variant>
      <vt:variant>
        <vt:lpwstr>_Toc421454254</vt:lpwstr>
      </vt:variant>
      <vt:variant>
        <vt:i4>1048626</vt:i4>
      </vt:variant>
      <vt:variant>
        <vt:i4>41</vt:i4>
      </vt:variant>
      <vt:variant>
        <vt:i4>0</vt:i4>
      </vt:variant>
      <vt:variant>
        <vt:i4>5</vt:i4>
      </vt:variant>
      <vt:variant>
        <vt:lpwstr/>
      </vt:variant>
      <vt:variant>
        <vt:lpwstr>_Toc421454253</vt:lpwstr>
      </vt:variant>
      <vt:variant>
        <vt:i4>1048626</vt:i4>
      </vt:variant>
      <vt:variant>
        <vt:i4>35</vt:i4>
      </vt:variant>
      <vt:variant>
        <vt:i4>0</vt:i4>
      </vt:variant>
      <vt:variant>
        <vt:i4>5</vt:i4>
      </vt:variant>
      <vt:variant>
        <vt:lpwstr/>
      </vt:variant>
      <vt:variant>
        <vt:lpwstr>_Toc421454252</vt:lpwstr>
      </vt:variant>
      <vt:variant>
        <vt:i4>1048626</vt:i4>
      </vt:variant>
      <vt:variant>
        <vt:i4>29</vt:i4>
      </vt:variant>
      <vt:variant>
        <vt:i4>0</vt:i4>
      </vt:variant>
      <vt:variant>
        <vt:i4>5</vt:i4>
      </vt:variant>
      <vt:variant>
        <vt:lpwstr/>
      </vt:variant>
      <vt:variant>
        <vt:lpwstr>_Toc421454251</vt:lpwstr>
      </vt:variant>
      <vt:variant>
        <vt:i4>1048626</vt:i4>
      </vt:variant>
      <vt:variant>
        <vt:i4>23</vt:i4>
      </vt:variant>
      <vt:variant>
        <vt:i4>0</vt:i4>
      </vt:variant>
      <vt:variant>
        <vt:i4>5</vt:i4>
      </vt:variant>
      <vt:variant>
        <vt:lpwstr/>
      </vt:variant>
      <vt:variant>
        <vt:lpwstr>_Toc421454250</vt:lpwstr>
      </vt:variant>
      <vt:variant>
        <vt:i4>1114162</vt:i4>
      </vt:variant>
      <vt:variant>
        <vt:i4>17</vt:i4>
      </vt:variant>
      <vt:variant>
        <vt:i4>0</vt:i4>
      </vt:variant>
      <vt:variant>
        <vt:i4>5</vt:i4>
      </vt:variant>
      <vt:variant>
        <vt:lpwstr/>
      </vt:variant>
      <vt:variant>
        <vt:lpwstr>_Toc421454249</vt:lpwstr>
      </vt:variant>
      <vt:variant>
        <vt:i4>1114162</vt:i4>
      </vt:variant>
      <vt:variant>
        <vt:i4>11</vt:i4>
      </vt:variant>
      <vt:variant>
        <vt:i4>0</vt:i4>
      </vt:variant>
      <vt:variant>
        <vt:i4>5</vt:i4>
      </vt:variant>
      <vt:variant>
        <vt:lpwstr/>
      </vt:variant>
      <vt:variant>
        <vt:lpwstr>_Toc421454248</vt:lpwstr>
      </vt:variant>
      <vt:variant>
        <vt:i4>1114162</vt:i4>
      </vt:variant>
      <vt:variant>
        <vt:i4>5</vt:i4>
      </vt:variant>
      <vt:variant>
        <vt:i4>0</vt:i4>
      </vt:variant>
      <vt:variant>
        <vt:i4>5</vt:i4>
      </vt:variant>
      <vt:variant>
        <vt:lpwstr/>
      </vt:variant>
      <vt:variant>
        <vt:lpwstr>_Toc421454247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HPT VIETNAM</dc:title>
  <dc:creator>Sang Nguyễn</dc:creator>
  <cp:keywords>CyberSec</cp:keywords>
  <cp:lastModifiedBy>LeNgoc Son</cp:lastModifiedBy>
  <cp:revision>3</cp:revision>
  <cp:lastPrinted>2017-02-14T08:55:00Z</cp:lastPrinted>
  <dcterms:created xsi:type="dcterms:W3CDTF">2021-02-26T02:48:00Z</dcterms:created>
  <dcterms:modified xsi:type="dcterms:W3CDTF">2021-02-26T02:51:00Z</dcterms:modified>
</cp:coreProperties>
</file>